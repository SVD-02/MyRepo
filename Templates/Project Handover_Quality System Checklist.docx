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26F8A" w14:textId="77777777" w:rsidR="000F03EF" w:rsidRDefault="00650E53">
      <w:pPr>
        <w:rPr>
          <w:rFonts w:ascii="Arial" w:hAnsi="Arial"/>
          <w:b/>
        </w:rPr>
      </w:pPr>
      <w:r>
        <w:rPr>
          <w:rFonts w:ascii="Arial" w:hAnsi="Arial"/>
          <w:b/>
        </w:rPr>
        <w:t>Project/</w:t>
      </w:r>
      <w:r w:rsidR="006E1454">
        <w:rPr>
          <w:rFonts w:ascii="Arial" w:hAnsi="Arial"/>
          <w:b/>
        </w:rPr>
        <w:t>Managed service</w:t>
      </w:r>
      <w:r w:rsidR="00C87742">
        <w:rPr>
          <w:rFonts w:ascii="Arial" w:hAnsi="Arial"/>
          <w:b/>
        </w:rPr>
        <w:t xml:space="preserve"> Name</w:t>
      </w:r>
      <w:r w:rsidR="000F03EF">
        <w:rPr>
          <w:rFonts w:ascii="Arial" w:hAnsi="Arial"/>
          <w:b/>
        </w:rPr>
        <w:t>:</w:t>
      </w:r>
      <w:r w:rsidR="000F03EF">
        <w:rPr>
          <w:rFonts w:ascii="Arial" w:hAnsi="Arial"/>
          <w:b/>
        </w:rPr>
        <w:tab/>
      </w:r>
      <w:r w:rsidR="000F03EF">
        <w:rPr>
          <w:rFonts w:ascii="Arial" w:hAnsi="Arial"/>
          <w:b/>
        </w:rPr>
        <w:tab/>
      </w:r>
      <w:r w:rsidR="000F03EF">
        <w:rPr>
          <w:rFonts w:ascii="Arial" w:hAnsi="Arial"/>
          <w:b/>
        </w:rPr>
        <w:tab/>
      </w:r>
      <w:r w:rsidR="000F03EF">
        <w:rPr>
          <w:rFonts w:ascii="Arial" w:hAnsi="Arial"/>
          <w:b/>
        </w:rPr>
        <w:tab/>
      </w:r>
      <w:r>
        <w:rPr>
          <w:rFonts w:ascii="Arial" w:hAnsi="Arial"/>
          <w:b/>
        </w:rPr>
        <w:t>Project/</w:t>
      </w:r>
      <w:r w:rsidR="006E1454">
        <w:rPr>
          <w:rFonts w:ascii="Arial" w:hAnsi="Arial"/>
          <w:b/>
        </w:rPr>
        <w:t>Managed service</w:t>
      </w:r>
      <w:r w:rsidR="002D1A6E">
        <w:rPr>
          <w:rFonts w:ascii="Arial" w:hAnsi="Arial"/>
          <w:b/>
        </w:rPr>
        <w:t xml:space="preserve"> ID</w:t>
      </w:r>
      <w:r w:rsidR="000F03EF">
        <w:rPr>
          <w:rFonts w:ascii="Arial" w:hAnsi="Arial"/>
          <w:b/>
        </w:rPr>
        <w:t>:</w:t>
      </w:r>
    </w:p>
    <w:p w14:paraId="76ADC996" w14:textId="77777777" w:rsidR="000F03EF" w:rsidRDefault="000F03EF">
      <w:pPr>
        <w:rPr>
          <w:rFonts w:ascii="Arial" w:hAnsi="Arial"/>
          <w:b/>
        </w:rPr>
      </w:pPr>
    </w:p>
    <w:p w14:paraId="041B7223" w14:textId="77777777" w:rsidR="000F03EF" w:rsidRDefault="006E1454">
      <w:pPr>
        <w:rPr>
          <w:rFonts w:ascii="Arial" w:hAnsi="Arial"/>
          <w:b/>
        </w:rPr>
      </w:pPr>
      <w:r>
        <w:rPr>
          <w:rFonts w:ascii="Arial" w:hAnsi="Arial"/>
          <w:b/>
        </w:rPr>
        <w:t>Sponsor</w:t>
      </w:r>
      <w:r w:rsidR="000F03EF">
        <w:rPr>
          <w:rFonts w:ascii="Arial" w:hAnsi="Arial"/>
          <w:b/>
        </w:rPr>
        <w:t>:</w:t>
      </w:r>
      <w:r w:rsidR="000F03EF">
        <w:rPr>
          <w:rFonts w:ascii="Arial" w:hAnsi="Arial"/>
          <w:b/>
        </w:rPr>
        <w:tab/>
      </w:r>
      <w:r w:rsidR="000F03EF">
        <w:rPr>
          <w:rFonts w:ascii="Arial" w:hAnsi="Arial"/>
          <w:b/>
        </w:rPr>
        <w:tab/>
      </w:r>
      <w:r w:rsidR="000F03EF">
        <w:rPr>
          <w:rFonts w:ascii="Arial" w:hAnsi="Arial"/>
          <w:b/>
        </w:rPr>
        <w:tab/>
      </w:r>
      <w:r w:rsidR="000F03EF">
        <w:rPr>
          <w:rFonts w:ascii="Arial" w:hAnsi="Arial"/>
          <w:b/>
        </w:rPr>
        <w:tab/>
      </w:r>
      <w:r w:rsidR="007F1638">
        <w:rPr>
          <w:rFonts w:ascii="Arial" w:hAnsi="Arial"/>
          <w:b/>
        </w:rPr>
        <w:t xml:space="preserve">             </w:t>
      </w:r>
      <w:r>
        <w:rPr>
          <w:rFonts w:ascii="Arial" w:hAnsi="Arial"/>
          <w:b/>
        </w:rPr>
        <w:t xml:space="preserve">BGSW - </w:t>
      </w:r>
      <w:r w:rsidR="007F1638" w:rsidRPr="007F1638">
        <w:rPr>
          <w:rFonts w:ascii="Arial" w:hAnsi="Arial"/>
          <w:b/>
        </w:rPr>
        <w:t>First Level Management</w:t>
      </w:r>
      <w:r>
        <w:rPr>
          <w:rFonts w:ascii="Arial" w:hAnsi="Arial"/>
          <w:b/>
        </w:rPr>
        <w:t xml:space="preserve"> / BGSV – EM/CL/</w:t>
      </w:r>
      <w:proofErr w:type="spellStart"/>
      <w:r>
        <w:rPr>
          <w:rFonts w:ascii="Arial" w:hAnsi="Arial"/>
          <w:b/>
        </w:rPr>
        <w:t>Mgr</w:t>
      </w:r>
      <w:proofErr w:type="spellEnd"/>
      <w:r w:rsidR="000F03EF">
        <w:rPr>
          <w:rFonts w:ascii="Arial" w:hAnsi="Arial"/>
          <w:b/>
        </w:rPr>
        <w:t>:</w:t>
      </w:r>
    </w:p>
    <w:p w14:paraId="2BF658E5" w14:textId="77777777" w:rsidR="000F03EF" w:rsidRDefault="000F03EF">
      <w:pPr>
        <w:rPr>
          <w:rFonts w:ascii="Arial" w:hAnsi="Arial"/>
          <w:b/>
        </w:rPr>
      </w:pPr>
    </w:p>
    <w:p w14:paraId="24BD1B2A" w14:textId="77777777" w:rsidR="000F03EF" w:rsidRDefault="007F1638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Change of Role: PM</w:t>
      </w:r>
      <w:r w:rsidR="00DF644F">
        <w:rPr>
          <w:rFonts w:ascii="Arial" w:hAnsi="Arial"/>
          <w:b/>
        </w:rPr>
        <w:t>/</w:t>
      </w:r>
      <w:r w:rsidR="00F65961">
        <w:rPr>
          <w:rFonts w:ascii="Arial" w:hAnsi="Arial"/>
          <w:b/>
        </w:rPr>
        <w:t>TM/</w:t>
      </w:r>
      <w:r w:rsidR="00D92F18">
        <w:rPr>
          <w:rFonts w:ascii="Arial" w:hAnsi="Arial"/>
          <w:b/>
        </w:rPr>
        <w:t>EPQ</w:t>
      </w:r>
    </w:p>
    <w:p w14:paraId="05C7E929" w14:textId="77777777" w:rsidR="000F03EF" w:rsidRDefault="000F03EF">
      <w:pPr>
        <w:rPr>
          <w:rFonts w:ascii="Arial" w:hAnsi="Arial"/>
          <w:b/>
        </w:rPr>
      </w:pPr>
    </w:p>
    <w:p w14:paraId="614887A2" w14:textId="77777777" w:rsidR="003C1F39" w:rsidRDefault="000F03EF" w:rsidP="00FB2C6D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Hand over from: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Hand over to:</w:t>
      </w:r>
    </w:p>
    <w:p w14:paraId="36884578" w14:textId="77777777" w:rsidR="003C1F39" w:rsidRDefault="003C1F39">
      <w:pPr>
        <w:rPr>
          <w:rFonts w:ascii="Arial" w:hAnsi="Arial"/>
          <w:b/>
        </w:rPr>
      </w:pPr>
    </w:p>
    <w:p w14:paraId="24DDCA7D" w14:textId="77777777" w:rsidR="000F03EF" w:rsidRDefault="000F03EF" w:rsidP="00FB2C6D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Project Manager (PM</w:t>
      </w:r>
      <w:r w:rsidR="006E1454">
        <w:rPr>
          <w:rFonts w:ascii="Arial" w:hAnsi="Arial"/>
          <w:b/>
        </w:rPr>
        <w:t>/DM</w:t>
      </w:r>
      <w:r>
        <w:rPr>
          <w:rFonts w:ascii="Arial" w:hAnsi="Arial"/>
          <w:b/>
        </w:rPr>
        <w:t>)</w:t>
      </w:r>
    </w:p>
    <w:tbl>
      <w:tblPr>
        <w:tblW w:w="0" w:type="auto"/>
        <w:tblInd w:w="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720"/>
        <w:gridCol w:w="4500"/>
        <w:gridCol w:w="1440"/>
        <w:gridCol w:w="900"/>
        <w:gridCol w:w="2430"/>
      </w:tblGrid>
      <w:tr w:rsidR="000F03EF" w14:paraId="6727BF79" w14:textId="77777777">
        <w:tc>
          <w:tcPr>
            <w:tcW w:w="720" w:type="dxa"/>
            <w:shd w:val="clear" w:color="000000" w:fill="FFFFFF"/>
          </w:tcPr>
          <w:p w14:paraId="6BADD23B" w14:textId="77777777" w:rsidR="000F03EF" w:rsidRDefault="000F03EF">
            <w:pPr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SL #</w:t>
            </w:r>
          </w:p>
        </w:tc>
        <w:tc>
          <w:tcPr>
            <w:tcW w:w="4500" w:type="dxa"/>
            <w:shd w:val="clear" w:color="000000" w:fill="FFFFFF"/>
          </w:tcPr>
          <w:p w14:paraId="066723D0" w14:textId="77777777" w:rsidR="000F03EF" w:rsidRDefault="000F03EF">
            <w:pPr>
              <w:pStyle w:val="Heading1"/>
            </w:pPr>
            <w:r>
              <w:t>Description</w:t>
            </w:r>
          </w:p>
        </w:tc>
        <w:tc>
          <w:tcPr>
            <w:tcW w:w="1440" w:type="dxa"/>
            <w:shd w:val="clear" w:color="000000" w:fill="FFFFFF"/>
          </w:tcPr>
          <w:p w14:paraId="3DD59823" w14:textId="77777777" w:rsidR="000F03EF" w:rsidRDefault="000F03EF">
            <w:pPr>
              <w:jc w:val="center"/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Version No, if applicable</w:t>
            </w:r>
          </w:p>
        </w:tc>
        <w:tc>
          <w:tcPr>
            <w:tcW w:w="900" w:type="dxa"/>
            <w:shd w:val="clear" w:color="000000" w:fill="FFFFFF"/>
          </w:tcPr>
          <w:p w14:paraId="463A4BAF" w14:textId="77777777" w:rsidR="000F03EF" w:rsidRDefault="000F03EF">
            <w:pPr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Yes/No/NA</w:t>
            </w:r>
          </w:p>
        </w:tc>
        <w:tc>
          <w:tcPr>
            <w:tcW w:w="2430" w:type="dxa"/>
            <w:shd w:val="clear" w:color="000000" w:fill="FFFFFF"/>
          </w:tcPr>
          <w:p w14:paraId="457651AA" w14:textId="77777777" w:rsidR="000F03EF" w:rsidRDefault="000F03EF">
            <w:pPr>
              <w:pStyle w:val="Heading1"/>
            </w:pPr>
            <w:r>
              <w:t>Remarks</w:t>
            </w:r>
          </w:p>
        </w:tc>
      </w:tr>
      <w:tr w:rsidR="000F03EF" w14:paraId="570F8546" w14:textId="77777777">
        <w:trPr>
          <w:cantSplit/>
        </w:trPr>
        <w:tc>
          <w:tcPr>
            <w:tcW w:w="720" w:type="dxa"/>
          </w:tcPr>
          <w:p w14:paraId="7AE96131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500" w:type="dxa"/>
          </w:tcPr>
          <w:p w14:paraId="664285A4" w14:textId="77777777" w:rsidR="000F03EF" w:rsidRDefault="006E0598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Have pending </w:t>
            </w:r>
            <w:r w:rsidR="00650E53">
              <w:t>Project/</w:t>
            </w:r>
            <w:r w:rsidR="006E1454">
              <w:t>Managed service</w:t>
            </w:r>
            <w:r>
              <w:t xml:space="preserve"> in initiation phase been explained?</w:t>
            </w:r>
          </w:p>
        </w:tc>
        <w:tc>
          <w:tcPr>
            <w:tcW w:w="1440" w:type="dxa"/>
          </w:tcPr>
          <w:p w14:paraId="210DD3B3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2A7F3BD1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6E2686D5" w14:textId="77777777" w:rsidR="000F03EF" w:rsidRDefault="000F03EF">
            <w:pPr>
              <w:rPr>
                <w:rFonts w:ascii="Arial" w:hAnsi="Arial"/>
              </w:rPr>
            </w:pPr>
          </w:p>
        </w:tc>
      </w:tr>
      <w:tr w:rsidR="000F03EF" w14:paraId="02DA17D5" w14:textId="77777777">
        <w:trPr>
          <w:cantSplit/>
        </w:trPr>
        <w:tc>
          <w:tcPr>
            <w:tcW w:w="720" w:type="dxa"/>
          </w:tcPr>
          <w:p w14:paraId="0978BDDA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500" w:type="dxa"/>
          </w:tcPr>
          <w:p w14:paraId="78180B7D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Has the </w:t>
            </w:r>
            <w:r w:rsidR="00650E53">
              <w:rPr>
                <w:rFonts w:ascii="Arial" w:hAnsi="Arial"/>
              </w:rPr>
              <w:t>Project/</w:t>
            </w:r>
            <w:r w:rsidR="006E1454">
              <w:rPr>
                <w:rFonts w:ascii="Arial" w:hAnsi="Arial"/>
              </w:rPr>
              <w:t>Managed service</w:t>
            </w:r>
            <w:r>
              <w:rPr>
                <w:rFonts w:ascii="Arial" w:hAnsi="Arial"/>
              </w:rPr>
              <w:t xml:space="preserve"> </w:t>
            </w:r>
            <w:r w:rsidR="00AF6B47">
              <w:rPr>
                <w:rFonts w:ascii="Arial" w:hAnsi="Arial"/>
              </w:rPr>
              <w:t>Proposal /</w:t>
            </w:r>
            <w:r>
              <w:rPr>
                <w:rFonts w:ascii="Arial" w:hAnsi="Arial"/>
              </w:rPr>
              <w:t>Contract and amendments to the contract been handed over?</w:t>
            </w:r>
          </w:p>
        </w:tc>
        <w:tc>
          <w:tcPr>
            <w:tcW w:w="1440" w:type="dxa"/>
          </w:tcPr>
          <w:p w14:paraId="4D7DBC8F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6BB7A76B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7F9E9C2B" w14:textId="77777777" w:rsidR="000F03EF" w:rsidRDefault="000F03EF">
            <w:pPr>
              <w:rPr>
                <w:rFonts w:ascii="Arial" w:hAnsi="Arial"/>
              </w:rPr>
            </w:pPr>
          </w:p>
        </w:tc>
      </w:tr>
      <w:tr w:rsidR="000F03EF" w14:paraId="43FF989C" w14:textId="77777777">
        <w:trPr>
          <w:cantSplit/>
        </w:trPr>
        <w:tc>
          <w:tcPr>
            <w:tcW w:w="720" w:type="dxa"/>
          </w:tcPr>
          <w:p w14:paraId="03D103C0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500" w:type="dxa"/>
          </w:tcPr>
          <w:p w14:paraId="0489872A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Has the </w:t>
            </w:r>
            <w:r w:rsidR="00650E53">
              <w:rPr>
                <w:rFonts w:ascii="Arial" w:hAnsi="Arial"/>
              </w:rPr>
              <w:t>Project/</w:t>
            </w:r>
            <w:r w:rsidR="006E1454">
              <w:rPr>
                <w:rFonts w:ascii="Arial" w:hAnsi="Arial"/>
              </w:rPr>
              <w:t>Managed service</w:t>
            </w:r>
            <w:r>
              <w:rPr>
                <w:rFonts w:ascii="Arial" w:hAnsi="Arial"/>
              </w:rPr>
              <w:t xml:space="preserve"> Plan been explained and handed over?</w:t>
            </w:r>
          </w:p>
        </w:tc>
        <w:tc>
          <w:tcPr>
            <w:tcW w:w="1440" w:type="dxa"/>
          </w:tcPr>
          <w:p w14:paraId="2B131963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16C1ABF5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1EEEA368" w14:textId="77777777" w:rsidR="000F03EF" w:rsidRDefault="000F03EF">
            <w:pPr>
              <w:rPr>
                <w:rFonts w:ascii="Arial" w:hAnsi="Arial"/>
              </w:rPr>
            </w:pPr>
          </w:p>
        </w:tc>
      </w:tr>
      <w:tr w:rsidR="000F03EF" w14:paraId="639E20E3" w14:textId="77777777">
        <w:trPr>
          <w:cantSplit/>
        </w:trPr>
        <w:tc>
          <w:tcPr>
            <w:tcW w:w="720" w:type="dxa"/>
          </w:tcPr>
          <w:p w14:paraId="3F8E6B9E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500" w:type="dxa"/>
          </w:tcPr>
          <w:p w14:paraId="55C36929" w14:textId="77777777" w:rsidR="000F03EF" w:rsidRDefault="005F6880">
            <w:pPr>
              <w:rPr>
                <w:rFonts w:ascii="Arial" w:hAnsi="Arial"/>
              </w:rPr>
            </w:pPr>
            <w:r w:rsidRPr="005F6880">
              <w:rPr>
                <w:rFonts w:ascii="Arial" w:hAnsi="Arial"/>
              </w:rPr>
              <w:t xml:space="preserve">Has the </w:t>
            </w:r>
            <w:r w:rsidR="00650E53">
              <w:rPr>
                <w:rFonts w:ascii="Arial" w:hAnsi="Arial"/>
              </w:rPr>
              <w:t>Project/</w:t>
            </w:r>
            <w:r w:rsidR="006E1454">
              <w:rPr>
                <w:rFonts w:ascii="Arial" w:hAnsi="Arial"/>
              </w:rPr>
              <w:t>Managed service</w:t>
            </w:r>
            <w:r w:rsidRPr="005F6880">
              <w:rPr>
                <w:rFonts w:ascii="Arial" w:hAnsi="Arial"/>
              </w:rPr>
              <w:t xml:space="preserve"> schedule been handed over and ownership of all PRIME schedule files of the </w:t>
            </w:r>
            <w:r w:rsidR="00650E53">
              <w:rPr>
                <w:rFonts w:ascii="Arial" w:hAnsi="Arial"/>
              </w:rPr>
              <w:t>Project/</w:t>
            </w:r>
            <w:r w:rsidR="006E1454">
              <w:rPr>
                <w:rFonts w:ascii="Arial" w:hAnsi="Arial"/>
              </w:rPr>
              <w:t>Managed service</w:t>
            </w:r>
            <w:r w:rsidRPr="005F6880">
              <w:rPr>
                <w:rFonts w:ascii="Arial" w:hAnsi="Arial"/>
              </w:rPr>
              <w:t xml:space="preserve"> transferred</w:t>
            </w:r>
            <w:r w:rsidR="000F03EF">
              <w:rPr>
                <w:rFonts w:ascii="Arial" w:hAnsi="Arial"/>
              </w:rPr>
              <w:t>?</w:t>
            </w:r>
          </w:p>
        </w:tc>
        <w:tc>
          <w:tcPr>
            <w:tcW w:w="1440" w:type="dxa"/>
          </w:tcPr>
          <w:p w14:paraId="44A61ECA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33F7FD81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4BC51AB3" w14:textId="77777777" w:rsidR="000F03EF" w:rsidRDefault="000F03EF">
            <w:pPr>
              <w:rPr>
                <w:rFonts w:ascii="Arial" w:hAnsi="Arial"/>
              </w:rPr>
            </w:pPr>
          </w:p>
        </w:tc>
      </w:tr>
      <w:tr w:rsidR="000F03EF" w14:paraId="4BDEC719" w14:textId="77777777">
        <w:trPr>
          <w:cantSplit/>
        </w:trPr>
        <w:tc>
          <w:tcPr>
            <w:tcW w:w="720" w:type="dxa"/>
          </w:tcPr>
          <w:p w14:paraId="446098D4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4500" w:type="dxa"/>
          </w:tcPr>
          <w:p w14:paraId="48D3DA3A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Has the life cycle chosen for the </w:t>
            </w:r>
            <w:r w:rsidR="00650E53">
              <w:rPr>
                <w:rFonts w:ascii="Arial" w:hAnsi="Arial"/>
              </w:rPr>
              <w:t>Project/</w:t>
            </w:r>
            <w:r w:rsidR="006E1454">
              <w:rPr>
                <w:rFonts w:ascii="Arial" w:hAnsi="Arial"/>
              </w:rPr>
              <w:t>Managed service</w:t>
            </w:r>
            <w:r w:rsidR="00AF6B47">
              <w:rPr>
                <w:rFonts w:ascii="Arial" w:hAnsi="Arial"/>
              </w:rPr>
              <w:t>, engineering processes</w:t>
            </w:r>
            <w:r>
              <w:rPr>
                <w:rFonts w:ascii="Arial" w:hAnsi="Arial"/>
              </w:rPr>
              <w:t xml:space="preserve"> and the tailoring</w:t>
            </w:r>
            <w:r w:rsidR="00AF6B47">
              <w:rPr>
                <w:rFonts w:ascii="Arial" w:hAnsi="Arial"/>
              </w:rPr>
              <w:t xml:space="preserve"> (including waivers and alternate practices)</w:t>
            </w:r>
            <w:r>
              <w:rPr>
                <w:rFonts w:ascii="Arial" w:hAnsi="Arial"/>
              </w:rPr>
              <w:t xml:space="preserve"> aspects explained?</w:t>
            </w:r>
          </w:p>
        </w:tc>
        <w:tc>
          <w:tcPr>
            <w:tcW w:w="1440" w:type="dxa"/>
          </w:tcPr>
          <w:p w14:paraId="0267BB6A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608D8AE7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31169F01" w14:textId="77777777" w:rsidR="000F03EF" w:rsidRDefault="000F03EF">
            <w:pPr>
              <w:rPr>
                <w:rFonts w:ascii="Arial" w:hAnsi="Arial"/>
              </w:rPr>
            </w:pPr>
          </w:p>
        </w:tc>
      </w:tr>
      <w:tr w:rsidR="000F03EF" w14:paraId="6D696081" w14:textId="77777777">
        <w:trPr>
          <w:cantSplit/>
        </w:trPr>
        <w:tc>
          <w:tcPr>
            <w:tcW w:w="720" w:type="dxa"/>
          </w:tcPr>
          <w:p w14:paraId="3C88ECD7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4500" w:type="dxa"/>
          </w:tcPr>
          <w:p w14:paraId="6BF2B704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Has the Estimation details been explained and handed over?</w:t>
            </w:r>
          </w:p>
        </w:tc>
        <w:tc>
          <w:tcPr>
            <w:tcW w:w="1440" w:type="dxa"/>
          </w:tcPr>
          <w:p w14:paraId="5963F629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6AE75756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480E7348" w14:textId="77777777" w:rsidR="000F03EF" w:rsidRDefault="000F03EF">
            <w:pPr>
              <w:rPr>
                <w:rFonts w:ascii="Arial" w:hAnsi="Arial"/>
              </w:rPr>
            </w:pPr>
          </w:p>
        </w:tc>
      </w:tr>
      <w:tr w:rsidR="000F03EF" w14:paraId="0DBD9478" w14:textId="77777777">
        <w:trPr>
          <w:cantSplit/>
        </w:trPr>
        <w:tc>
          <w:tcPr>
            <w:tcW w:w="720" w:type="dxa"/>
          </w:tcPr>
          <w:p w14:paraId="7EA81C69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4500" w:type="dxa"/>
          </w:tcPr>
          <w:p w14:paraId="1256E98C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Has the </w:t>
            </w:r>
            <w:r w:rsidR="00650E53">
              <w:rPr>
                <w:rFonts w:ascii="Arial" w:hAnsi="Arial"/>
              </w:rPr>
              <w:t>Project/</w:t>
            </w:r>
            <w:r w:rsidR="006E1454">
              <w:rPr>
                <w:rFonts w:ascii="Arial" w:hAnsi="Arial"/>
              </w:rPr>
              <w:t>Managed service</w:t>
            </w:r>
            <w:r>
              <w:rPr>
                <w:rFonts w:ascii="Arial" w:hAnsi="Arial"/>
              </w:rPr>
              <w:t xml:space="preserve"> </w:t>
            </w:r>
            <w:r w:rsidR="006E0598">
              <w:rPr>
                <w:rFonts w:ascii="Arial" w:hAnsi="Arial"/>
              </w:rPr>
              <w:t xml:space="preserve">cost </w:t>
            </w:r>
            <w:r w:rsidR="00A377AC">
              <w:rPr>
                <w:rFonts w:ascii="Arial" w:hAnsi="Arial"/>
              </w:rPr>
              <w:t>data been</w:t>
            </w:r>
            <w:r w:rsidR="007E29B1">
              <w:rPr>
                <w:rFonts w:ascii="Arial" w:hAnsi="Arial"/>
              </w:rPr>
              <w:t xml:space="preserve"> explained</w:t>
            </w:r>
            <w:r>
              <w:rPr>
                <w:rFonts w:ascii="Arial" w:hAnsi="Arial"/>
              </w:rPr>
              <w:t>?</w:t>
            </w:r>
          </w:p>
        </w:tc>
        <w:tc>
          <w:tcPr>
            <w:tcW w:w="1440" w:type="dxa"/>
          </w:tcPr>
          <w:p w14:paraId="2B4A6E03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616B2DDF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67CBBA79" w14:textId="77777777" w:rsidR="000F03EF" w:rsidRDefault="000F03EF">
            <w:pPr>
              <w:rPr>
                <w:rFonts w:ascii="Arial" w:hAnsi="Arial"/>
              </w:rPr>
            </w:pPr>
          </w:p>
        </w:tc>
      </w:tr>
      <w:tr w:rsidR="000F03EF" w14:paraId="0BBE6EEB" w14:textId="77777777">
        <w:trPr>
          <w:cantSplit/>
        </w:trPr>
        <w:tc>
          <w:tcPr>
            <w:tcW w:w="720" w:type="dxa"/>
          </w:tcPr>
          <w:p w14:paraId="3CF57146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4500" w:type="dxa"/>
          </w:tcPr>
          <w:p w14:paraId="2F074E51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Has the </w:t>
            </w:r>
            <w:r w:rsidR="005F6880">
              <w:rPr>
                <w:rFonts w:ascii="Arial" w:hAnsi="Arial"/>
              </w:rPr>
              <w:t>R</w:t>
            </w:r>
            <w:r>
              <w:rPr>
                <w:rFonts w:ascii="Arial" w:hAnsi="Arial"/>
              </w:rPr>
              <w:t xml:space="preserve">isk </w:t>
            </w:r>
            <w:r w:rsidR="005F6880">
              <w:rPr>
                <w:rFonts w:ascii="Arial" w:hAnsi="Arial"/>
              </w:rPr>
              <w:t>P</w:t>
            </w:r>
            <w:r>
              <w:rPr>
                <w:rFonts w:ascii="Arial" w:hAnsi="Arial"/>
              </w:rPr>
              <w:t>lan been handed over?</w:t>
            </w:r>
          </w:p>
        </w:tc>
        <w:tc>
          <w:tcPr>
            <w:tcW w:w="1440" w:type="dxa"/>
          </w:tcPr>
          <w:p w14:paraId="465442A1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298D0616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222F4D8A" w14:textId="77777777" w:rsidR="000F03EF" w:rsidRDefault="000F03EF">
            <w:pPr>
              <w:rPr>
                <w:rFonts w:ascii="Arial" w:hAnsi="Arial"/>
              </w:rPr>
            </w:pPr>
          </w:p>
        </w:tc>
      </w:tr>
      <w:tr w:rsidR="000F03EF" w14:paraId="1752753B" w14:textId="77777777">
        <w:trPr>
          <w:cantSplit/>
        </w:trPr>
        <w:tc>
          <w:tcPr>
            <w:tcW w:w="720" w:type="dxa"/>
          </w:tcPr>
          <w:p w14:paraId="23B1E14C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4500" w:type="dxa"/>
          </w:tcPr>
          <w:p w14:paraId="7A1CF5BA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Has the </w:t>
            </w:r>
            <w:r w:rsidR="00650E53">
              <w:rPr>
                <w:rFonts w:ascii="Arial" w:hAnsi="Arial"/>
              </w:rPr>
              <w:t>Project/</w:t>
            </w:r>
            <w:r w:rsidR="006E1454">
              <w:rPr>
                <w:rFonts w:ascii="Arial" w:hAnsi="Arial"/>
              </w:rPr>
              <w:t>Managed service</w:t>
            </w:r>
            <w:r>
              <w:rPr>
                <w:rFonts w:ascii="Arial" w:hAnsi="Arial"/>
              </w:rPr>
              <w:t xml:space="preserve"> specific Training Plan been updated and handed over?</w:t>
            </w:r>
          </w:p>
        </w:tc>
        <w:tc>
          <w:tcPr>
            <w:tcW w:w="1440" w:type="dxa"/>
          </w:tcPr>
          <w:p w14:paraId="440BC799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12F50922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5D6C1AF1" w14:textId="77777777" w:rsidR="000F03EF" w:rsidRDefault="000F03EF">
            <w:pPr>
              <w:rPr>
                <w:rFonts w:ascii="Arial" w:hAnsi="Arial"/>
              </w:rPr>
            </w:pPr>
          </w:p>
        </w:tc>
      </w:tr>
      <w:tr w:rsidR="000F03EF" w14:paraId="50432B6A" w14:textId="77777777">
        <w:trPr>
          <w:cantSplit/>
        </w:trPr>
        <w:tc>
          <w:tcPr>
            <w:tcW w:w="720" w:type="dxa"/>
          </w:tcPr>
          <w:p w14:paraId="51681E91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4500" w:type="dxa"/>
          </w:tcPr>
          <w:p w14:paraId="22697B1E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Has the </w:t>
            </w:r>
            <w:r w:rsidR="00AF6B47">
              <w:rPr>
                <w:rFonts w:ascii="Arial" w:hAnsi="Arial"/>
              </w:rPr>
              <w:t xml:space="preserve">CAR reports and </w:t>
            </w:r>
            <w:r>
              <w:rPr>
                <w:rFonts w:ascii="Arial" w:hAnsi="Arial"/>
              </w:rPr>
              <w:t>Preventive action log been handed over?</w:t>
            </w:r>
          </w:p>
        </w:tc>
        <w:tc>
          <w:tcPr>
            <w:tcW w:w="1440" w:type="dxa"/>
          </w:tcPr>
          <w:p w14:paraId="43A4EA97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28C881A4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2F2241CD" w14:textId="77777777" w:rsidR="000F03EF" w:rsidRDefault="000F03EF">
            <w:pPr>
              <w:rPr>
                <w:rFonts w:ascii="Arial" w:hAnsi="Arial"/>
              </w:rPr>
            </w:pPr>
          </w:p>
        </w:tc>
      </w:tr>
      <w:tr w:rsidR="000F03EF" w14:paraId="6D2F7EE5" w14:textId="77777777">
        <w:trPr>
          <w:cantSplit/>
        </w:trPr>
        <w:tc>
          <w:tcPr>
            <w:tcW w:w="720" w:type="dxa"/>
          </w:tcPr>
          <w:p w14:paraId="3BE56876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4500" w:type="dxa"/>
          </w:tcPr>
          <w:p w14:paraId="6AE5405F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Is access to Waivers ensured?</w:t>
            </w:r>
          </w:p>
        </w:tc>
        <w:tc>
          <w:tcPr>
            <w:tcW w:w="1440" w:type="dxa"/>
          </w:tcPr>
          <w:p w14:paraId="77E35D9E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688B5FD2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45E7EB02" w14:textId="77777777" w:rsidR="000F03EF" w:rsidRDefault="000F03EF">
            <w:pPr>
              <w:rPr>
                <w:rFonts w:ascii="Arial" w:hAnsi="Arial"/>
              </w:rPr>
            </w:pPr>
          </w:p>
        </w:tc>
      </w:tr>
      <w:tr w:rsidR="000F03EF" w14:paraId="1EBBED08" w14:textId="77777777">
        <w:trPr>
          <w:cantSplit/>
        </w:trPr>
        <w:tc>
          <w:tcPr>
            <w:tcW w:w="720" w:type="dxa"/>
          </w:tcPr>
          <w:p w14:paraId="522408DB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4500" w:type="dxa"/>
          </w:tcPr>
          <w:p w14:paraId="4B74A887" w14:textId="77777777" w:rsidR="000F03EF" w:rsidRDefault="000F03EF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Has the </w:t>
            </w:r>
            <w:r w:rsidR="00650E53">
              <w:t>Project/</w:t>
            </w:r>
            <w:r w:rsidR="006E1454">
              <w:t>Managed service</w:t>
            </w:r>
            <w:r w:rsidR="00AF6B47">
              <w:t xml:space="preserve"> metrics </w:t>
            </w:r>
            <w:r w:rsidR="00A377AC">
              <w:t>related information</w:t>
            </w:r>
            <w:r w:rsidR="00AF6B47">
              <w:t xml:space="preserve"> (goal setting/online tracking documents, </w:t>
            </w:r>
            <w:r>
              <w:t xml:space="preserve">PSRs </w:t>
            </w:r>
            <w:r w:rsidR="00AF6B47">
              <w:t xml:space="preserve">and metrics data </w:t>
            </w:r>
            <w:r>
              <w:t>been handed over?</w:t>
            </w:r>
          </w:p>
        </w:tc>
        <w:tc>
          <w:tcPr>
            <w:tcW w:w="1440" w:type="dxa"/>
          </w:tcPr>
          <w:p w14:paraId="55721D41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15D93B21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49BE25C6" w14:textId="77777777" w:rsidR="000F03EF" w:rsidRDefault="000F03EF">
            <w:pPr>
              <w:rPr>
                <w:rFonts w:ascii="Arial" w:hAnsi="Arial"/>
              </w:rPr>
            </w:pPr>
          </w:p>
        </w:tc>
      </w:tr>
      <w:tr w:rsidR="000F03EF" w14:paraId="147D9D68" w14:textId="77777777">
        <w:trPr>
          <w:cantSplit/>
        </w:trPr>
        <w:tc>
          <w:tcPr>
            <w:tcW w:w="720" w:type="dxa"/>
          </w:tcPr>
          <w:p w14:paraId="2A81060D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4500" w:type="dxa"/>
          </w:tcPr>
          <w:p w14:paraId="32D1F8C4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Has the Master list of documents been handed over?</w:t>
            </w:r>
          </w:p>
        </w:tc>
        <w:tc>
          <w:tcPr>
            <w:tcW w:w="1440" w:type="dxa"/>
          </w:tcPr>
          <w:p w14:paraId="3C413B17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2D84AA90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55901B8C" w14:textId="77777777" w:rsidR="000F03EF" w:rsidRDefault="000F03EF">
            <w:pPr>
              <w:rPr>
                <w:rFonts w:ascii="Arial" w:hAnsi="Arial"/>
              </w:rPr>
            </w:pPr>
          </w:p>
        </w:tc>
      </w:tr>
      <w:tr w:rsidR="000F03EF" w14:paraId="0E4967C1" w14:textId="77777777">
        <w:trPr>
          <w:cantSplit/>
        </w:trPr>
        <w:tc>
          <w:tcPr>
            <w:tcW w:w="720" w:type="dxa"/>
          </w:tcPr>
          <w:p w14:paraId="320C6690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4500" w:type="dxa"/>
          </w:tcPr>
          <w:p w14:paraId="20C77C9A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Has the Learning </w:t>
            </w:r>
            <w:r w:rsidR="005F6880">
              <w:rPr>
                <w:rFonts w:ascii="Arial" w:hAnsi="Arial"/>
              </w:rPr>
              <w:t xml:space="preserve">Meeting </w:t>
            </w:r>
            <w:r>
              <w:rPr>
                <w:rFonts w:ascii="Arial" w:hAnsi="Arial"/>
              </w:rPr>
              <w:t>findings (Lessons Learned, Best Practices, Risks encountered) been explained?</w:t>
            </w:r>
          </w:p>
        </w:tc>
        <w:tc>
          <w:tcPr>
            <w:tcW w:w="1440" w:type="dxa"/>
          </w:tcPr>
          <w:p w14:paraId="2003F511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52DD4DD7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0F000195" w14:textId="77777777" w:rsidR="000F03EF" w:rsidRDefault="000F03EF">
            <w:pPr>
              <w:rPr>
                <w:rFonts w:ascii="Arial" w:hAnsi="Arial"/>
              </w:rPr>
            </w:pPr>
          </w:p>
        </w:tc>
      </w:tr>
      <w:tr w:rsidR="000F03EF" w14:paraId="093725A8" w14:textId="77777777">
        <w:trPr>
          <w:cantSplit/>
        </w:trPr>
        <w:tc>
          <w:tcPr>
            <w:tcW w:w="720" w:type="dxa"/>
          </w:tcPr>
          <w:p w14:paraId="311E1A8D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4500" w:type="dxa"/>
          </w:tcPr>
          <w:p w14:paraId="6AED58FB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Any Open issues (</w:t>
            </w:r>
            <w:r w:rsidR="00650E53">
              <w:rPr>
                <w:rFonts w:ascii="Arial" w:hAnsi="Arial"/>
              </w:rPr>
              <w:t>Project/</w:t>
            </w:r>
            <w:r w:rsidR="006E1454">
              <w:rPr>
                <w:rFonts w:ascii="Arial" w:hAnsi="Arial"/>
              </w:rPr>
              <w:t>Managed service</w:t>
            </w:r>
            <w:r>
              <w:rPr>
                <w:rFonts w:ascii="Arial" w:hAnsi="Arial"/>
              </w:rPr>
              <w:t xml:space="preserve"> OPL) from technical and managerial reviews (Joint reviews and Sr. </w:t>
            </w:r>
            <w:proofErr w:type="spellStart"/>
            <w:r>
              <w:rPr>
                <w:rFonts w:ascii="Arial" w:hAnsi="Arial"/>
              </w:rPr>
              <w:t>Mgmt</w:t>
            </w:r>
            <w:proofErr w:type="spellEnd"/>
            <w:r>
              <w:rPr>
                <w:rFonts w:ascii="Arial" w:hAnsi="Arial"/>
              </w:rPr>
              <w:t xml:space="preserve"> reviews) been communicated</w:t>
            </w:r>
            <w:r w:rsidR="00AF6B47">
              <w:rPr>
                <w:rFonts w:ascii="Arial" w:hAnsi="Arial"/>
              </w:rPr>
              <w:t xml:space="preserve"> and OPL document been handed over</w:t>
            </w:r>
            <w:r>
              <w:rPr>
                <w:rFonts w:ascii="Arial" w:hAnsi="Arial"/>
              </w:rPr>
              <w:t>?</w:t>
            </w:r>
          </w:p>
        </w:tc>
        <w:tc>
          <w:tcPr>
            <w:tcW w:w="1440" w:type="dxa"/>
          </w:tcPr>
          <w:p w14:paraId="2E7B7325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50FD23E3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1A56A651" w14:textId="77777777" w:rsidR="000F03EF" w:rsidRDefault="000F03EF">
            <w:pPr>
              <w:rPr>
                <w:rFonts w:ascii="Arial" w:hAnsi="Arial"/>
              </w:rPr>
            </w:pPr>
          </w:p>
        </w:tc>
      </w:tr>
      <w:tr w:rsidR="000F03EF" w14:paraId="6F3CA879" w14:textId="77777777">
        <w:trPr>
          <w:cantSplit/>
        </w:trPr>
        <w:tc>
          <w:tcPr>
            <w:tcW w:w="720" w:type="dxa"/>
          </w:tcPr>
          <w:p w14:paraId="23AC424C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4500" w:type="dxa"/>
          </w:tcPr>
          <w:p w14:paraId="22783427" w14:textId="77777777" w:rsidR="000F03EF" w:rsidRDefault="000F03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Has the </w:t>
            </w:r>
            <w:r w:rsidR="00650E53">
              <w:rPr>
                <w:rFonts w:ascii="Arial" w:hAnsi="Arial"/>
              </w:rPr>
              <w:t>Project/</w:t>
            </w:r>
            <w:r w:rsidR="006E1454">
              <w:rPr>
                <w:rFonts w:ascii="Arial" w:hAnsi="Arial"/>
              </w:rPr>
              <w:t>Managed service</w:t>
            </w:r>
            <w:r>
              <w:rPr>
                <w:rFonts w:ascii="Arial" w:hAnsi="Arial"/>
              </w:rPr>
              <w:t xml:space="preserve"> been audited and are there any open actions </w:t>
            </w:r>
            <w:r w:rsidR="00AF6B47">
              <w:rPr>
                <w:rFonts w:ascii="Arial" w:hAnsi="Arial"/>
              </w:rPr>
              <w:t xml:space="preserve">pending </w:t>
            </w:r>
            <w:r>
              <w:rPr>
                <w:rFonts w:ascii="Arial" w:hAnsi="Arial"/>
              </w:rPr>
              <w:t>out of the audits</w:t>
            </w:r>
            <w:r w:rsidR="00AF6B47">
              <w:rPr>
                <w:rFonts w:ascii="Arial" w:hAnsi="Arial"/>
              </w:rPr>
              <w:t xml:space="preserve"> been explained</w:t>
            </w:r>
            <w:r>
              <w:rPr>
                <w:rFonts w:ascii="Arial" w:hAnsi="Arial"/>
              </w:rPr>
              <w:t>?</w:t>
            </w:r>
          </w:p>
        </w:tc>
        <w:tc>
          <w:tcPr>
            <w:tcW w:w="1440" w:type="dxa"/>
          </w:tcPr>
          <w:p w14:paraId="78758E23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50DAC9FA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74835FFF" w14:textId="77777777" w:rsidR="000F03EF" w:rsidRDefault="000F03EF">
            <w:pPr>
              <w:rPr>
                <w:rFonts w:ascii="Arial" w:hAnsi="Arial"/>
              </w:rPr>
            </w:pPr>
          </w:p>
          <w:p w14:paraId="6F06B438" w14:textId="77777777" w:rsidR="00AF6B47" w:rsidRDefault="00AF6B47">
            <w:pPr>
              <w:rPr>
                <w:rFonts w:ascii="Arial" w:hAnsi="Arial"/>
              </w:rPr>
            </w:pPr>
          </w:p>
        </w:tc>
      </w:tr>
      <w:tr w:rsidR="000F03EF" w14:paraId="34C63616" w14:textId="77777777">
        <w:trPr>
          <w:cantSplit/>
        </w:trPr>
        <w:tc>
          <w:tcPr>
            <w:tcW w:w="720" w:type="dxa"/>
          </w:tcPr>
          <w:p w14:paraId="05182BF6" w14:textId="77777777" w:rsidR="000F03EF" w:rsidRDefault="00AF6B4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4500" w:type="dxa"/>
          </w:tcPr>
          <w:p w14:paraId="0B5B358B" w14:textId="77777777" w:rsidR="000F03EF" w:rsidRDefault="00AF6B4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Has change request handling procedure been explained?</w:t>
            </w:r>
          </w:p>
        </w:tc>
        <w:tc>
          <w:tcPr>
            <w:tcW w:w="1440" w:type="dxa"/>
          </w:tcPr>
          <w:p w14:paraId="4521B950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39CF0529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5605BA3A" w14:textId="77777777" w:rsidR="000F03EF" w:rsidRDefault="000F03EF">
            <w:pPr>
              <w:rPr>
                <w:rFonts w:ascii="Arial" w:hAnsi="Arial"/>
              </w:rPr>
            </w:pPr>
          </w:p>
        </w:tc>
      </w:tr>
      <w:tr w:rsidR="000F03EF" w14:paraId="06F25EE7" w14:textId="77777777">
        <w:trPr>
          <w:cantSplit/>
        </w:trPr>
        <w:tc>
          <w:tcPr>
            <w:tcW w:w="720" w:type="dxa"/>
          </w:tcPr>
          <w:p w14:paraId="3315BCDD" w14:textId="77777777" w:rsidR="000F03EF" w:rsidRDefault="00AF6B4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4500" w:type="dxa"/>
          </w:tcPr>
          <w:p w14:paraId="63FB4014" w14:textId="77777777" w:rsidR="000F03EF" w:rsidRDefault="00AF6B4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Has the delivery process been explained?</w:t>
            </w:r>
          </w:p>
        </w:tc>
        <w:tc>
          <w:tcPr>
            <w:tcW w:w="1440" w:type="dxa"/>
          </w:tcPr>
          <w:p w14:paraId="38D61848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086E53E8" w14:textId="77777777" w:rsidR="000F03EF" w:rsidRDefault="000F03EF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0B95A547" w14:textId="77777777" w:rsidR="000F03EF" w:rsidRDefault="000F03EF">
            <w:pPr>
              <w:rPr>
                <w:rFonts w:ascii="Arial" w:hAnsi="Arial"/>
              </w:rPr>
            </w:pPr>
          </w:p>
        </w:tc>
      </w:tr>
      <w:tr w:rsidR="00AF6B47" w14:paraId="6E8AB57F" w14:textId="77777777">
        <w:trPr>
          <w:cantSplit/>
        </w:trPr>
        <w:tc>
          <w:tcPr>
            <w:tcW w:w="720" w:type="dxa"/>
          </w:tcPr>
          <w:p w14:paraId="1B2F69AF" w14:textId="77777777" w:rsidR="00AF6B47" w:rsidRDefault="00AF6B47" w:rsidP="00615CB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4500" w:type="dxa"/>
          </w:tcPr>
          <w:p w14:paraId="04F62709" w14:textId="77777777" w:rsidR="00AF6B47" w:rsidRDefault="00AF6B47" w:rsidP="00615CB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Has the </w:t>
            </w:r>
            <w:r w:rsidR="00650E53">
              <w:rPr>
                <w:rFonts w:ascii="Arial" w:hAnsi="Arial"/>
              </w:rPr>
              <w:t>Project/</w:t>
            </w:r>
            <w:r w:rsidR="006E1454">
              <w:rPr>
                <w:rFonts w:ascii="Arial" w:hAnsi="Arial"/>
              </w:rPr>
              <w:t xml:space="preserve">Managed </w:t>
            </w:r>
            <w:proofErr w:type="gramStart"/>
            <w:r w:rsidR="006E1454">
              <w:rPr>
                <w:rFonts w:ascii="Arial" w:hAnsi="Arial"/>
              </w:rPr>
              <w:t>service</w:t>
            </w:r>
            <w:r>
              <w:rPr>
                <w:rFonts w:ascii="Arial" w:hAnsi="Arial"/>
              </w:rPr>
              <w:t xml:space="preserve"> related</w:t>
            </w:r>
            <w:proofErr w:type="gramEnd"/>
            <w:r>
              <w:rPr>
                <w:rFonts w:ascii="Arial" w:hAnsi="Arial"/>
              </w:rPr>
              <w:t xml:space="preserve"> communication (mails) and customer feedback been explained and handed over?</w:t>
            </w:r>
          </w:p>
        </w:tc>
        <w:tc>
          <w:tcPr>
            <w:tcW w:w="1440" w:type="dxa"/>
          </w:tcPr>
          <w:p w14:paraId="72442A2E" w14:textId="77777777" w:rsidR="00AF6B47" w:rsidRDefault="00AF6B47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3C132378" w14:textId="77777777" w:rsidR="00AF6B47" w:rsidRDefault="00AF6B47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454476B4" w14:textId="77777777" w:rsidR="00AF6B47" w:rsidRDefault="00AF6B47">
            <w:pPr>
              <w:rPr>
                <w:rFonts w:ascii="Arial" w:hAnsi="Arial"/>
              </w:rPr>
            </w:pPr>
          </w:p>
        </w:tc>
      </w:tr>
      <w:tr w:rsidR="00AF6B47" w14:paraId="09D49AD6" w14:textId="77777777">
        <w:trPr>
          <w:cantSplit/>
        </w:trPr>
        <w:tc>
          <w:tcPr>
            <w:tcW w:w="720" w:type="dxa"/>
          </w:tcPr>
          <w:p w14:paraId="5A61CEBC" w14:textId="77777777" w:rsidR="00AF6B47" w:rsidRDefault="00AF6B47" w:rsidP="00615CB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4500" w:type="dxa"/>
          </w:tcPr>
          <w:p w14:paraId="7544D70A" w14:textId="77777777" w:rsidR="00AF6B47" w:rsidRDefault="00AF6B47" w:rsidP="00615CB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Has any technical conflicts and issues in the </w:t>
            </w:r>
            <w:r w:rsidR="00650E53">
              <w:rPr>
                <w:rFonts w:ascii="Arial" w:hAnsi="Arial"/>
              </w:rPr>
              <w:t>Project/</w:t>
            </w:r>
            <w:r w:rsidR="006E1454">
              <w:rPr>
                <w:rFonts w:ascii="Arial" w:hAnsi="Arial"/>
              </w:rPr>
              <w:t>Managed service</w:t>
            </w:r>
            <w:r>
              <w:rPr>
                <w:rFonts w:ascii="Arial" w:hAnsi="Arial"/>
              </w:rPr>
              <w:t xml:space="preserve"> been explained?</w:t>
            </w:r>
          </w:p>
        </w:tc>
        <w:tc>
          <w:tcPr>
            <w:tcW w:w="1440" w:type="dxa"/>
          </w:tcPr>
          <w:p w14:paraId="6CFA852E" w14:textId="77777777" w:rsidR="00AF6B47" w:rsidRDefault="00AF6B47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61D41AF0" w14:textId="77777777" w:rsidR="00AF6B47" w:rsidRDefault="00AF6B47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211A5250" w14:textId="77777777" w:rsidR="00AF6B47" w:rsidRDefault="00AF6B47">
            <w:pPr>
              <w:rPr>
                <w:rFonts w:ascii="Arial" w:hAnsi="Arial"/>
              </w:rPr>
            </w:pPr>
          </w:p>
        </w:tc>
      </w:tr>
      <w:tr w:rsidR="00AF6B47" w14:paraId="1EC4A24C" w14:textId="77777777">
        <w:trPr>
          <w:cantSplit/>
        </w:trPr>
        <w:tc>
          <w:tcPr>
            <w:tcW w:w="720" w:type="dxa"/>
          </w:tcPr>
          <w:p w14:paraId="3C44BA11" w14:textId="77777777" w:rsidR="00AF6B47" w:rsidRDefault="00AF6B47" w:rsidP="00615CB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4500" w:type="dxa"/>
          </w:tcPr>
          <w:p w14:paraId="33A2EC1A" w14:textId="77777777" w:rsidR="00AF6B47" w:rsidRDefault="00AF6B47" w:rsidP="00615CB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Others (If any additional questions are felt relevant can be added)</w:t>
            </w:r>
          </w:p>
        </w:tc>
        <w:tc>
          <w:tcPr>
            <w:tcW w:w="1440" w:type="dxa"/>
          </w:tcPr>
          <w:p w14:paraId="0C4877B1" w14:textId="77777777" w:rsidR="00AF6B47" w:rsidRDefault="00AF6B47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53247766" w14:textId="77777777" w:rsidR="00AF6B47" w:rsidRDefault="00AF6B47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39056370" w14:textId="77777777" w:rsidR="00AF6B47" w:rsidRDefault="00AF6B47">
            <w:pPr>
              <w:rPr>
                <w:rFonts w:ascii="Arial" w:hAnsi="Arial"/>
              </w:rPr>
            </w:pPr>
          </w:p>
        </w:tc>
      </w:tr>
      <w:tr w:rsidR="00AF6B47" w14:paraId="07FB28FC" w14:textId="77777777">
        <w:trPr>
          <w:cantSplit/>
        </w:trPr>
        <w:tc>
          <w:tcPr>
            <w:tcW w:w="720" w:type="dxa"/>
          </w:tcPr>
          <w:p w14:paraId="7892F295" w14:textId="77777777" w:rsidR="00AF6B47" w:rsidRDefault="00AF6B47" w:rsidP="00615CB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4500" w:type="dxa"/>
          </w:tcPr>
          <w:p w14:paraId="38712814" w14:textId="77777777" w:rsidR="00AF6B47" w:rsidRDefault="00AF6B47" w:rsidP="00615CB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Has the status of milestone review been explained?</w:t>
            </w:r>
          </w:p>
        </w:tc>
        <w:tc>
          <w:tcPr>
            <w:tcW w:w="1440" w:type="dxa"/>
          </w:tcPr>
          <w:p w14:paraId="681B5B1C" w14:textId="77777777" w:rsidR="00AF6B47" w:rsidRDefault="00AF6B47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7C8324D3" w14:textId="77777777" w:rsidR="00AF6B47" w:rsidRDefault="00AF6B47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4E28A2D2" w14:textId="77777777" w:rsidR="00AF6B47" w:rsidRDefault="00AF6B47">
            <w:pPr>
              <w:rPr>
                <w:rFonts w:ascii="Arial" w:hAnsi="Arial"/>
              </w:rPr>
            </w:pPr>
          </w:p>
        </w:tc>
      </w:tr>
      <w:tr w:rsidR="00AF6B47" w14:paraId="0EF2A0FC" w14:textId="77777777">
        <w:trPr>
          <w:cantSplit/>
        </w:trPr>
        <w:tc>
          <w:tcPr>
            <w:tcW w:w="720" w:type="dxa"/>
          </w:tcPr>
          <w:p w14:paraId="49600517" w14:textId="77777777" w:rsidR="00AF6B47" w:rsidRDefault="00AF6B47" w:rsidP="00615CB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4500" w:type="dxa"/>
          </w:tcPr>
          <w:p w14:paraId="03B03061" w14:textId="77777777" w:rsidR="00AF6B47" w:rsidRDefault="00AF6B47" w:rsidP="00615CB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Have the log for customer supplied items specific to </w:t>
            </w:r>
            <w:r w:rsidR="00650E53">
              <w:rPr>
                <w:rFonts w:ascii="Arial" w:hAnsi="Arial"/>
              </w:rPr>
              <w:t>Project/</w:t>
            </w:r>
            <w:r w:rsidR="006E1454">
              <w:rPr>
                <w:rFonts w:ascii="Arial" w:hAnsi="Arial"/>
              </w:rPr>
              <w:t>Managed service</w:t>
            </w:r>
            <w:r>
              <w:rPr>
                <w:rFonts w:ascii="Arial" w:hAnsi="Arial"/>
              </w:rPr>
              <w:t xml:space="preserve"> been handed over?</w:t>
            </w:r>
          </w:p>
        </w:tc>
        <w:tc>
          <w:tcPr>
            <w:tcW w:w="1440" w:type="dxa"/>
          </w:tcPr>
          <w:p w14:paraId="193CB7BB" w14:textId="77777777" w:rsidR="00AF6B47" w:rsidRDefault="00AF6B47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49614724" w14:textId="77777777" w:rsidR="00AF6B47" w:rsidRDefault="00AF6B47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33F3117C" w14:textId="77777777" w:rsidR="00AF6B47" w:rsidRDefault="00AF6B47">
            <w:pPr>
              <w:rPr>
                <w:rFonts w:ascii="Arial" w:hAnsi="Arial"/>
              </w:rPr>
            </w:pPr>
          </w:p>
        </w:tc>
      </w:tr>
      <w:tr w:rsidR="00AF6B47" w14:paraId="529EBBEA" w14:textId="77777777">
        <w:trPr>
          <w:cantSplit/>
        </w:trPr>
        <w:tc>
          <w:tcPr>
            <w:tcW w:w="720" w:type="dxa"/>
          </w:tcPr>
          <w:p w14:paraId="0D169C59" w14:textId="77777777" w:rsidR="00AF6B47" w:rsidRDefault="00AF6B47" w:rsidP="00615CB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4500" w:type="dxa"/>
          </w:tcPr>
          <w:p w14:paraId="3778A9AC" w14:textId="77777777" w:rsidR="00AF6B47" w:rsidRDefault="00AF6B47" w:rsidP="00615CB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Are the data taken from process database (past data on metrics, risks </w:t>
            </w:r>
            <w:proofErr w:type="spellStart"/>
            <w:r>
              <w:rPr>
                <w:rFonts w:ascii="Arial" w:hAnsi="Arial"/>
              </w:rPr>
              <w:t>etc</w:t>
            </w:r>
            <w:proofErr w:type="spellEnd"/>
            <w:r w:rsidR="00A377AC">
              <w:rPr>
                <w:rFonts w:ascii="Arial" w:hAnsi="Arial"/>
              </w:rPr>
              <w:t>) been</w:t>
            </w:r>
            <w:r>
              <w:rPr>
                <w:rFonts w:ascii="Arial" w:hAnsi="Arial"/>
              </w:rPr>
              <w:t xml:space="preserve"> explained?</w:t>
            </w:r>
          </w:p>
        </w:tc>
        <w:tc>
          <w:tcPr>
            <w:tcW w:w="1440" w:type="dxa"/>
          </w:tcPr>
          <w:p w14:paraId="2B11ECD3" w14:textId="77777777" w:rsidR="00AF6B47" w:rsidRDefault="00AF6B47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69B71D1D" w14:textId="77777777" w:rsidR="00AF6B47" w:rsidRDefault="00AF6B47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30E4BFCC" w14:textId="77777777" w:rsidR="00AF6B47" w:rsidRDefault="00AF6B47">
            <w:pPr>
              <w:rPr>
                <w:rFonts w:ascii="Arial" w:hAnsi="Arial"/>
              </w:rPr>
            </w:pPr>
          </w:p>
        </w:tc>
      </w:tr>
      <w:tr w:rsidR="00544EC6" w14:paraId="4F2306BE" w14:textId="77777777">
        <w:trPr>
          <w:cantSplit/>
        </w:trPr>
        <w:tc>
          <w:tcPr>
            <w:tcW w:w="720" w:type="dxa"/>
          </w:tcPr>
          <w:p w14:paraId="2E9BF2CD" w14:textId="77777777" w:rsidR="00544EC6" w:rsidRDefault="00544EC6" w:rsidP="00544E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4500" w:type="dxa"/>
          </w:tcPr>
          <w:p w14:paraId="2FBE6071" w14:textId="77777777" w:rsidR="00544EC6" w:rsidRDefault="00544EC6" w:rsidP="00544E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Have the customer supplied items handed over?</w:t>
            </w:r>
          </w:p>
        </w:tc>
        <w:tc>
          <w:tcPr>
            <w:tcW w:w="1440" w:type="dxa"/>
          </w:tcPr>
          <w:p w14:paraId="35868AD8" w14:textId="77777777" w:rsidR="00544EC6" w:rsidRDefault="00544EC6" w:rsidP="00544EC6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0589585D" w14:textId="77777777" w:rsidR="00544EC6" w:rsidRDefault="00544EC6" w:rsidP="00544EC6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010F9DBD" w14:textId="77777777" w:rsidR="00544EC6" w:rsidRDefault="00544EC6" w:rsidP="00544EC6">
            <w:pPr>
              <w:rPr>
                <w:rFonts w:ascii="Arial" w:hAnsi="Arial"/>
              </w:rPr>
            </w:pPr>
          </w:p>
        </w:tc>
      </w:tr>
      <w:tr w:rsidR="00544EC6" w14:paraId="40C798D2" w14:textId="77777777">
        <w:trPr>
          <w:cantSplit/>
        </w:trPr>
        <w:tc>
          <w:tcPr>
            <w:tcW w:w="720" w:type="dxa"/>
          </w:tcPr>
          <w:p w14:paraId="0DC691E0" w14:textId="77777777" w:rsidR="00544EC6" w:rsidRDefault="00544EC6" w:rsidP="00544E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4500" w:type="dxa"/>
          </w:tcPr>
          <w:p w14:paraId="15D6FE11" w14:textId="77777777" w:rsidR="00544EC6" w:rsidRDefault="00544EC6" w:rsidP="00544E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Have the technical documents like Requirements Specs, Design, Source code, Test Specs been handed over </w:t>
            </w:r>
          </w:p>
        </w:tc>
        <w:tc>
          <w:tcPr>
            <w:tcW w:w="1440" w:type="dxa"/>
          </w:tcPr>
          <w:p w14:paraId="73DD94C9" w14:textId="77777777" w:rsidR="00544EC6" w:rsidRDefault="00544EC6" w:rsidP="00544EC6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16A1CF38" w14:textId="77777777" w:rsidR="00544EC6" w:rsidRDefault="00544EC6" w:rsidP="00544EC6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589755E8" w14:textId="77777777" w:rsidR="00544EC6" w:rsidRDefault="00544EC6" w:rsidP="00544EC6">
            <w:pPr>
              <w:rPr>
                <w:rFonts w:ascii="Arial" w:hAnsi="Arial"/>
              </w:rPr>
            </w:pPr>
          </w:p>
        </w:tc>
      </w:tr>
      <w:tr w:rsidR="00544EC6" w14:paraId="3E801741" w14:textId="77777777">
        <w:trPr>
          <w:cantSplit/>
        </w:trPr>
        <w:tc>
          <w:tcPr>
            <w:tcW w:w="720" w:type="dxa"/>
          </w:tcPr>
          <w:p w14:paraId="443E8D93" w14:textId="77777777" w:rsidR="00544EC6" w:rsidRDefault="00544EC6" w:rsidP="00544E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4500" w:type="dxa"/>
          </w:tcPr>
          <w:p w14:paraId="2ECA1FB6" w14:textId="77777777" w:rsidR="00544EC6" w:rsidRDefault="00544EC6" w:rsidP="00544E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Has the CRH log been handed over?</w:t>
            </w:r>
          </w:p>
        </w:tc>
        <w:tc>
          <w:tcPr>
            <w:tcW w:w="1440" w:type="dxa"/>
          </w:tcPr>
          <w:p w14:paraId="1B2F64C2" w14:textId="77777777" w:rsidR="00544EC6" w:rsidRDefault="00544EC6" w:rsidP="00544EC6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04391F93" w14:textId="77777777" w:rsidR="00544EC6" w:rsidRDefault="00544EC6" w:rsidP="00544EC6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1E7D0D9E" w14:textId="77777777" w:rsidR="00544EC6" w:rsidRDefault="00544EC6" w:rsidP="00544EC6">
            <w:pPr>
              <w:rPr>
                <w:rFonts w:ascii="Arial" w:hAnsi="Arial"/>
              </w:rPr>
            </w:pPr>
          </w:p>
        </w:tc>
      </w:tr>
      <w:tr w:rsidR="00544EC6" w14:paraId="78E560B7" w14:textId="77777777">
        <w:trPr>
          <w:cantSplit/>
        </w:trPr>
        <w:tc>
          <w:tcPr>
            <w:tcW w:w="720" w:type="dxa"/>
          </w:tcPr>
          <w:p w14:paraId="5308DC93" w14:textId="77777777" w:rsidR="00544EC6" w:rsidRDefault="00544EC6" w:rsidP="00544E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4500" w:type="dxa"/>
          </w:tcPr>
          <w:p w14:paraId="1602C394" w14:textId="77777777" w:rsidR="00544EC6" w:rsidRDefault="00544EC6" w:rsidP="00544E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Has the process database been updated with the latest information?</w:t>
            </w:r>
          </w:p>
        </w:tc>
        <w:tc>
          <w:tcPr>
            <w:tcW w:w="1440" w:type="dxa"/>
          </w:tcPr>
          <w:p w14:paraId="0315C5E2" w14:textId="77777777" w:rsidR="00544EC6" w:rsidRDefault="00544EC6" w:rsidP="00544EC6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75551CA8" w14:textId="77777777" w:rsidR="00544EC6" w:rsidRDefault="00544EC6" w:rsidP="00544EC6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5D3943A8" w14:textId="77777777" w:rsidR="00544EC6" w:rsidRDefault="00544EC6" w:rsidP="00544EC6">
            <w:pPr>
              <w:rPr>
                <w:rFonts w:ascii="Arial" w:hAnsi="Arial"/>
              </w:rPr>
            </w:pPr>
          </w:p>
        </w:tc>
      </w:tr>
      <w:tr w:rsidR="00544EC6" w14:paraId="146DE8E5" w14:textId="77777777">
        <w:trPr>
          <w:cantSplit/>
        </w:trPr>
        <w:tc>
          <w:tcPr>
            <w:tcW w:w="720" w:type="dxa"/>
          </w:tcPr>
          <w:p w14:paraId="12BC40C6" w14:textId="77777777" w:rsidR="00544EC6" w:rsidRDefault="00544EC6" w:rsidP="00544E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4500" w:type="dxa"/>
          </w:tcPr>
          <w:p w14:paraId="5B0D9BCF" w14:textId="77777777" w:rsidR="00544EC6" w:rsidRDefault="00544EC6" w:rsidP="00544E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Has the usage of Process database (for past records of metrics, risks </w:t>
            </w:r>
            <w:proofErr w:type="spellStart"/>
            <w:r>
              <w:rPr>
                <w:rFonts w:ascii="Arial" w:hAnsi="Arial"/>
              </w:rPr>
              <w:t>etc</w:t>
            </w:r>
            <w:proofErr w:type="spellEnd"/>
            <w:r>
              <w:rPr>
                <w:rFonts w:ascii="Arial" w:hAnsi="Arial"/>
              </w:rPr>
              <w:t>) is explained?</w:t>
            </w:r>
          </w:p>
        </w:tc>
        <w:tc>
          <w:tcPr>
            <w:tcW w:w="1440" w:type="dxa"/>
          </w:tcPr>
          <w:p w14:paraId="341F30A9" w14:textId="77777777" w:rsidR="00544EC6" w:rsidRDefault="00544EC6" w:rsidP="00544EC6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2B9AA2C8" w14:textId="77777777" w:rsidR="00544EC6" w:rsidRDefault="00544EC6" w:rsidP="00544EC6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66638EE6" w14:textId="77777777" w:rsidR="00544EC6" w:rsidRDefault="00544EC6" w:rsidP="00544EC6">
            <w:pPr>
              <w:rPr>
                <w:rFonts w:ascii="Arial" w:hAnsi="Arial"/>
              </w:rPr>
            </w:pPr>
          </w:p>
        </w:tc>
      </w:tr>
      <w:tr w:rsidR="00544EC6" w14:paraId="47A8B433" w14:textId="77777777">
        <w:trPr>
          <w:cantSplit/>
        </w:trPr>
        <w:tc>
          <w:tcPr>
            <w:tcW w:w="720" w:type="dxa"/>
          </w:tcPr>
          <w:p w14:paraId="578C5CC7" w14:textId="77777777" w:rsidR="00544EC6" w:rsidRDefault="00544EC6" w:rsidP="00544E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4500" w:type="dxa"/>
          </w:tcPr>
          <w:p w14:paraId="3ED011FD" w14:textId="77777777" w:rsidR="00544EC6" w:rsidRDefault="00544EC6" w:rsidP="00544E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Have the review records and the test reports been handed over?</w:t>
            </w:r>
          </w:p>
        </w:tc>
        <w:tc>
          <w:tcPr>
            <w:tcW w:w="1440" w:type="dxa"/>
          </w:tcPr>
          <w:p w14:paraId="4F4EECA1" w14:textId="77777777" w:rsidR="00544EC6" w:rsidRDefault="00544EC6" w:rsidP="00544EC6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21D8AE89" w14:textId="77777777" w:rsidR="00544EC6" w:rsidRDefault="00544EC6" w:rsidP="00544EC6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10AC93A4" w14:textId="77777777" w:rsidR="00544EC6" w:rsidRDefault="00544EC6" w:rsidP="00544EC6">
            <w:pPr>
              <w:rPr>
                <w:rFonts w:ascii="Arial" w:hAnsi="Arial"/>
              </w:rPr>
            </w:pPr>
          </w:p>
        </w:tc>
      </w:tr>
      <w:tr w:rsidR="00544EC6" w14:paraId="3AA2F447" w14:textId="77777777">
        <w:trPr>
          <w:cantSplit/>
        </w:trPr>
        <w:tc>
          <w:tcPr>
            <w:tcW w:w="720" w:type="dxa"/>
          </w:tcPr>
          <w:p w14:paraId="2E15D628" w14:textId="77777777" w:rsidR="00544EC6" w:rsidRDefault="00544EC6" w:rsidP="00544E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4500" w:type="dxa"/>
          </w:tcPr>
          <w:p w14:paraId="16C576E7" w14:textId="77777777" w:rsidR="00544EC6" w:rsidRDefault="00544EC6" w:rsidP="00544E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Others (If any additional questions are felt relevant can be added)</w:t>
            </w:r>
          </w:p>
        </w:tc>
        <w:tc>
          <w:tcPr>
            <w:tcW w:w="1440" w:type="dxa"/>
          </w:tcPr>
          <w:p w14:paraId="306F4280" w14:textId="77777777" w:rsidR="00544EC6" w:rsidRDefault="00544EC6" w:rsidP="00544EC6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37570663" w14:textId="77777777" w:rsidR="00544EC6" w:rsidRDefault="00544EC6" w:rsidP="00544EC6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209CCE4C" w14:textId="77777777" w:rsidR="00544EC6" w:rsidRDefault="00544EC6" w:rsidP="00544EC6">
            <w:pPr>
              <w:rPr>
                <w:rFonts w:ascii="Arial" w:hAnsi="Arial"/>
              </w:rPr>
            </w:pPr>
          </w:p>
        </w:tc>
      </w:tr>
      <w:tr w:rsidR="00544EC6" w14:paraId="2296FE18" w14:textId="77777777">
        <w:trPr>
          <w:cantSplit/>
        </w:trPr>
        <w:tc>
          <w:tcPr>
            <w:tcW w:w="720" w:type="dxa"/>
          </w:tcPr>
          <w:p w14:paraId="18822A40" w14:textId="77777777" w:rsidR="00544EC6" w:rsidRDefault="00544EC6" w:rsidP="00544E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4500" w:type="dxa"/>
          </w:tcPr>
          <w:p w14:paraId="549BA6A6" w14:textId="77777777" w:rsidR="00544EC6" w:rsidRDefault="00544EC6" w:rsidP="00544E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Has activities related to delivery process been explained?</w:t>
            </w:r>
          </w:p>
        </w:tc>
        <w:tc>
          <w:tcPr>
            <w:tcW w:w="1440" w:type="dxa"/>
          </w:tcPr>
          <w:p w14:paraId="7255207E" w14:textId="77777777" w:rsidR="00544EC6" w:rsidRDefault="00544EC6" w:rsidP="00544EC6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46CC7B15" w14:textId="77777777" w:rsidR="00544EC6" w:rsidRDefault="00544EC6" w:rsidP="00544EC6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2D9AB177" w14:textId="77777777" w:rsidR="00544EC6" w:rsidRDefault="00544EC6" w:rsidP="00544EC6">
            <w:pPr>
              <w:rPr>
                <w:rFonts w:ascii="Arial" w:hAnsi="Arial"/>
              </w:rPr>
            </w:pPr>
          </w:p>
        </w:tc>
      </w:tr>
      <w:tr w:rsidR="00544EC6" w14:paraId="055FE258" w14:textId="77777777">
        <w:trPr>
          <w:cantSplit/>
        </w:trPr>
        <w:tc>
          <w:tcPr>
            <w:tcW w:w="720" w:type="dxa"/>
          </w:tcPr>
          <w:p w14:paraId="159EACB9" w14:textId="77777777" w:rsidR="00544EC6" w:rsidRDefault="00544EC6" w:rsidP="00544E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4500" w:type="dxa"/>
          </w:tcPr>
          <w:p w14:paraId="0354EC0F" w14:textId="77777777" w:rsidR="00544EC6" w:rsidRDefault="00544EC6" w:rsidP="00544E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Has the review and testing process and test plan preparation been explained?</w:t>
            </w:r>
          </w:p>
        </w:tc>
        <w:tc>
          <w:tcPr>
            <w:tcW w:w="1440" w:type="dxa"/>
          </w:tcPr>
          <w:p w14:paraId="6BF0AD6D" w14:textId="77777777" w:rsidR="00544EC6" w:rsidRDefault="00544EC6" w:rsidP="00544EC6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0B3A0E5D" w14:textId="77777777" w:rsidR="00544EC6" w:rsidRDefault="00544EC6" w:rsidP="00544EC6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4D45AF38" w14:textId="77777777" w:rsidR="00544EC6" w:rsidRDefault="00544EC6" w:rsidP="00544EC6">
            <w:pPr>
              <w:rPr>
                <w:rFonts w:ascii="Arial" w:hAnsi="Arial"/>
              </w:rPr>
            </w:pPr>
          </w:p>
        </w:tc>
      </w:tr>
      <w:tr w:rsidR="00544EC6" w14:paraId="3565F319" w14:textId="77777777">
        <w:trPr>
          <w:cantSplit/>
        </w:trPr>
        <w:tc>
          <w:tcPr>
            <w:tcW w:w="720" w:type="dxa"/>
          </w:tcPr>
          <w:p w14:paraId="4A7B0C21" w14:textId="77777777" w:rsidR="00544EC6" w:rsidRDefault="00544EC6" w:rsidP="00544E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4500" w:type="dxa"/>
          </w:tcPr>
          <w:p w14:paraId="6D8D36BC" w14:textId="77777777" w:rsidR="00544EC6" w:rsidRDefault="00544EC6" w:rsidP="00544E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Has the activities related to installation been explained?</w:t>
            </w:r>
          </w:p>
        </w:tc>
        <w:tc>
          <w:tcPr>
            <w:tcW w:w="1440" w:type="dxa"/>
          </w:tcPr>
          <w:p w14:paraId="5D79C7F3" w14:textId="77777777" w:rsidR="00544EC6" w:rsidRDefault="00544EC6" w:rsidP="00544EC6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23F8A6A5" w14:textId="77777777" w:rsidR="00544EC6" w:rsidRDefault="00544EC6" w:rsidP="00544EC6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151DDAF7" w14:textId="77777777" w:rsidR="00544EC6" w:rsidRDefault="00544EC6" w:rsidP="00544EC6">
            <w:pPr>
              <w:rPr>
                <w:rFonts w:ascii="Arial" w:hAnsi="Arial"/>
              </w:rPr>
            </w:pPr>
          </w:p>
        </w:tc>
      </w:tr>
    </w:tbl>
    <w:p w14:paraId="232BD6DB" w14:textId="77777777" w:rsidR="000F03EF" w:rsidRDefault="000F03EF" w:rsidP="007F1638">
      <w:pPr>
        <w:rPr>
          <w:rFonts w:ascii="Arial" w:hAnsi="Arial"/>
        </w:rPr>
      </w:pPr>
    </w:p>
    <w:p w14:paraId="63DE620E" w14:textId="77777777" w:rsidR="000F03EF" w:rsidRDefault="000F03EF">
      <w:pPr>
        <w:ind w:left="-720"/>
        <w:rPr>
          <w:rFonts w:ascii="Arial" w:hAnsi="Arial"/>
        </w:rPr>
      </w:pPr>
    </w:p>
    <w:p w14:paraId="65648C66" w14:textId="77777777" w:rsidR="000F03EF" w:rsidRDefault="000F03EF" w:rsidP="006033DA">
      <w:pPr>
        <w:ind w:left="-720"/>
        <w:rPr>
          <w:rFonts w:ascii="Arial" w:hAnsi="Arial"/>
        </w:rPr>
      </w:pPr>
      <w:r>
        <w:rPr>
          <w:rFonts w:ascii="Arial" w:hAnsi="Arial"/>
        </w:rPr>
        <w:tab/>
      </w:r>
      <w:r w:rsidR="00650E53">
        <w:rPr>
          <w:rFonts w:ascii="Arial" w:hAnsi="Arial"/>
          <w:b/>
        </w:rPr>
        <w:t>Project/</w:t>
      </w:r>
      <w:r w:rsidR="006E1454">
        <w:rPr>
          <w:rFonts w:ascii="Arial" w:hAnsi="Arial"/>
          <w:b/>
        </w:rPr>
        <w:t>Managed service</w:t>
      </w:r>
      <w:r>
        <w:rPr>
          <w:rFonts w:ascii="Arial" w:hAnsi="Arial"/>
          <w:b/>
        </w:rPr>
        <w:t xml:space="preserve"> Quality </w:t>
      </w:r>
      <w:r w:rsidR="006033DA">
        <w:rPr>
          <w:rFonts w:ascii="Arial" w:hAnsi="Arial"/>
          <w:b/>
        </w:rPr>
        <w:t>Analyst</w:t>
      </w:r>
      <w:r>
        <w:rPr>
          <w:rFonts w:ascii="Arial" w:hAnsi="Arial"/>
          <w:b/>
        </w:rPr>
        <w:t xml:space="preserve"> (</w:t>
      </w:r>
      <w:r w:rsidR="00D92F18">
        <w:rPr>
          <w:rFonts w:ascii="Arial" w:hAnsi="Arial"/>
          <w:b/>
        </w:rPr>
        <w:t>EPQ</w:t>
      </w:r>
      <w:r>
        <w:rPr>
          <w:rFonts w:ascii="Arial" w:hAnsi="Arial"/>
          <w:b/>
        </w:rPr>
        <w:t>)</w:t>
      </w:r>
      <w:r>
        <w:rPr>
          <w:rFonts w:ascii="Arial" w:hAnsi="Arial"/>
          <w:b/>
        </w:rPr>
        <w:tab/>
      </w:r>
    </w:p>
    <w:tbl>
      <w:tblPr>
        <w:tblW w:w="0" w:type="auto"/>
        <w:tblInd w:w="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720"/>
        <w:gridCol w:w="4590"/>
        <w:gridCol w:w="1350"/>
        <w:gridCol w:w="900"/>
        <w:gridCol w:w="2340"/>
      </w:tblGrid>
      <w:tr w:rsidR="002F359B" w14:paraId="68FB8433" w14:textId="77777777">
        <w:trPr>
          <w:cantSplit/>
        </w:trPr>
        <w:tc>
          <w:tcPr>
            <w:tcW w:w="720" w:type="dxa"/>
          </w:tcPr>
          <w:p w14:paraId="5D6B12AC" w14:textId="77777777" w:rsidR="002F359B" w:rsidRDefault="002F359B" w:rsidP="002F359B">
            <w:pPr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SL #</w:t>
            </w:r>
          </w:p>
        </w:tc>
        <w:tc>
          <w:tcPr>
            <w:tcW w:w="4590" w:type="dxa"/>
          </w:tcPr>
          <w:p w14:paraId="6FB846B8" w14:textId="77777777" w:rsidR="002F359B" w:rsidRDefault="002F359B" w:rsidP="002F359B">
            <w:pPr>
              <w:pStyle w:val="Heading1"/>
            </w:pPr>
            <w:r>
              <w:t>Description</w:t>
            </w:r>
          </w:p>
        </w:tc>
        <w:tc>
          <w:tcPr>
            <w:tcW w:w="1350" w:type="dxa"/>
          </w:tcPr>
          <w:p w14:paraId="0B7DF2D0" w14:textId="77777777" w:rsidR="002F359B" w:rsidRDefault="002F359B" w:rsidP="002F359B">
            <w:pPr>
              <w:jc w:val="center"/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Version No, if applicable</w:t>
            </w:r>
          </w:p>
        </w:tc>
        <w:tc>
          <w:tcPr>
            <w:tcW w:w="900" w:type="dxa"/>
          </w:tcPr>
          <w:p w14:paraId="79D8D3AD" w14:textId="77777777" w:rsidR="002F359B" w:rsidRDefault="002F359B" w:rsidP="002F359B">
            <w:pPr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Yes/No/NA</w:t>
            </w:r>
          </w:p>
        </w:tc>
        <w:tc>
          <w:tcPr>
            <w:tcW w:w="2340" w:type="dxa"/>
          </w:tcPr>
          <w:p w14:paraId="0E3D83F2" w14:textId="77777777" w:rsidR="002F359B" w:rsidRDefault="002F359B" w:rsidP="002F359B">
            <w:pPr>
              <w:pStyle w:val="Heading1"/>
            </w:pPr>
            <w:r>
              <w:t>Remarks</w:t>
            </w:r>
          </w:p>
        </w:tc>
      </w:tr>
      <w:tr w:rsidR="002F359B" w14:paraId="17031B02" w14:textId="77777777">
        <w:trPr>
          <w:cantSplit/>
        </w:trPr>
        <w:tc>
          <w:tcPr>
            <w:tcW w:w="720" w:type="dxa"/>
          </w:tcPr>
          <w:p w14:paraId="140B7597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590" w:type="dxa"/>
          </w:tcPr>
          <w:p w14:paraId="16AAEC43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Does the in</w:t>
            </w:r>
            <w:r w:rsidR="009E1D68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 xml:space="preserve">coming </w:t>
            </w:r>
            <w:r w:rsidR="00D92F18">
              <w:rPr>
                <w:rFonts w:ascii="Arial" w:hAnsi="Arial"/>
              </w:rPr>
              <w:t>EPQ</w:t>
            </w:r>
            <w:r>
              <w:rPr>
                <w:rFonts w:ascii="Arial" w:hAnsi="Arial"/>
              </w:rPr>
              <w:t xml:space="preserve"> satisfy the criteria for taking over as </w:t>
            </w:r>
            <w:r w:rsidR="00D92F18">
              <w:rPr>
                <w:rFonts w:ascii="Arial" w:hAnsi="Arial"/>
              </w:rPr>
              <w:t>EPQ</w:t>
            </w:r>
            <w:r>
              <w:rPr>
                <w:rFonts w:ascii="Arial" w:hAnsi="Arial"/>
              </w:rPr>
              <w:t>.</w:t>
            </w:r>
          </w:p>
        </w:tc>
        <w:tc>
          <w:tcPr>
            <w:tcW w:w="1350" w:type="dxa"/>
          </w:tcPr>
          <w:p w14:paraId="363687FA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650B6027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2340" w:type="dxa"/>
          </w:tcPr>
          <w:p w14:paraId="0074AC50" w14:textId="77777777" w:rsidR="002F359B" w:rsidRDefault="002F359B">
            <w:pPr>
              <w:rPr>
                <w:rFonts w:ascii="Arial" w:hAnsi="Arial"/>
              </w:rPr>
            </w:pPr>
          </w:p>
        </w:tc>
      </w:tr>
      <w:tr w:rsidR="002F359B" w14:paraId="587638C4" w14:textId="77777777">
        <w:trPr>
          <w:cantSplit/>
        </w:trPr>
        <w:tc>
          <w:tcPr>
            <w:tcW w:w="720" w:type="dxa"/>
          </w:tcPr>
          <w:p w14:paraId="6D2FDA11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590" w:type="dxa"/>
          </w:tcPr>
          <w:p w14:paraId="5FCDA84F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Is the process of PI, PQSR, DQV (</w:t>
            </w:r>
            <w:r w:rsidR="009E1D68">
              <w:rPr>
                <w:rFonts w:ascii="Arial" w:hAnsi="Arial"/>
              </w:rPr>
              <w:t>PRISM</w:t>
            </w:r>
            <w:r>
              <w:rPr>
                <w:rFonts w:ascii="Arial" w:hAnsi="Arial"/>
              </w:rPr>
              <w:t xml:space="preserve"> and </w:t>
            </w:r>
            <w:r w:rsidR="00D26582">
              <w:rPr>
                <w:rFonts w:ascii="Arial" w:hAnsi="Arial"/>
              </w:rPr>
              <w:t>PRIME</w:t>
            </w:r>
            <w:r>
              <w:rPr>
                <w:rFonts w:ascii="Arial" w:hAnsi="Arial"/>
              </w:rPr>
              <w:t xml:space="preserve">) and PI reporting in PQSR tool as part of </w:t>
            </w:r>
            <w:proofErr w:type="spellStart"/>
            <w:r>
              <w:rPr>
                <w:rFonts w:ascii="Arial" w:hAnsi="Arial"/>
              </w:rPr>
              <w:t>ProjIS</w:t>
            </w:r>
            <w:proofErr w:type="spellEnd"/>
            <w:r>
              <w:rPr>
                <w:rFonts w:ascii="Arial" w:hAnsi="Arial"/>
              </w:rPr>
              <w:t xml:space="preserve"> explained?</w:t>
            </w:r>
          </w:p>
        </w:tc>
        <w:tc>
          <w:tcPr>
            <w:tcW w:w="1350" w:type="dxa"/>
          </w:tcPr>
          <w:p w14:paraId="6FBED71B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074F230B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2340" w:type="dxa"/>
          </w:tcPr>
          <w:p w14:paraId="020016C5" w14:textId="77777777" w:rsidR="002F359B" w:rsidRDefault="002F359B">
            <w:pPr>
              <w:rPr>
                <w:rFonts w:ascii="Arial" w:hAnsi="Arial"/>
              </w:rPr>
            </w:pPr>
          </w:p>
        </w:tc>
      </w:tr>
      <w:tr w:rsidR="002F359B" w14:paraId="3A8DE228" w14:textId="77777777">
        <w:trPr>
          <w:cantSplit/>
        </w:trPr>
        <w:tc>
          <w:tcPr>
            <w:tcW w:w="720" w:type="dxa"/>
          </w:tcPr>
          <w:p w14:paraId="4A6C8FB2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590" w:type="dxa"/>
          </w:tcPr>
          <w:p w14:paraId="41D17E00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Has the status of the </w:t>
            </w:r>
            <w:r w:rsidR="00650E53">
              <w:rPr>
                <w:rFonts w:ascii="Arial" w:hAnsi="Arial"/>
              </w:rPr>
              <w:t>Project/</w:t>
            </w:r>
            <w:r w:rsidR="006E1454">
              <w:rPr>
                <w:rFonts w:ascii="Arial" w:hAnsi="Arial"/>
              </w:rPr>
              <w:t>Managed service</w:t>
            </w:r>
            <w:r>
              <w:rPr>
                <w:rFonts w:ascii="Arial" w:hAnsi="Arial"/>
              </w:rPr>
              <w:t xml:space="preserve"> Plan review been explained?</w:t>
            </w:r>
          </w:p>
        </w:tc>
        <w:tc>
          <w:tcPr>
            <w:tcW w:w="1350" w:type="dxa"/>
          </w:tcPr>
          <w:p w14:paraId="1CDB93C7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2EC1019A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2340" w:type="dxa"/>
          </w:tcPr>
          <w:p w14:paraId="3D672F49" w14:textId="77777777" w:rsidR="002F359B" w:rsidRDefault="002F359B">
            <w:pPr>
              <w:rPr>
                <w:rFonts w:ascii="Arial" w:hAnsi="Arial"/>
              </w:rPr>
            </w:pPr>
          </w:p>
        </w:tc>
      </w:tr>
      <w:tr w:rsidR="002F359B" w14:paraId="40D0C051" w14:textId="77777777">
        <w:trPr>
          <w:cantSplit/>
        </w:trPr>
        <w:tc>
          <w:tcPr>
            <w:tcW w:w="720" w:type="dxa"/>
          </w:tcPr>
          <w:p w14:paraId="7029DBD0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590" w:type="dxa"/>
          </w:tcPr>
          <w:p w14:paraId="10E2BF1D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Has the tailoring aspects and the waivers taken been explained?</w:t>
            </w:r>
          </w:p>
        </w:tc>
        <w:tc>
          <w:tcPr>
            <w:tcW w:w="1350" w:type="dxa"/>
          </w:tcPr>
          <w:p w14:paraId="65CA7B72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23EEC24C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2340" w:type="dxa"/>
          </w:tcPr>
          <w:p w14:paraId="19A09715" w14:textId="77777777" w:rsidR="002F359B" w:rsidRDefault="002F359B">
            <w:pPr>
              <w:rPr>
                <w:rFonts w:ascii="Arial" w:hAnsi="Arial"/>
              </w:rPr>
            </w:pPr>
          </w:p>
        </w:tc>
      </w:tr>
      <w:tr w:rsidR="002F359B" w14:paraId="751131D1" w14:textId="77777777">
        <w:trPr>
          <w:cantSplit/>
        </w:trPr>
        <w:tc>
          <w:tcPr>
            <w:tcW w:w="720" w:type="dxa"/>
          </w:tcPr>
          <w:p w14:paraId="236ECC67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4590" w:type="dxa"/>
          </w:tcPr>
          <w:p w14:paraId="6CA45140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Has the Process Implementation sheet been updated?</w:t>
            </w:r>
          </w:p>
        </w:tc>
        <w:tc>
          <w:tcPr>
            <w:tcW w:w="1350" w:type="dxa"/>
          </w:tcPr>
          <w:p w14:paraId="76CDE92D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547756F6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2340" w:type="dxa"/>
          </w:tcPr>
          <w:p w14:paraId="014FFFB3" w14:textId="77777777" w:rsidR="002F359B" w:rsidRDefault="002F359B">
            <w:pPr>
              <w:rPr>
                <w:rFonts w:ascii="Arial" w:hAnsi="Arial"/>
              </w:rPr>
            </w:pPr>
          </w:p>
        </w:tc>
      </w:tr>
      <w:tr w:rsidR="002F359B" w14:paraId="499F9D2F" w14:textId="77777777">
        <w:trPr>
          <w:cantSplit/>
        </w:trPr>
        <w:tc>
          <w:tcPr>
            <w:tcW w:w="720" w:type="dxa"/>
          </w:tcPr>
          <w:p w14:paraId="2FB11D2F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4590" w:type="dxa"/>
          </w:tcPr>
          <w:p w14:paraId="38B955A3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Has the status of Process deviations as per the PQSR been explained and is it ensured that status of all the closed deviations </w:t>
            </w:r>
            <w:r w:rsidR="00C02F97">
              <w:rPr>
                <w:rFonts w:ascii="Arial" w:hAnsi="Arial"/>
              </w:rPr>
              <w:t>is</w:t>
            </w:r>
            <w:r>
              <w:rPr>
                <w:rFonts w:ascii="Arial" w:hAnsi="Arial"/>
              </w:rPr>
              <w:t xml:space="preserve"> updated in the tool?</w:t>
            </w:r>
          </w:p>
        </w:tc>
        <w:tc>
          <w:tcPr>
            <w:tcW w:w="1350" w:type="dxa"/>
          </w:tcPr>
          <w:p w14:paraId="39172595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48099706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2340" w:type="dxa"/>
          </w:tcPr>
          <w:p w14:paraId="32F3AF7A" w14:textId="77777777" w:rsidR="002F359B" w:rsidRDefault="002F359B">
            <w:pPr>
              <w:rPr>
                <w:rFonts w:ascii="Arial" w:hAnsi="Arial"/>
              </w:rPr>
            </w:pPr>
          </w:p>
        </w:tc>
      </w:tr>
      <w:tr w:rsidR="002F359B" w14:paraId="015AA246" w14:textId="77777777">
        <w:trPr>
          <w:cantSplit/>
        </w:trPr>
        <w:tc>
          <w:tcPr>
            <w:tcW w:w="720" w:type="dxa"/>
          </w:tcPr>
          <w:p w14:paraId="0B5DE0F4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4590" w:type="dxa"/>
          </w:tcPr>
          <w:p w14:paraId="2B8BB20E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Has the status </w:t>
            </w:r>
            <w:r w:rsidR="00A2542A">
              <w:rPr>
                <w:rFonts w:ascii="Arial" w:hAnsi="Arial"/>
              </w:rPr>
              <w:t>of the</w:t>
            </w:r>
            <w:r>
              <w:rPr>
                <w:rFonts w:ascii="Arial" w:hAnsi="Arial"/>
              </w:rPr>
              <w:t xml:space="preserve"> following been </w:t>
            </w:r>
            <w:r w:rsidR="00A2542A">
              <w:rPr>
                <w:rFonts w:ascii="Arial" w:hAnsi="Arial"/>
              </w:rPr>
              <w:t>explained?</w:t>
            </w:r>
          </w:p>
          <w:p w14:paraId="293A8C84" w14:textId="77777777" w:rsidR="002F359B" w:rsidRDefault="002F359B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work product audits</w:t>
            </w:r>
          </w:p>
          <w:p w14:paraId="462D7E18" w14:textId="77777777" w:rsidR="002F359B" w:rsidRDefault="002F359B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learning audits</w:t>
            </w:r>
          </w:p>
          <w:p w14:paraId="5A4B25E6" w14:textId="77777777" w:rsidR="002F359B" w:rsidRDefault="002F359B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configuration audits </w:t>
            </w:r>
          </w:p>
          <w:p w14:paraId="0FF9D7D4" w14:textId="77777777" w:rsidR="002F359B" w:rsidRDefault="002F359B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activity observations</w:t>
            </w:r>
          </w:p>
          <w:p w14:paraId="7ED9895F" w14:textId="77777777" w:rsidR="002F359B" w:rsidRDefault="002F359B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PDC</w:t>
            </w:r>
          </w:p>
          <w:p w14:paraId="7A780BE7" w14:textId="77777777" w:rsidR="002F359B" w:rsidRDefault="002F359B" w:rsidP="00EB01A0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DQV</w:t>
            </w:r>
            <w:r w:rsidR="00A2542A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(</w:t>
            </w:r>
            <w:r w:rsidR="009E1D68">
              <w:rPr>
                <w:rFonts w:ascii="Arial" w:hAnsi="Arial"/>
              </w:rPr>
              <w:t>PRISM</w:t>
            </w:r>
            <w:r>
              <w:rPr>
                <w:rFonts w:ascii="Arial" w:hAnsi="Arial"/>
              </w:rPr>
              <w:t xml:space="preserve"> and </w:t>
            </w:r>
            <w:r w:rsidR="00D26582">
              <w:rPr>
                <w:rFonts w:ascii="Arial" w:hAnsi="Arial"/>
              </w:rPr>
              <w:t>PRIME</w:t>
            </w:r>
            <w:r>
              <w:rPr>
                <w:rFonts w:ascii="Arial" w:hAnsi="Arial"/>
              </w:rPr>
              <w:t>)</w:t>
            </w:r>
          </w:p>
          <w:p w14:paraId="6A6D89A3" w14:textId="77777777" w:rsidR="002F359B" w:rsidRDefault="002F359B" w:rsidP="00EB01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(Mention the due dates for each of the above activities)</w:t>
            </w:r>
          </w:p>
        </w:tc>
        <w:tc>
          <w:tcPr>
            <w:tcW w:w="1350" w:type="dxa"/>
          </w:tcPr>
          <w:p w14:paraId="074621A3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28852184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2340" w:type="dxa"/>
          </w:tcPr>
          <w:p w14:paraId="16637A61" w14:textId="77777777" w:rsidR="002F359B" w:rsidRDefault="002F359B">
            <w:pPr>
              <w:rPr>
                <w:rFonts w:ascii="Arial" w:hAnsi="Arial"/>
              </w:rPr>
            </w:pPr>
          </w:p>
        </w:tc>
      </w:tr>
      <w:tr w:rsidR="002F359B" w14:paraId="3A5FC092" w14:textId="77777777">
        <w:trPr>
          <w:cantSplit/>
        </w:trPr>
        <w:tc>
          <w:tcPr>
            <w:tcW w:w="720" w:type="dxa"/>
          </w:tcPr>
          <w:p w14:paraId="0D101267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4590" w:type="dxa"/>
          </w:tcPr>
          <w:p w14:paraId="3C9EAB06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Has the status of </w:t>
            </w:r>
          </w:p>
          <w:p w14:paraId="2E13CD99" w14:textId="77777777" w:rsidR="002F359B" w:rsidRDefault="002F359B">
            <w:pPr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Pre delivery check and</w:t>
            </w:r>
          </w:p>
          <w:p w14:paraId="48C34298" w14:textId="77777777" w:rsidR="002F359B" w:rsidRDefault="002F359B">
            <w:pPr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Post </w:t>
            </w:r>
            <w:r w:rsidR="00650E53">
              <w:rPr>
                <w:rFonts w:ascii="Arial" w:hAnsi="Arial"/>
              </w:rPr>
              <w:t>Project/</w:t>
            </w:r>
            <w:r w:rsidR="006E1454">
              <w:rPr>
                <w:rFonts w:ascii="Arial" w:hAnsi="Arial"/>
              </w:rPr>
              <w:t>Managed service</w:t>
            </w:r>
            <w:r>
              <w:rPr>
                <w:rFonts w:ascii="Arial" w:hAnsi="Arial"/>
              </w:rPr>
              <w:t xml:space="preserve"> Evaluation explained?</w:t>
            </w:r>
          </w:p>
        </w:tc>
        <w:tc>
          <w:tcPr>
            <w:tcW w:w="1350" w:type="dxa"/>
          </w:tcPr>
          <w:p w14:paraId="05DE9D29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483FDC80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2340" w:type="dxa"/>
          </w:tcPr>
          <w:p w14:paraId="54FAF397" w14:textId="77777777" w:rsidR="002F359B" w:rsidRDefault="002F359B">
            <w:pPr>
              <w:rPr>
                <w:rFonts w:ascii="Arial" w:hAnsi="Arial"/>
              </w:rPr>
            </w:pPr>
          </w:p>
        </w:tc>
      </w:tr>
      <w:tr w:rsidR="002F359B" w14:paraId="6FD0504F" w14:textId="77777777">
        <w:trPr>
          <w:cantSplit/>
        </w:trPr>
        <w:tc>
          <w:tcPr>
            <w:tcW w:w="720" w:type="dxa"/>
          </w:tcPr>
          <w:p w14:paraId="066B7D48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4590" w:type="dxa"/>
          </w:tcPr>
          <w:p w14:paraId="64B1D745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Are the different </w:t>
            </w:r>
            <w:r w:rsidR="00D92F18">
              <w:rPr>
                <w:rFonts w:ascii="Arial" w:hAnsi="Arial"/>
              </w:rPr>
              <w:t>EPQ</w:t>
            </w:r>
            <w:r>
              <w:rPr>
                <w:rFonts w:ascii="Arial" w:hAnsi="Arial"/>
              </w:rPr>
              <w:t xml:space="preserve"> reports (including “Yearly report”) available under PQSR module explained?</w:t>
            </w:r>
          </w:p>
        </w:tc>
        <w:tc>
          <w:tcPr>
            <w:tcW w:w="1350" w:type="dxa"/>
          </w:tcPr>
          <w:p w14:paraId="159C610A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2B43707C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2340" w:type="dxa"/>
          </w:tcPr>
          <w:p w14:paraId="553F1332" w14:textId="77777777" w:rsidR="002F359B" w:rsidRDefault="002F359B">
            <w:pPr>
              <w:rPr>
                <w:rFonts w:ascii="Arial" w:hAnsi="Arial"/>
              </w:rPr>
            </w:pPr>
          </w:p>
        </w:tc>
      </w:tr>
      <w:tr w:rsidR="002F359B" w14:paraId="68393A64" w14:textId="77777777">
        <w:trPr>
          <w:cantSplit/>
        </w:trPr>
        <w:tc>
          <w:tcPr>
            <w:tcW w:w="720" w:type="dxa"/>
          </w:tcPr>
          <w:p w14:paraId="25A5DD2A" w14:textId="77777777" w:rsidR="002F359B" w:rsidRDefault="002F359B" w:rsidP="00615CB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4590" w:type="dxa"/>
          </w:tcPr>
          <w:p w14:paraId="67224E7A" w14:textId="77777777" w:rsidR="002F359B" w:rsidRDefault="002F359B" w:rsidP="00615CB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Others (If any additional questions are felt relevant can be added)</w:t>
            </w:r>
          </w:p>
        </w:tc>
        <w:tc>
          <w:tcPr>
            <w:tcW w:w="1350" w:type="dxa"/>
          </w:tcPr>
          <w:p w14:paraId="2A297D55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14B9E5A5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2340" w:type="dxa"/>
          </w:tcPr>
          <w:p w14:paraId="3AABB486" w14:textId="77777777" w:rsidR="002F359B" w:rsidRDefault="002F359B">
            <w:pPr>
              <w:rPr>
                <w:rFonts w:ascii="Arial" w:hAnsi="Arial"/>
              </w:rPr>
            </w:pPr>
          </w:p>
        </w:tc>
      </w:tr>
    </w:tbl>
    <w:p w14:paraId="7681F3A1" w14:textId="77777777" w:rsidR="000F03EF" w:rsidRDefault="000F03EF">
      <w:pPr>
        <w:rPr>
          <w:rFonts w:ascii="Arial" w:hAnsi="Arial"/>
        </w:rPr>
      </w:pPr>
    </w:p>
    <w:p w14:paraId="726C5781" w14:textId="77777777" w:rsidR="00A377AC" w:rsidRDefault="00A377AC">
      <w:pPr>
        <w:rPr>
          <w:rFonts w:ascii="Arial" w:hAnsi="Arial"/>
          <w:b/>
        </w:rPr>
      </w:pPr>
      <w:r>
        <w:rPr>
          <w:rFonts w:ascii="Arial" w:hAnsi="Arial"/>
          <w:b/>
        </w:rPr>
        <w:t>Team Member</w:t>
      </w:r>
      <w:r w:rsidR="003C1F39">
        <w:rPr>
          <w:rFonts w:ascii="Arial" w:hAnsi="Arial"/>
          <w:b/>
        </w:rPr>
        <w:t xml:space="preserve"> (TM)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4590"/>
        <w:gridCol w:w="1170"/>
        <w:gridCol w:w="3420"/>
      </w:tblGrid>
      <w:tr w:rsidR="001C5AF1" w14:paraId="46D66364" w14:textId="77777777" w:rsidTr="0073096B">
        <w:trPr>
          <w:trHeight w:val="226"/>
        </w:trPr>
        <w:tc>
          <w:tcPr>
            <w:tcW w:w="720" w:type="dxa"/>
          </w:tcPr>
          <w:p w14:paraId="4165DEFB" w14:textId="77777777" w:rsidR="001C5AF1" w:rsidRPr="0073096B" w:rsidRDefault="002F359B" w:rsidP="00615CB5">
            <w:pPr>
              <w:rPr>
                <w:rFonts w:ascii="Arial" w:hAnsi="Arial" w:cs="Arial"/>
                <w:b/>
                <w:bCs/>
              </w:rPr>
            </w:pPr>
            <w:r w:rsidRPr="0073096B">
              <w:rPr>
                <w:rFonts w:ascii="Arial" w:hAnsi="Arial" w:cs="Arial"/>
                <w:b/>
                <w:bCs/>
              </w:rPr>
              <w:t>SL #</w:t>
            </w:r>
          </w:p>
        </w:tc>
        <w:tc>
          <w:tcPr>
            <w:tcW w:w="4590" w:type="dxa"/>
          </w:tcPr>
          <w:p w14:paraId="7C282B68" w14:textId="77777777" w:rsidR="001C5AF1" w:rsidRPr="0073096B" w:rsidRDefault="001C5AF1" w:rsidP="00615CB5">
            <w:pPr>
              <w:rPr>
                <w:rFonts w:ascii="Arial" w:hAnsi="Arial" w:cs="Arial"/>
                <w:b/>
                <w:bCs/>
              </w:rPr>
            </w:pPr>
            <w:r w:rsidRPr="0073096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2C162806" w14:textId="77777777" w:rsidR="001C5AF1" w:rsidRPr="0073096B" w:rsidRDefault="001C5AF1" w:rsidP="00615CB5">
            <w:pPr>
              <w:rPr>
                <w:rFonts w:ascii="Arial" w:hAnsi="Arial" w:cs="Arial"/>
                <w:b/>
                <w:bCs/>
              </w:rPr>
            </w:pPr>
            <w:r w:rsidRPr="0073096B">
              <w:rPr>
                <w:rFonts w:ascii="Arial" w:hAnsi="Arial" w:cs="Arial"/>
                <w:b/>
                <w:bCs/>
              </w:rPr>
              <w:t>Y/N/NA</w:t>
            </w:r>
          </w:p>
        </w:tc>
        <w:tc>
          <w:tcPr>
            <w:tcW w:w="3420" w:type="dxa"/>
          </w:tcPr>
          <w:p w14:paraId="690A2FBD" w14:textId="77777777" w:rsidR="001C5AF1" w:rsidRPr="0073096B" w:rsidRDefault="001C5AF1" w:rsidP="00615CB5">
            <w:pPr>
              <w:rPr>
                <w:rFonts w:ascii="Arial" w:hAnsi="Arial" w:cs="Arial"/>
                <w:b/>
                <w:bCs/>
              </w:rPr>
            </w:pPr>
            <w:r w:rsidRPr="0073096B">
              <w:rPr>
                <w:rFonts w:ascii="Arial" w:hAnsi="Arial" w:cs="Arial"/>
                <w:b/>
                <w:bCs/>
              </w:rPr>
              <w:t xml:space="preserve">Remarks </w:t>
            </w:r>
          </w:p>
        </w:tc>
      </w:tr>
      <w:tr w:rsidR="001C5AF1" w14:paraId="68ADEEB0" w14:textId="77777777" w:rsidTr="0073096B">
        <w:trPr>
          <w:trHeight w:val="452"/>
        </w:trPr>
        <w:tc>
          <w:tcPr>
            <w:tcW w:w="720" w:type="dxa"/>
          </w:tcPr>
          <w:p w14:paraId="29AFC53A" w14:textId="77777777" w:rsidR="001C5AF1" w:rsidRPr="0073096B" w:rsidRDefault="001C5AF1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>1</w:t>
            </w:r>
          </w:p>
        </w:tc>
        <w:tc>
          <w:tcPr>
            <w:tcW w:w="4590" w:type="dxa"/>
          </w:tcPr>
          <w:p w14:paraId="572E0A00" w14:textId="77777777" w:rsidR="001C5AF1" w:rsidRPr="0073096B" w:rsidRDefault="00B43510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 xml:space="preserve">Is </w:t>
            </w:r>
            <w:r w:rsidR="00843C78" w:rsidRPr="0073096B">
              <w:rPr>
                <w:rFonts w:ascii="Arial" w:hAnsi="Arial" w:cs="Arial"/>
              </w:rPr>
              <w:t>the overall S</w:t>
            </w:r>
            <w:r w:rsidRPr="0073096B">
              <w:rPr>
                <w:rFonts w:ascii="Arial" w:hAnsi="Arial" w:cs="Arial"/>
              </w:rPr>
              <w:t xml:space="preserve">ystem </w:t>
            </w:r>
            <w:r w:rsidR="00237A5D" w:rsidRPr="0073096B">
              <w:rPr>
                <w:rFonts w:ascii="Arial" w:hAnsi="Arial" w:cs="Arial"/>
              </w:rPr>
              <w:t xml:space="preserve">concept </w:t>
            </w:r>
            <w:r w:rsidR="007B0758" w:rsidRPr="0073096B">
              <w:rPr>
                <w:rFonts w:ascii="Arial" w:hAnsi="Arial" w:cs="Arial"/>
              </w:rPr>
              <w:t>(basic</w:t>
            </w:r>
            <w:r w:rsidRPr="0073096B">
              <w:rPr>
                <w:rFonts w:ascii="Arial" w:hAnsi="Arial" w:cs="Arial"/>
              </w:rPr>
              <w:t xml:space="preserve"> understanding of the </w:t>
            </w:r>
            <w:r w:rsidR="007B0758" w:rsidRPr="0073096B">
              <w:rPr>
                <w:rFonts w:ascii="Arial" w:hAnsi="Arial" w:cs="Arial"/>
              </w:rPr>
              <w:t>module functionality</w:t>
            </w:r>
            <w:r w:rsidRPr="0073096B">
              <w:rPr>
                <w:rFonts w:ascii="Arial" w:hAnsi="Arial" w:cs="Arial"/>
              </w:rPr>
              <w:t>)</w:t>
            </w:r>
            <w:r w:rsidR="00843C78" w:rsidRPr="0073096B">
              <w:rPr>
                <w:rFonts w:ascii="Arial" w:hAnsi="Arial" w:cs="Arial"/>
              </w:rPr>
              <w:t xml:space="preserve"> been explained?</w:t>
            </w:r>
          </w:p>
        </w:tc>
        <w:tc>
          <w:tcPr>
            <w:tcW w:w="1170" w:type="dxa"/>
          </w:tcPr>
          <w:p w14:paraId="1C428A3A" w14:textId="77777777" w:rsidR="001C5AF1" w:rsidRPr="0073096B" w:rsidRDefault="001C5AF1" w:rsidP="00615CB5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3FBD9FF2" w14:textId="77777777" w:rsidR="001C5AF1" w:rsidRPr="0073096B" w:rsidRDefault="001C5AF1" w:rsidP="00615CB5">
            <w:pPr>
              <w:rPr>
                <w:rFonts w:ascii="Arial" w:hAnsi="Arial" w:cs="Arial"/>
              </w:rPr>
            </w:pPr>
          </w:p>
        </w:tc>
      </w:tr>
      <w:tr w:rsidR="001C5AF1" w14:paraId="4426AA0A" w14:textId="77777777" w:rsidTr="0073096B">
        <w:trPr>
          <w:trHeight w:val="467"/>
        </w:trPr>
        <w:tc>
          <w:tcPr>
            <w:tcW w:w="720" w:type="dxa"/>
          </w:tcPr>
          <w:p w14:paraId="73AAC5BA" w14:textId="77777777" w:rsidR="001C5AF1" w:rsidRPr="0073096B" w:rsidRDefault="001C5AF1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>2</w:t>
            </w:r>
          </w:p>
        </w:tc>
        <w:tc>
          <w:tcPr>
            <w:tcW w:w="4590" w:type="dxa"/>
          </w:tcPr>
          <w:p w14:paraId="79707112" w14:textId="77777777" w:rsidR="001C5AF1" w:rsidRPr="0073096B" w:rsidRDefault="00843C78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>Has an o</w:t>
            </w:r>
            <w:r w:rsidR="00B43510" w:rsidRPr="0073096B">
              <w:rPr>
                <w:rFonts w:ascii="Arial" w:hAnsi="Arial" w:cs="Arial"/>
              </w:rPr>
              <w:t xml:space="preserve">verview of the assigned tasks in the </w:t>
            </w:r>
            <w:r w:rsidR="00650E53">
              <w:rPr>
                <w:rFonts w:ascii="Arial" w:hAnsi="Arial" w:cs="Arial"/>
              </w:rPr>
              <w:t>Project/</w:t>
            </w:r>
            <w:r w:rsidR="006E1454">
              <w:rPr>
                <w:rFonts w:ascii="Arial" w:hAnsi="Arial" w:cs="Arial"/>
              </w:rPr>
              <w:t>Managed service</w:t>
            </w:r>
            <w:r w:rsidR="00B43510" w:rsidRPr="0073096B">
              <w:rPr>
                <w:rFonts w:ascii="Arial" w:hAnsi="Arial" w:cs="Arial"/>
              </w:rPr>
              <w:t xml:space="preserve"> (main activities, customer, </w:t>
            </w:r>
            <w:r w:rsidR="00650E53">
              <w:rPr>
                <w:rFonts w:ascii="Arial" w:hAnsi="Arial" w:cs="Arial"/>
              </w:rPr>
              <w:t>Project/</w:t>
            </w:r>
            <w:r w:rsidR="006E1454">
              <w:rPr>
                <w:rFonts w:ascii="Arial" w:hAnsi="Arial" w:cs="Arial"/>
              </w:rPr>
              <w:t>Managed service</w:t>
            </w:r>
            <w:r w:rsidR="00B43510" w:rsidRPr="0073096B">
              <w:rPr>
                <w:rFonts w:ascii="Arial" w:hAnsi="Arial" w:cs="Arial"/>
              </w:rPr>
              <w:t xml:space="preserve"> team)</w:t>
            </w:r>
            <w:r w:rsidRPr="0073096B">
              <w:rPr>
                <w:rFonts w:ascii="Arial" w:hAnsi="Arial" w:cs="Arial"/>
              </w:rPr>
              <w:t xml:space="preserve"> been given and </w:t>
            </w:r>
            <w:r w:rsidR="00626D07" w:rsidRPr="0073096B">
              <w:rPr>
                <w:rFonts w:ascii="Arial" w:hAnsi="Arial" w:cs="Arial"/>
              </w:rPr>
              <w:t xml:space="preserve">are the assigned tasks been </w:t>
            </w:r>
            <w:r w:rsidRPr="0073096B">
              <w:rPr>
                <w:rFonts w:ascii="Arial" w:hAnsi="Arial" w:cs="Arial"/>
              </w:rPr>
              <w:t>handed over</w:t>
            </w:r>
            <w:r w:rsidR="00D42942" w:rsidRPr="0073096B">
              <w:rPr>
                <w:rFonts w:ascii="Arial" w:hAnsi="Arial" w:cs="Arial"/>
              </w:rPr>
              <w:t>?</w:t>
            </w:r>
          </w:p>
        </w:tc>
        <w:tc>
          <w:tcPr>
            <w:tcW w:w="1170" w:type="dxa"/>
          </w:tcPr>
          <w:p w14:paraId="69AEAD28" w14:textId="77777777" w:rsidR="001C5AF1" w:rsidRPr="0073096B" w:rsidRDefault="001C5AF1" w:rsidP="00615CB5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6D35CDD7" w14:textId="77777777" w:rsidR="001C5AF1" w:rsidRPr="0073096B" w:rsidRDefault="001C5AF1" w:rsidP="00615CB5">
            <w:pPr>
              <w:rPr>
                <w:rFonts w:ascii="Arial" w:hAnsi="Arial" w:cs="Arial"/>
              </w:rPr>
            </w:pPr>
          </w:p>
        </w:tc>
      </w:tr>
      <w:tr w:rsidR="001C5AF1" w14:paraId="109B53D4" w14:textId="77777777" w:rsidTr="0073096B">
        <w:trPr>
          <w:trHeight w:val="452"/>
        </w:trPr>
        <w:tc>
          <w:tcPr>
            <w:tcW w:w="720" w:type="dxa"/>
          </w:tcPr>
          <w:p w14:paraId="1A562211" w14:textId="77777777" w:rsidR="001C5AF1" w:rsidRPr="0073096B" w:rsidRDefault="001C5AF1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>3</w:t>
            </w:r>
          </w:p>
        </w:tc>
        <w:tc>
          <w:tcPr>
            <w:tcW w:w="4590" w:type="dxa"/>
          </w:tcPr>
          <w:p w14:paraId="7565B73F" w14:textId="77777777" w:rsidR="001C5AF1" w:rsidRPr="0073096B" w:rsidRDefault="00D42942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 xml:space="preserve">Has the location of the </w:t>
            </w:r>
            <w:r w:rsidR="00650E53">
              <w:rPr>
                <w:rFonts w:ascii="Arial" w:hAnsi="Arial" w:cs="Arial"/>
              </w:rPr>
              <w:t>Project/</w:t>
            </w:r>
            <w:r w:rsidR="006E1454">
              <w:rPr>
                <w:rFonts w:ascii="Arial" w:hAnsi="Arial" w:cs="Arial"/>
              </w:rPr>
              <w:t>Managed service</w:t>
            </w:r>
            <w:r w:rsidRPr="0073096B">
              <w:rPr>
                <w:rFonts w:ascii="Arial" w:hAnsi="Arial" w:cs="Arial"/>
              </w:rPr>
              <w:t xml:space="preserve"> folder/</w:t>
            </w:r>
            <w:r w:rsidR="00540745" w:rsidRPr="0073096B">
              <w:rPr>
                <w:rFonts w:ascii="Arial" w:hAnsi="Arial" w:cs="Arial"/>
              </w:rPr>
              <w:t xml:space="preserve">folder structure </w:t>
            </w:r>
            <w:r w:rsidRPr="0073096B">
              <w:rPr>
                <w:rFonts w:ascii="Arial" w:hAnsi="Arial" w:cs="Arial"/>
              </w:rPr>
              <w:t xml:space="preserve">and </w:t>
            </w:r>
            <w:r w:rsidR="00540745" w:rsidRPr="0073096B">
              <w:rPr>
                <w:rFonts w:ascii="Arial" w:hAnsi="Arial" w:cs="Arial"/>
              </w:rPr>
              <w:t>the available documents</w:t>
            </w:r>
            <w:r w:rsidRPr="0073096B">
              <w:rPr>
                <w:rFonts w:ascii="Arial" w:hAnsi="Arial" w:cs="Arial"/>
              </w:rPr>
              <w:t xml:space="preserve"> been explained?</w:t>
            </w:r>
          </w:p>
        </w:tc>
        <w:tc>
          <w:tcPr>
            <w:tcW w:w="1170" w:type="dxa"/>
          </w:tcPr>
          <w:p w14:paraId="5A33DA41" w14:textId="77777777" w:rsidR="001C5AF1" w:rsidRPr="0073096B" w:rsidRDefault="001C5AF1" w:rsidP="00615CB5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1248DEE3" w14:textId="77777777" w:rsidR="001C5AF1" w:rsidRPr="0073096B" w:rsidRDefault="001C5AF1" w:rsidP="00615CB5">
            <w:pPr>
              <w:rPr>
                <w:rFonts w:ascii="Arial" w:hAnsi="Arial" w:cs="Arial"/>
              </w:rPr>
            </w:pPr>
          </w:p>
        </w:tc>
      </w:tr>
      <w:tr w:rsidR="00540745" w14:paraId="330FA0C0" w14:textId="77777777" w:rsidTr="0073096B">
        <w:trPr>
          <w:trHeight w:val="452"/>
        </w:trPr>
        <w:tc>
          <w:tcPr>
            <w:tcW w:w="720" w:type="dxa"/>
          </w:tcPr>
          <w:p w14:paraId="31EBA9AF" w14:textId="77777777" w:rsidR="00540745" w:rsidRPr="0073096B" w:rsidRDefault="00540745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>4</w:t>
            </w:r>
          </w:p>
        </w:tc>
        <w:tc>
          <w:tcPr>
            <w:tcW w:w="4590" w:type="dxa"/>
          </w:tcPr>
          <w:p w14:paraId="38D964DC" w14:textId="77777777" w:rsidR="00540745" w:rsidRPr="0073096B" w:rsidRDefault="00D42942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>Are the a</w:t>
            </w:r>
            <w:r w:rsidR="00540745" w:rsidRPr="0073096B">
              <w:rPr>
                <w:rFonts w:ascii="Arial" w:hAnsi="Arial" w:cs="Arial"/>
              </w:rPr>
              <w:t xml:space="preserve">ctivities followed in the different Engineering phases in the </w:t>
            </w:r>
            <w:r w:rsidR="00650E53">
              <w:rPr>
                <w:rFonts w:ascii="Arial" w:hAnsi="Arial" w:cs="Arial"/>
              </w:rPr>
              <w:t>Project/</w:t>
            </w:r>
            <w:r w:rsidR="006E1454">
              <w:rPr>
                <w:rFonts w:ascii="Arial" w:hAnsi="Arial" w:cs="Arial"/>
              </w:rPr>
              <w:t>Managed service</w:t>
            </w:r>
            <w:r w:rsidRPr="0073096B">
              <w:rPr>
                <w:rFonts w:ascii="Arial" w:hAnsi="Arial" w:cs="Arial"/>
              </w:rPr>
              <w:t xml:space="preserve"> been explained?</w:t>
            </w:r>
          </w:p>
        </w:tc>
        <w:tc>
          <w:tcPr>
            <w:tcW w:w="1170" w:type="dxa"/>
          </w:tcPr>
          <w:p w14:paraId="06FF0DF0" w14:textId="77777777" w:rsidR="00540745" w:rsidRPr="0073096B" w:rsidRDefault="00540745" w:rsidP="00615CB5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01C664A4" w14:textId="77777777" w:rsidR="00540745" w:rsidRPr="0073096B" w:rsidRDefault="00540745" w:rsidP="00615CB5">
            <w:pPr>
              <w:rPr>
                <w:rFonts w:ascii="Arial" w:hAnsi="Arial" w:cs="Arial"/>
              </w:rPr>
            </w:pPr>
          </w:p>
        </w:tc>
      </w:tr>
      <w:tr w:rsidR="00540745" w14:paraId="7D10D440" w14:textId="77777777" w:rsidTr="0073096B">
        <w:trPr>
          <w:trHeight w:val="467"/>
        </w:trPr>
        <w:tc>
          <w:tcPr>
            <w:tcW w:w="720" w:type="dxa"/>
          </w:tcPr>
          <w:p w14:paraId="7996AFEE" w14:textId="77777777" w:rsidR="00540745" w:rsidRPr="0073096B" w:rsidRDefault="00540745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>5</w:t>
            </w:r>
          </w:p>
        </w:tc>
        <w:tc>
          <w:tcPr>
            <w:tcW w:w="4590" w:type="dxa"/>
          </w:tcPr>
          <w:p w14:paraId="24E82790" w14:textId="77777777" w:rsidR="00540745" w:rsidRPr="0073096B" w:rsidRDefault="00D42942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 xml:space="preserve">Has the </w:t>
            </w:r>
            <w:r w:rsidR="00540745" w:rsidRPr="0073096B">
              <w:rPr>
                <w:rFonts w:ascii="Arial" w:hAnsi="Arial" w:cs="Arial"/>
              </w:rPr>
              <w:t>requirements (requirements specification document)</w:t>
            </w:r>
            <w:r w:rsidRPr="0073096B">
              <w:rPr>
                <w:rFonts w:ascii="Arial" w:hAnsi="Arial" w:cs="Arial"/>
              </w:rPr>
              <w:t xml:space="preserve"> been explained?</w:t>
            </w:r>
          </w:p>
        </w:tc>
        <w:tc>
          <w:tcPr>
            <w:tcW w:w="1170" w:type="dxa"/>
          </w:tcPr>
          <w:p w14:paraId="79427A94" w14:textId="77777777" w:rsidR="00540745" w:rsidRPr="0073096B" w:rsidRDefault="00540745" w:rsidP="00615CB5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0665739C" w14:textId="77777777" w:rsidR="00540745" w:rsidRPr="0073096B" w:rsidRDefault="00540745" w:rsidP="00615CB5">
            <w:pPr>
              <w:rPr>
                <w:rFonts w:ascii="Arial" w:hAnsi="Arial" w:cs="Arial"/>
              </w:rPr>
            </w:pPr>
          </w:p>
        </w:tc>
      </w:tr>
      <w:tr w:rsidR="00540745" w14:paraId="22935433" w14:textId="77777777" w:rsidTr="0073096B">
        <w:trPr>
          <w:trHeight w:val="452"/>
        </w:trPr>
        <w:tc>
          <w:tcPr>
            <w:tcW w:w="720" w:type="dxa"/>
          </w:tcPr>
          <w:p w14:paraId="09AB9E61" w14:textId="77777777" w:rsidR="00540745" w:rsidRPr="0073096B" w:rsidRDefault="00540745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>6</w:t>
            </w:r>
          </w:p>
        </w:tc>
        <w:tc>
          <w:tcPr>
            <w:tcW w:w="4590" w:type="dxa"/>
          </w:tcPr>
          <w:p w14:paraId="17E79DEC" w14:textId="77777777" w:rsidR="00540745" w:rsidRPr="0073096B" w:rsidRDefault="00D42942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 xml:space="preserve">Has the </w:t>
            </w:r>
            <w:r w:rsidR="00650E53">
              <w:rPr>
                <w:rFonts w:ascii="Arial" w:hAnsi="Arial" w:cs="Arial"/>
              </w:rPr>
              <w:t>Project/</w:t>
            </w:r>
            <w:r w:rsidR="006E1454">
              <w:rPr>
                <w:rFonts w:ascii="Arial" w:hAnsi="Arial" w:cs="Arial"/>
              </w:rPr>
              <w:t>Managed service</w:t>
            </w:r>
            <w:r w:rsidR="00540745" w:rsidRPr="0073096B">
              <w:rPr>
                <w:rFonts w:ascii="Arial" w:hAnsi="Arial" w:cs="Arial"/>
              </w:rPr>
              <w:t xml:space="preserve"> Configuration Management practices (labeling convention, version numbering, </w:t>
            </w:r>
            <w:r w:rsidR="00A2542A" w:rsidRPr="0073096B">
              <w:rPr>
                <w:rFonts w:ascii="Arial" w:hAnsi="Arial" w:cs="Arial"/>
              </w:rPr>
              <w:t>change</w:t>
            </w:r>
            <w:r w:rsidR="00540745" w:rsidRPr="0073096B">
              <w:rPr>
                <w:rFonts w:ascii="Arial" w:hAnsi="Arial" w:cs="Arial"/>
              </w:rPr>
              <w:t xml:space="preserve"> management and Naming conventions followed)</w:t>
            </w:r>
            <w:r w:rsidRPr="0073096B">
              <w:rPr>
                <w:rFonts w:ascii="Arial" w:hAnsi="Arial" w:cs="Arial"/>
              </w:rPr>
              <w:t xml:space="preserve"> been explained?</w:t>
            </w:r>
          </w:p>
        </w:tc>
        <w:tc>
          <w:tcPr>
            <w:tcW w:w="1170" w:type="dxa"/>
          </w:tcPr>
          <w:p w14:paraId="2BA2206E" w14:textId="77777777" w:rsidR="00540745" w:rsidRPr="0073096B" w:rsidRDefault="00540745" w:rsidP="00615CB5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05C2F08F" w14:textId="77777777" w:rsidR="00540745" w:rsidRPr="0073096B" w:rsidRDefault="00540745" w:rsidP="00615CB5">
            <w:pPr>
              <w:rPr>
                <w:rFonts w:ascii="Arial" w:hAnsi="Arial" w:cs="Arial"/>
              </w:rPr>
            </w:pPr>
          </w:p>
        </w:tc>
      </w:tr>
      <w:tr w:rsidR="00540745" w14:paraId="0B680E75" w14:textId="77777777" w:rsidTr="0073096B">
        <w:trPr>
          <w:trHeight w:val="512"/>
        </w:trPr>
        <w:tc>
          <w:tcPr>
            <w:tcW w:w="720" w:type="dxa"/>
          </w:tcPr>
          <w:p w14:paraId="0911EF7D" w14:textId="77777777" w:rsidR="00540745" w:rsidRPr="0073096B" w:rsidRDefault="00540745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>7</w:t>
            </w:r>
          </w:p>
        </w:tc>
        <w:tc>
          <w:tcPr>
            <w:tcW w:w="4590" w:type="dxa"/>
          </w:tcPr>
          <w:p w14:paraId="101D426A" w14:textId="77777777" w:rsidR="00540745" w:rsidRPr="0073096B" w:rsidRDefault="00D42942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 xml:space="preserve">Are the </w:t>
            </w:r>
            <w:r w:rsidR="003C1F39" w:rsidRPr="0073096B">
              <w:rPr>
                <w:rFonts w:ascii="Arial" w:hAnsi="Arial" w:cs="Arial"/>
              </w:rPr>
              <w:t>t</w:t>
            </w:r>
            <w:r w:rsidR="00540745" w:rsidRPr="0073096B">
              <w:rPr>
                <w:rFonts w:ascii="Arial" w:hAnsi="Arial" w:cs="Arial"/>
              </w:rPr>
              <w:t xml:space="preserve">ools used during engineering phases of the </w:t>
            </w:r>
            <w:r w:rsidR="00650E53">
              <w:rPr>
                <w:rFonts w:ascii="Arial" w:hAnsi="Arial" w:cs="Arial"/>
              </w:rPr>
              <w:t>Project/</w:t>
            </w:r>
            <w:r w:rsidR="006E1454">
              <w:rPr>
                <w:rFonts w:ascii="Arial" w:hAnsi="Arial" w:cs="Arial"/>
              </w:rPr>
              <w:t>Managed service</w:t>
            </w:r>
            <w:r w:rsidRPr="0073096B">
              <w:rPr>
                <w:rFonts w:ascii="Arial" w:hAnsi="Arial" w:cs="Arial"/>
              </w:rPr>
              <w:t xml:space="preserve"> been explained?</w:t>
            </w:r>
          </w:p>
        </w:tc>
        <w:tc>
          <w:tcPr>
            <w:tcW w:w="1170" w:type="dxa"/>
          </w:tcPr>
          <w:p w14:paraId="4D89923B" w14:textId="77777777" w:rsidR="00540745" w:rsidRPr="0073096B" w:rsidRDefault="00540745" w:rsidP="00615CB5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31BBC457" w14:textId="77777777" w:rsidR="00540745" w:rsidRPr="0073096B" w:rsidRDefault="00540745" w:rsidP="00615CB5">
            <w:pPr>
              <w:rPr>
                <w:rFonts w:ascii="Arial" w:hAnsi="Arial" w:cs="Arial"/>
              </w:rPr>
            </w:pPr>
          </w:p>
        </w:tc>
      </w:tr>
      <w:tr w:rsidR="00540745" w14:paraId="4F7E04C5" w14:textId="77777777" w:rsidTr="0073096B">
        <w:trPr>
          <w:trHeight w:val="260"/>
        </w:trPr>
        <w:tc>
          <w:tcPr>
            <w:tcW w:w="720" w:type="dxa"/>
          </w:tcPr>
          <w:p w14:paraId="31FF519B" w14:textId="77777777" w:rsidR="00540745" w:rsidRPr="0073096B" w:rsidRDefault="00540745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>8</w:t>
            </w:r>
          </w:p>
        </w:tc>
        <w:tc>
          <w:tcPr>
            <w:tcW w:w="4590" w:type="dxa"/>
          </w:tcPr>
          <w:p w14:paraId="2AEA7C81" w14:textId="77777777" w:rsidR="00540745" w:rsidRPr="0073096B" w:rsidRDefault="003C6FFA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>Is the m</w:t>
            </w:r>
            <w:r w:rsidR="00540745" w:rsidRPr="0073096B">
              <w:rPr>
                <w:rFonts w:ascii="Arial" w:hAnsi="Arial" w:cs="Arial"/>
              </w:rPr>
              <w:t xml:space="preserve">ode of receiving customer requirements and other </w:t>
            </w:r>
            <w:r w:rsidR="00650E53">
              <w:rPr>
                <w:rFonts w:ascii="Arial" w:hAnsi="Arial" w:cs="Arial"/>
              </w:rPr>
              <w:t>Project/</w:t>
            </w:r>
            <w:r w:rsidR="006E1454">
              <w:rPr>
                <w:rFonts w:ascii="Arial" w:hAnsi="Arial" w:cs="Arial"/>
              </w:rPr>
              <w:t>Managed service</w:t>
            </w:r>
            <w:r w:rsidR="00540745" w:rsidRPr="0073096B">
              <w:rPr>
                <w:rFonts w:ascii="Arial" w:hAnsi="Arial" w:cs="Arial"/>
              </w:rPr>
              <w:t>/ task related documents from customer</w:t>
            </w:r>
            <w:r w:rsidRPr="0073096B">
              <w:rPr>
                <w:rFonts w:ascii="Arial" w:hAnsi="Arial" w:cs="Arial"/>
              </w:rPr>
              <w:t xml:space="preserve"> been explained?</w:t>
            </w:r>
          </w:p>
        </w:tc>
        <w:tc>
          <w:tcPr>
            <w:tcW w:w="1170" w:type="dxa"/>
          </w:tcPr>
          <w:p w14:paraId="00B72880" w14:textId="77777777" w:rsidR="00540745" w:rsidRPr="0073096B" w:rsidRDefault="00540745" w:rsidP="00615CB5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0D995C7E" w14:textId="77777777" w:rsidR="00540745" w:rsidRPr="0073096B" w:rsidRDefault="00540745" w:rsidP="00615CB5">
            <w:pPr>
              <w:rPr>
                <w:rFonts w:ascii="Arial" w:hAnsi="Arial" w:cs="Arial"/>
              </w:rPr>
            </w:pPr>
          </w:p>
        </w:tc>
      </w:tr>
      <w:tr w:rsidR="00540745" w14:paraId="1D4BB11A" w14:textId="77777777" w:rsidTr="0073096B">
        <w:trPr>
          <w:trHeight w:val="242"/>
        </w:trPr>
        <w:tc>
          <w:tcPr>
            <w:tcW w:w="720" w:type="dxa"/>
          </w:tcPr>
          <w:p w14:paraId="3089EB59" w14:textId="77777777" w:rsidR="00540745" w:rsidRPr="0073096B" w:rsidRDefault="00540745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>9</w:t>
            </w:r>
          </w:p>
        </w:tc>
        <w:tc>
          <w:tcPr>
            <w:tcW w:w="4590" w:type="dxa"/>
          </w:tcPr>
          <w:p w14:paraId="3616752C" w14:textId="77777777" w:rsidR="00540745" w:rsidRPr="0073096B" w:rsidRDefault="007B0758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>If the team member does the initial estimation, is</w:t>
            </w:r>
            <w:r w:rsidR="003C6FFA" w:rsidRPr="0073096B">
              <w:rPr>
                <w:rFonts w:ascii="Arial" w:hAnsi="Arial" w:cs="Arial"/>
              </w:rPr>
              <w:t xml:space="preserve"> the </w:t>
            </w:r>
            <w:r w:rsidR="00540745" w:rsidRPr="0073096B">
              <w:rPr>
                <w:rFonts w:ascii="Arial" w:hAnsi="Arial" w:cs="Arial"/>
              </w:rPr>
              <w:t xml:space="preserve">Estimation method followed in the </w:t>
            </w:r>
            <w:r w:rsidR="00650E53">
              <w:rPr>
                <w:rFonts w:ascii="Arial" w:hAnsi="Arial" w:cs="Arial"/>
              </w:rPr>
              <w:t>Project/</w:t>
            </w:r>
            <w:r w:rsidR="006E1454">
              <w:rPr>
                <w:rFonts w:ascii="Arial" w:hAnsi="Arial" w:cs="Arial"/>
              </w:rPr>
              <w:t>Managed service</w:t>
            </w:r>
            <w:r w:rsidR="003C6FFA" w:rsidRPr="0073096B">
              <w:rPr>
                <w:rFonts w:ascii="Arial" w:hAnsi="Arial" w:cs="Arial"/>
              </w:rPr>
              <w:t xml:space="preserve"> been explained?</w:t>
            </w:r>
            <w:r w:rsidR="00540745" w:rsidRPr="0073096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70" w:type="dxa"/>
          </w:tcPr>
          <w:p w14:paraId="1699E989" w14:textId="77777777" w:rsidR="00540745" w:rsidRPr="0073096B" w:rsidRDefault="00540745" w:rsidP="00615CB5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29A0EA5D" w14:textId="77777777" w:rsidR="00540745" w:rsidRPr="0073096B" w:rsidRDefault="00540745" w:rsidP="00615CB5">
            <w:pPr>
              <w:rPr>
                <w:rFonts w:ascii="Arial" w:hAnsi="Arial" w:cs="Arial"/>
              </w:rPr>
            </w:pPr>
          </w:p>
        </w:tc>
      </w:tr>
      <w:tr w:rsidR="00540745" w14:paraId="7DAEDD23" w14:textId="77777777" w:rsidTr="0073096B">
        <w:trPr>
          <w:trHeight w:val="333"/>
        </w:trPr>
        <w:tc>
          <w:tcPr>
            <w:tcW w:w="720" w:type="dxa"/>
          </w:tcPr>
          <w:p w14:paraId="7BD5F893" w14:textId="77777777" w:rsidR="00540745" w:rsidRPr="0073096B" w:rsidRDefault="00540745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>10</w:t>
            </w:r>
          </w:p>
        </w:tc>
        <w:tc>
          <w:tcPr>
            <w:tcW w:w="4590" w:type="dxa"/>
          </w:tcPr>
          <w:p w14:paraId="5AAE2034" w14:textId="77777777" w:rsidR="00540745" w:rsidRPr="0073096B" w:rsidRDefault="007B0758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 xml:space="preserve">Has the </w:t>
            </w:r>
            <w:r w:rsidR="00540745" w:rsidRPr="0073096B">
              <w:rPr>
                <w:rFonts w:ascii="Arial" w:hAnsi="Arial" w:cs="Arial"/>
              </w:rPr>
              <w:t>design concepts</w:t>
            </w:r>
            <w:r w:rsidRPr="0073096B">
              <w:rPr>
                <w:rFonts w:ascii="Arial" w:hAnsi="Arial" w:cs="Arial"/>
              </w:rPr>
              <w:t xml:space="preserve"> been explained?</w:t>
            </w:r>
          </w:p>
        </w:tc>
        <w:tc>
          <w:tcPr>
            <w:tcW w:w="1170" w:type="dxa"/>
          </w:tcPr>
          <w:p w14:paraId="65164E05" w14:textId="77777777" w:rsidR="00540745" w:rsidRPr="0073096B" w:rsidRDefault="00540745" w:rsidP="00615CB5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23BBFB92" w14:textId="77777777" w:rsidR="00540745" w:rsidRPr="0073096B" w:rsidRDefault="00540745" w:rsidP="00615CB5">
            <w:pPr>
              <w:rPr>
                <w:rFonts w:ascii="Arial" w:hAnsi="Arial" w:cs="Arial"/>
              </w:rPr>
            </w:pPr>
          </w:p>
        </w:tc>
      </w:tr>
      <w:tr w:rsidR="00540745" w14:paraId="30114836" w14:textId="77777777" w:rsidTr="0073096B">
        <w:trPr>
          <w:trHeight w:val="332"/>
        </w:trPr>
        <w:tc>
          <w:tcPr>
            <w:tcW w:w="720" w:type="dxa"/>
          </w:tcPr>
          <w:p w14:paraId="38668465" w14:textId="77777777" w:rsidR="00540745" w:rsidRPr="0073096B" w:rsidRDefault="00540745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>11</w:t>
            </w:r>
          </w:p>
        </w:tc>
        <w:tc>
          <w:tcPr>
            <w:tcW w:w="4590" w:type="dxa"/>
          </w:tcPr>
          <w:p w14:paraId="4FF1FA1F" w14:textId="77777777" w:rsidR="00540745" w:rsidRPr="0073096B" w:rsidRDefault="007B0758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>Has the c</w:t>
            </w:r>
            <w:r w:rsidR="00540745" w:rsidRPr="0073096B">
              <w:rPr>
                <w:rFonts w:ascii="Arial" w:hAnsi="Arial" w:cs="Arial"/>
              </w:rPr>
              <w:t>oding standards</w:t>
            </w:r>
            <w:r w:rsidRPr="0073096B">
              <w:rPr>
                <w:rFonts w:ascii="Arial" w:hAnsi="Arial" w:cs="Arial"/>
              </w:rPr>
              <w:t xml:space="preserve"> been explained?</w:t>
            </w:r>
          </w:p>
        </w:tc>
        <w:tc>
          <w:tcPr>
            <w:tcW w:w="1170" w:type="dxa"/>
          </w:tcPr>
          <w:p w14:paraId="11155287" w14:textId="77777777" w:rsidR="00540745" w:rsidRPr="0073096B" w:rsidRDefault="00540745" w:rsidP="00615CB5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7A0BC1A8" w14:textId="77777777" w:rsidR="00540745" w:rsidRPr="0073096B" w:rsidRDefault="00540745" w:rsidP="00615CB5">
            <w:pPr>
              <w:rPr>
                <w:rFonts w:ascii="Arial" w:hAnsi="Arial" w:cs="Arial"/>
              </w:rPr>
            </w:pPr>
          </w:p>
        </w:tc>
      </w:tr>
      <w:tr w:rsidR="00540745" w14:paraId="1DE0B014" w14:textId="77777777" w:rsidTr="0073096B">
        <w:trPr>
          <w:trHeight w:val="287"/>
        </w:trPr>
        <w:tc>
          <w:tcPr>
            <w:tcW w:w="720" w:type="dxa"/>
          </w:tcPr>
          <w:p w14:paraId="220C14F6" w14:textId="77777777" w:rsidR="00540745" w:rsidRPr="0073096B" w:rsidRDefault="00540745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>12</w:t>
            </w:r>
          </w:p>
        </w:tc>
        <w:tc>
          <w:tcPr>
            <w:tcW w:w="4590" w:type="dxa"/>
          </w:tcPr>
          <w:p w14:paraId="448CF6EF" w14:textId="77777777" w:rsidR="00540745" w:rsidRPr="0073096B" w:rsidRDefault="007B0758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 xml:space="preserve">Has the </w:t>
            </w:r>
            <w:r w:rsidR="00540745" w:rsidRPr="0073096B">
              <w:rPr>
                <w:rFonts w:ascii="Arial" w:hAnsi="Arial" w:cs="Arial"/>
              </w:rPr>
              <w:t>build process</w:t>
            </w:r>
            <w:r w:rsidRPr="0073096B">
              <w:rPr>
                <w:rFonts w:ascii="Arial" w:hAnsi="Arial" w:cs="Arial"/>
              </w:rPr>
              <w:t xml:space="preserve"> been explained?</w:t>
            </w:r>
          </w:p>
        </w:tc>
        <w:tc>
          <w:tcPr>
            <w:tcW w:w="1170" w:type="dxa"/>
          </w:tcPr>
          <w:p w14:paraId="6EEA194B" w14:textId="77777777" w:rsidR="00540745" w:rsidRPr="0073096B" w:rsidRDefault="00540745" w:rsidP="00615CB5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25D956B9" w14:textId="77777777" w:rsidR="00540745" w:rsidRPr="0073096B" w:rsidRDefault="00540745" w:rsidP="00615CB5">
            <w:pPr>
              <w:rPr>
                <w:rFonts w:ascii="Arial" w:hAnsi="Arial" w:cs="Arial"/>
              </w:rPr>
            </w:pPr>
          </w:p>
        </w:tc>
      </w:tr>
      <w:tr w:rsidR="00540745" w14:paraId="52674E47" w14:textId="77777777" w:rsidTr="0073096B">
        <w:trPr>
          <w:trHeight w:val="260"/>
        </w:trPr>
        <w:tc>
          <w:tcPr>
            <w:tcW w:w="720" w:type="dxa"/>
          </w:tcPr>
          <w:p w14:paraId="4FCFC3EF" w14:textId="77777777" w:rsidR="00540745" w:rsidRPr="0073096B" w:rsidRDefault="00540745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>13</w:t>
            </w:r>
          </w:p>
        </w:tc>
        <w:tc>
          <w:tcPr>
            <w:tcW w:w="4590" w:type="dxa"/>
          </w:tcPr>
          <w:p w14:paraId="709C8B67" w14:textId="77777777" w:rsidR="00540745" w:rsidRPr="0073096B" w:rsidRDefault="007B0758" w:rsidP="00615CB5">
            <w:pPr>
              <w:rPr>
                <w:rFonts w:ascii="Arial" w:hAnsi="Arial" w:cs="Arial"/>
                <w:color w:val="FF0000"/>
              </w:rPr>
            </w:pPr>
            <w:r w:rsidRPr="0073096B">
              <w:rPr>
                <w:rFonts w:ascii="Arial" w:hAnsi="Arial" w:cs="Arial"/>
              </w:rPr>
              <w:t xml:space="preserve">Has the usage of </w:t>
            </w:r>
            <w:r w:rsidR="00540745" w:rsidRPr="0073096B">
              <w:rPr>
                <w:rFonts w:ascii="Arial" w:hAnsi="Arial" w:cs="Arial"/>
              </w:rPr>
              <w:t xml:space="preserve">the test </w:t>
            </w:r>
            <w:proofErr w:type="spellStart"/>
            <w:r w:rsidR="00540745" w:rsidRPr="0073096B">
              <w:rPr>
                <w:rFonts w:ascii="Arial" w:hAnsi="Arial" w:cs="Arial"/>
              </w:rPr>
              <w:t>equipments</w:t>
            </w:r>
            <w:proofErr w:type="spellEnd"/>
            <w:r w:rsidRPr="0073096B">
              <w:rPr>
                <w:rFonts w:ascii="Arial" w:hAnsi="Arial" w:cs="Arial"/>
              </w:rPr>
              <w:t>/</w:t>
            </w:r>
            <w:r w:rsidR="00540745" w:rsidRPr="0073096B">
              <w:rPr>
                <w:rFonts w:ascii="Arial" w:hAnsi="Arial" w:cs="Arial"/>
              </w:rPr>
              <w:t xml:space="preserve"> </w:t>
            </w:r>
            <w:r w:rsidRPr="0073096B">
              <w:rPr>
                <w:rFonts w:ascii="Arial" w:hAnsi="Arial" w:cs="Arial"/>
              </w:rPr>
              <w:t xml:space="preserve">test tools/ </w:t>
            </w:r>
            <w:r w:rsidR="003C1F39" w:rsidRPr="0073096B">
              <w:rPr>
                <w:rFonts w:ascii="Arial" w:hAnsi="Arial" w:cs="Arial"/>
              </w:rPr>
              <w:t xml:space="preserve">test </w:t>
            </w:r>
            <w:r w:rsidRPr="0073096B">
              <w:rPr>
                <w:rFonts w:ascii="Arial" w:hAnsi="Arial" w:cs="Arial"/>
              </w:rPr>
              <w:t xml:space="preserve">scripts </w:t>
            </w:r>
            <w:r w:rsidR="00540745" w:rsidRPr="0073096B">
              <w:rPr>
                <w:rFonts w:ascii="Arial" w:hAnsi="Arial" w:cs="Arial"/>
              </w:rPr>
              <w:t>and lab set up</w:t>
            </w:r>
            <w:r w:rsidRPr="0073096B">
              <w:rPr>
                <w:rFonts w:ascii="Arial" w:hAnsi="Arial" w:cs="Arial"/>
              </w:rPr>
              <w:t xml:space="preserve"> been explained?</w:t>
            </w:r>
          </w:p>
        </w:tc>
        <w:tc>
          <w:tcPr>
            <w:tcW w:w="1170" w:type="dxa"/>
          </w:tcPr>
          <w:p w14:paraId="409CD79E" w14:textId="77777777" w:rsidR="00540745" w:rsidRPr="0073096B" w:rsidRDefault="00540745" w:rsidP="00615CB5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420" w:type="dxa"/>
          </w:tcPr>
          <w:p w14:paraId="5C08A323" w14:textId="77777777" w:rsidR="00540745" w:rsidRPr="0073096B" w:rsidRDefault="00540745" w:rsidP="00615CB5">
            <w:pPr>
              <w:rPr>
                <w:rFonts w:ascii="Arial" w:hAnsi="Arial" w:cs="Arial"/>
                <w:color w:val="FF0000"/>
              </w:rPr>
            </w:pPr>
          </w:p>
        </w:tc>
      </w:tr>
      <w:tr w:rsidR="001B609F" w:rsidRPr="0073096B" w14:paraId="06EC0A5E" w14:textId="77777777" w:rsidTr="0073096B">
        <w:trPr>
          <w:trHeight w:val="226"/>
        </w:trPr>
        <w:tc>
          <w:tcPr>
            <w:tcW w:w="720" w:type="dxa"/>
          </w:tcPr>
          <w:p w14:paraId="6032EE74" w14:textId="77777777" w:rsidR="001B609F" w:rsidRPr="0073096B" w:rsidRDefault="001B609F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>14</w:t>
            </w:r>
          </w:p>
        </w:tc>
        <w:tc>
          <w:tcPr>
            <w:tcW w:w="4590" w:type="dxa"/>
          </w:tcPr>
          <w:p w14:paraId="1CF2D13A" w14:textId="77777777" w:rsidR="00A42FDB" w:rsidRPr="0073096B" w:rsidRDefault="001B609F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 xml:space="preserve">Are the </w:t>
            </w:r>
            <w:r w:rsidR="00A42FDB" w:rsidRPr="0073096B">
              <w:rPr>
                <w:rFonts w:ascii="Arial" w:hAnsi="Arial" w:cs="Arial"/>
              </w:rPr>
              <w:t>following explained</w:t>
            </w:r>
          </w:p>
          <w:p w14:paraId="2A5165EE" w14:textId="77777777" w:rsidR="00A42FDB" w:rsidRPr="0073096B" w:rsidRDefault="001B609F" w:rsidP="0073096B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 xml:space="preserve">list of deliverables </w:t>
            </w:r>
          </w:p>
          <w:p w14:paraId="0FC0165C" w14:textId="77777777" w:rsidR="001B609F" w:rsidRPr="0073096B" w:rsidRDefault="00A42FDB" w:rsidP="0073096B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 xml:space="preserve">release activities </w:t>
            </w:r>
            <w:r w:rsidR="001B609F" w:rsidRPr="0073096B">
              <w:rPr>
                <w:rFonts w:ascii="Arial" w:hAnsi="Arial" w:cs="Arial"/>
              </w:rPr>
              <w:t xml:space="preserve">followed in the </w:t>
            </w:r>
            <w:r w:rsidR="00650E53">
              <w:rPr>
                <w:rFonts w:ascii="Arial" w:hAnsi="Arial" w:cs="Arial"/>
              </w:rPr>
              <w:t>Project/</w:t>
            </w:r>
            <w:r w:rsidR="006E1454">
              <w:rPr>
                <w:rFonts w:ascii="Arial" w:hAnsi="Arial" w:cs="Arial"/>
              </w:rPr>
              <w:t>Managed service</w:t>
            </w:r>
            <w:r w:rsidR="001B609F" w:rsidRPr="0073096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70" w:type="dxa"/>
          </w:tcPr>
          <w:p w14:paraId="5726720E" w14:textId="77777777" w:rsidR="001B609F" w:rsidRPr="0073096B" w:rsidRDefault="001B609F" w:rsidP="00615CB5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78F26A7C" w14:textId="77777777" w:rsidR="001B609F" w:rsidRPr="0073096B" w:rsidRDefault="001B609F" w:rsidP="00615CB5">
            <w:pPr>
              <w:rPr>
                <w:rFonts w:ascii="Arial" w:hAnsi="Arial" w:cs="Arial"/>
              </w:rPr>
            </w:pPr>
          </w:p>
        </w:tc>
      </w:tr>
      <w:tr w:rsidR="001B609F" w14:paraId="166C5EB8" w14:textId="77777777" w:rsidTr="0073096B">
        <w:trPr>
          <w:trHeight w:val="226"/>
        </w:trPr>
        <w:tc>
          <w:tcPr>
            <w:tcW w:w="720" w:type="dxa"/>
          </w:tcPr>
          <w:p w14:paraId="28565A3E" w14:textId="77777777" w:rsidR="001B609F" w:rsidRPr="0073096B" w:rsidRDefault="001B609F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>15</w:t>
            </w:r>
          </w:p>
        </w:tc>
        <w:tc>
          <w:tcPr>
            <w:tcW w:w="4590" w:type="dxa"/>
          </w:tcPr>
          <w:p w14:paraId="13D0C8CE" w14:textId="77777777" w:rsidR="001B609F" w:rsidRPr="0073096B" w:rsidRDefault="00A42FDB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 xml:space="preserve">Are </w:t>
            </w:r>
            <w:r w:rsidR="001B609F" w:rsidRPr="0073096B">
              <w:rPr>
                <w:rFonts w:ascii="Arial" w:hAnsi="Arial" w:cs="Arial"/>
              </w:rPr>
              <w:t xml:space="preserve">the </w:t>
            </w:r>
            <w:r w:rsidR="00650E53">
              <w:rPr>
                <w:rFonts w:ascii="Arial" w:hAnsi="Arial" w:cs="Arial"/>
              </w:rPr>
              <w:t>Project/</w:t>
            </w:r>
            <w:r w:rsidR="006E1454">
              <w:rPr>
                <w:rFonts w:ascii="Arial" w:hAnsi="Arial" w:cs="Arial"/>
              </w:rPr>
              <w:t>Managed service</w:t>
            </w:r>
            <w:r w:rsidR="001B609F" w:rsidRPr="0073096B">
              <w:rPr>
                <w:rFonts w:ascii="Arial" w:hAnsi="Arial" w:cs="Arial"/>
              </w:rPr>
              <w:t xml:space="preserve"> specific documents (checklists, guidelines etc.) explained?</w:t>
            </w:r>
          </w:p>
        </w:tc>
        <w:tc>
          <w:tcPr>
            <w:tcW w:w="1170" w:type="dxa"/>
          </w:tcPr>
          <w:p w14:paraId="4BB436DD" w14:textId="77777777" w:rsidR="001B609F" w:rsidRPr="0073096B" w:rsidRDefault="001B609F" w:rsidP="00615CB5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5BA9A6AF" w14:textId="77777777" w:rsidR="001B609F" w:rsidRPr="0073096B" w:rsidRDefault="001B609F" w:rsidP="00615CB5">
            <w:pPr>
              <w:rPr>
                <w:rFonts w:ascii="Arial" w:hAnsi="Arial" w:cs="Arial"/>
              </w:rPr>
            </w:pPr>
          </w:p>
        </w:tc>
      </w:tr>
      <w:tr w:rsidR="001B609F" w14:paraId="30B5A630" w14:textId="77777777" w:rsidTr="0073096B">
        <w:trPr>
          <w:trHeight w:val="226"/>
        </w:trPr>
        <w:tc>
          <w:tcPr>
            <w:tcW w:w="720" w:type="dxa"/>
          </w:tcPr>
          <w:p w14:paraId="567A75D6" w14:textId="77777777" w:rsidR="001B609F" w:rsidRPr="0073096B" w:rsidRDefault="001B609F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>16</w:t>
            </w:r>
          </w:p>
        </w:tc>
        <w:tc>
          <w:tcPr>
            <w:tcW w:w="4590" w:type="dxa"/>
          </w:tcPr>
          <w:p w14:paraId="3307670A" w14:textId="77777777" w:rsidR="002523C8" w:rsidRPr="0073096B" w:rsidRDefault="001B609F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 xml:space="preserve">Are all the </w:t>
            </w:r>
            <w:r w:rsidR="003C1F39" w:rsidRPr="0073096B">
              <w:rPr>
                <w:rFonts w:ascii="Arial" w:hAnsi="Arial" w:cs="Arial"/>
              </w:rPr>
              <w:t>p</w:t>
            </w:r>
            <w:r w:rsidRPr="0073096B">
              <w:rPr>
                <w:rFonts w:ascii="Arial" w:hAnsi="Arial" w:cs="Arial"/>
              </w:rPr>
              <w:t xml:space="preserve">ractices specific to </w:t>
            </w:r>
            <w:r w:rsidR="00650E53">
              <w:rPr>
                <w:rFonts w:ascii="Arial" w:hAnsi="Arial" w:cs="Arial"/>
              </w:rPr>
              <w:t>Project/</w:t>
            </w:r>
            <w:r w:rsidR="006E1454">
              <w:rPr>
                <w:rFonts w:ascii="Arial" w:hAnsi="Arial" w:cs="Arial"/>
              </w:rPr>
              <w:t>Managed service</w:t>
            </w:r>
            <w:r w:rsidRPr="0073096B">
              <w:rPr>
                <w:rFonts w:ascii="Arial" w:hAnsi="Arial" w:cs="Arial"/>
              </w:rPr>
              <w:t xml:space="preserve"> </w:t>
            </w:r>
            <w:r w:rsidR="002523C8" w:rsidRPr="0073096B">
              <w:rPr>
                <w:rFonts w:ascii="Arial" w:hAnsi="Arial" w:cs="Arial"/>
              </w:rPr>
              <w:t xml:space="preserve">explained? </w:t>
            </w:r>
          </w:p>
          <w:p w14:paraId="3E08AB5F" w14:textId="77777777" w:rsidR="001B609F" w:rsidRPr="0073096B" w:rsidRDefault="001B609F" w:rsidP="00615CB5">
            <w:pPr>
              <w:rPr>
                <w:rFonts w:ascii="Arial" w:hAnsi="Arial" w:cs="Arial"/>
              </w:rPr>
            </w:pPr>
            <w:r w:rsidRPr="0073096B">
              <w:rPr>
                <w:rFonts w:ascii="Arial" w:hAnsi="Arial" w:cs="Arial"/>
              </w:rPr>
              <w:t xml:space="preserve">(Example: usage of review ID for logging the issues in the </w:t>
            </w:r>
            <w:r w:rsidR="009E1D68">
              <w:rPr>
                <w:rFonts w:ascii="Arial" w:hAnsi="Arial" w:cs="Arial"/>
              </w:rPr>
              <w:t>PRISM</w:t>
            </w:r>
            <w:r w:rsidRPr="0073096B">
              <w:rPr>
                <w:rFonts w:ascii="Arial" w:hAnsi="Arial" w:cs="Arial"/>
              </w:rPr>
              <w:t xml:space="preserve">, maintenance of OPL, effort logging for assigned tasks) </w:t>
            </w:r>
          </w:p>
        </w:tc>
        <w:tc>
          <w:tcPr>
            <w:tcW w:w="1170" w:type="dxa"/>
          </w:tcPr>
          <w:p w14:paraId="6DA332F3" w14:textId="77777777" w:rsidR="001B609F" w:rsidRPr="0073096B" w:rsidRDefault="001B609F" w:rsidP="00615CB5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28E69382" w14:textId="77777777" w:rsidR="001B609F" w:rsidRPr="0073096B" w:rsidRDefault="001B609F" w:rsidP="00615CB5">
            <w:pPr>
              <w:rPr>
                <w:rFonts w:ascii="Arial" w:hAnsi="Arial" w:cs="Arial"/>
              </w:rPr>
            </w:pPr>
          </w:p>
        </w:tc>
      </w:tr>
    </w:tbl>
    <w:p w14:paraId="43B54F9C" w14:textId="77777777" w:rsidR="00A377AC" w:rsidRDefault="00A377AC" w:rsidP="00A377AC"/>
    <w:p w14:paraId="1DBBFB26" w14:textId="77777777" w:rsidR="000F03EF" w:rsidRDefault="000F03EF" w:rsidP="00FB2C6D">
      <w:pPr>
        <w:outlineLvl w:val="0"/>
        <w:rPr>
          <w:rFonts w:ascii="Arial" w:hAnsi="Arial"/>
        </w:rPr>
      </w:pPr>
      <w:r>
        <w:rPr>
          <w:rFonts w:ascii="Arial" w:hAnsi="Arial"/>
          <w:b/>
        </w:rPr>
        <w:t>Common (Applicable to all roles)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720"/>
        <w:gridCol w:w="4590"/>
        <w:gridCol w:w="1440"/>
        <w:gridCol w:w="900"/>
        <w:gridCol w:w="2250"/>
      </w:tblGrid>
      <w:tr w:rsidR="002F359B" w14:paraId="0DFA2619" w14:textId="77777777" w:rsidTr="008E7465">
        <w:tc>
          <w:tcPr>
            <w:tcW w:w="720" w:type="dxa"/>
          </w:tcPr>
          <w:p w14:paraId="4F9EB4B9" w14:textId="77777777" w:rsidR="002F359B" w:rsidRDefault="002F359B" w:rsidP="002F359B">
            <w:pPr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SL #</w:t>
            </w:r>
          </w:p>
        </w:tc>
        <w:tc>
          <w:tcPr>
            <w:tcW w:w="4590" w:type="dxa"/>
          </w:tcPr>
          <w:p w14:paraId="168807D5" w14:textId="77777777" w:rsidR="002F359B" w:rsidRDefault="002F359B" w:rsidP="002F359B">
            <w:pPr>
              <w:pStyle w:val="Heading1"/>
            </w:pPr>
            <w:r>
              <w:t>Description</w:t>
            </w:r>
          </w:p>
        </w:tc>
        <w:tc>
          <w:tcPr>
            <w:tcW w:w="1440" w:type="dxa"/>
          </w:tcPr>
          <w:p w14:paraId="7BA13C0F" w14:textId="77777777" w:rsidR="002F359B" w:rsidRDefault="002F359B" w:rsidP="002F359B">
            <w:pPr>
              <w:jc w:val="center"/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Version No, if applicable</w:t>
            </w:r>
          </w:p>
        </w:tc>
        <w:tc>
          <w:tcPr>
            <w:tcW w:w="900" w:type="dxa"/>
          </w:tcPr>
          <w:p w14:paraId="738A08CD" w14:textId="77777777" w:rsidR="002F359B" w:rsidRDefault="002F359B" w:rsidP="002F359B">
            <w:pPr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Yes/No/NA</w:t>
            </w:r>
          </w:p>
        </w:tc>
        <w:tc>
          <w:tcPr>
            <w:tcW w:w="2250" w:type="dxa"/>
          </w:tcPr>
          <w:p w14:paraId="11809C55" w14:textId="77777777" w:rsidR="002F359B" w:rsidRDefault="002F359B" w:rsidP="002F359B">
            <w:pPr>
              <w:pStyle w:val="Heading1"/>
            </w:pPr>
            <w:r>
              <w:t>Remarks</w:t>
            </w:r>
          </w:p>
        </w:tc>
      </w:tr>
      <w:tr w:rsidR="002F359B" w14:paraId="001A5137" w14:textId="77777777" w:rsidTr="008E7465">
        <w:tc>
          <w:tcPr>
            <w:tcW w:w="720" w:type="dxa"/>
          </w:tcPr>
          <w:p w14:paraId="50944FEB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590" w:type="dxa"/>
          </w:tcPr>
          <w:p w14:paraId="64CAC51B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Has the Process Implementation summary been explained?</w:t>
            </w:r>
          </w:p>
        </w:tc>
        <w:tc>
          <w:tcPr>
            <w:tcW w:w="1440" w:type="dxa"/>
          </w:tcPr>
          <w:p w14:paraId="51F89BBD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497B6FF6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2250" w:type="dxa"/>
          </w:tcPr>
          <w:p w14:paraId="1F830317" w14:textId="77777777" w:rsidR="002F359B" w:rsidRDefault="002F359B">
            <w:pPr>
              <w:rPr>
                <w:rFonts w:ascii="Arial" w:hAnsi="Arial"/>
              </w:rPr>
            </w:pPr>
          </w:p>
        </w:tc>
      </w:tr>
      <w:tr w:rsidR="002F359B" w14:paraId="2536F602" w14:textId="77777777" w:rsidTr="008E7465">
        <w:tc>
          <w:tcPr>
            <w:tcW w:w="720" w:type="dxa"/>
          </w:tcPr>
          <w:p w14:paraId="0CAA65E1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590" w:type="dxa"/>
          </w:tcPr>
          <w:p w14:paraId="00131361" w14:textId="77777777" w:rsidR="002F359B" w:rsidRDefault="002F359B" w:rsidP="002A4D8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Has SAP database been updated to reflect the changes in roles?</w:t>
            </w:r>
          </w:p>
          <w:p w14:paraId="76DB1949" w14:textId="77777777" w:rsidR="002F359B" w:rsidRDefault="002F359B" w:rsidP="002A4D8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This is required to access</w:t>
            </w:r>
            <w:r w:rsidR="004A04F5">
              <w:rPr>
                <w:rFonts w:ascii="Arial" w:hAnsi="Arial"/>
              </w:rPr>
              <w:t xml:space="preserve"> DART</w:t>
            </w:r>
            <w:r>
              <w:rPr>
                <w:rFonts w:ascii="Arial" w:hAnsi="Arial"/>
              </w:rPr>
              <w:t xml:space="preserve">, PRED, leaves and attendance and skill set </w:t>
            </w:r>
            <w:r w:rsidR="00C02F97">
              <w:rPr>
                <w:rFonts w:ascii="Arial" w:hAnsi="Arial"/>
              </w:rPr>
              <w:t>etc.</w:t>
            </w:r>
          </w:p>
        </w:tc>
        <w:tc>
          <w:tcPr>
            <w:tcW w:w="1440" w:type="dxa"/>
          </w:tcPr>
          <w:p w14:paraId="4E660B25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3BC67451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2250" w:type="dxa"/>
          </w:tcPr>
          <w:p w14:paraId="47691427" w14:textId="77777777" w:rsidR="002F359B" w:rsidRDefault="002F359B">
            <w:pPr>
              <w:rPr>
                <w:rFonts w:ascii="Arial" w:hAnsi="Arial"/>
              </w:rPr>
            </w:pPr>
          </w:p>
        </w:tc>
      </w:tr>
      <w:tr w:rsidR="002F359B" w14:paraId="5D1CAE70" w14:textId="77777777" w:rsidTr="008E7465">
        <w:tc>
          <w:tcPr>
            <w:tcW w:w="720" w:type="dxa"/>
          </w:tcPr>
          <w:p w14:paraId="48887C66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590" w:type="dxa"/>
          </w:tcPr>
          <w:p w14:paraId="37192E72" w14:textId="77777777" w:rsidR="002F359B" w:rsidRDefault="002F359B" w:rsidP="00100D0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Has </w:t>
            </w:r>
            <w:proofErr w:type="spellStart"/>
            <w:r w:rsidR="004A04F5">
              <w:rPr>
                <w:rFonts w:ascii="Arial" w:hAnsi="Arial"/>
              </w:rPr>
              <w:t>Gr.M</w:t>
            </w:r>
            <w:proofErr w:type="spellEnd"/>
            <w:r w:rsidR="004A04F5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updated the change in </w:t>
            </w:r>
            <w:r w:rsidR="004A04F5">
              <w:rPr>
                <w:rFonts w:ascii="Arial" w:hAnsi="Arial"/>
              </w:rPr>
              <w:t xml:space="preserve">name for PM </w:t>
            </w:r>
            <w:r>
              <w:rPr>
                <w:rFonts w:ascii="Arial" w:hAnsi="Arial"/>
              </w:rPr>
              <w:t xml:space="preserve">role </w:t>
            </w:r>
            <w:r w:rsidR="004A04F5">
              <w:rPr>
                <w:rFonts w:ascii="Arial" w:hAnsi="Arial"/>
              </w:rPr>
              <w:t xml:space="preserve">in </w:t>
            </w:r>
            <w:r w:rsidR="00100D0C">
              <w:rPr>
                <w:rFonts w:ascii="Arial" w:hAnsi="Arial"/>
              </w:rPr>
              <w:t>PROMISE</w:t>
            </w:r>
            <w:r w:rsidR="004A04F5">
              <w:rPr>
                <w:rFonts w:ascii="Arial" w:hAnsi="Arial"/>
              </w:rPr>
              <w:t xml:space="preserve">? Has the PM updated the change in name </w:t>
            </w:r>
            <w:r w:rsidR="00DF644F">
              <w:rPr>
                <w:rFonts w:ascii="Arial" w:hAnsi="Arial"/>
              </w:rPr>
              <w:t>APM</w:t>
            </w:r>
            <w:r>
              <w:rPr>
                <w:rFonts w:ascii="Arial" w:hAnsi="Arial"/>
              </w:rPr>
              <w:t>/</w:t>
            </w:r>
            <w:r w:rsidR="00D92F18">
              <w:rPr>
                <w:rFonts w:ascii="Arial" w:hAnsi="Arial"/>
              </w:rPr>
              <w:t>EPQ</w:t>
            </w:r>
            <w:r>
              <w:rPr>
                <w:rFonts w:ascii="Arial" w:hAnsi="Arial"/>
              </w:rPr>
              <w:t xml:space="preserve"> in </w:t>
            </w:r>
            <w:r w:rsidR="00100D0C">
              <w:rPr>
                <w:rFonts w:ascii="Arial" w:hAnsi="Arial"/>
              </w:rPr>
              <w:t>PROMISE</w:t>
            </w:r>
            <w:r>
              <w:rPr>
                <w:rFonts w:ascii="Arial" w:hAnsi="Arial"/>
              </w:rPr>
              <w:t>?</w:t>
            </w:r>
          </w:p>
        </w:tc>
        <w:tc>
          <w:tcPr>
            <w:tcW w:w="1440" w:type="dxa"/>
          </w:tcPr>
          <w:p w14:paraId="5C1799A3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106DF455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2250" w:type="dxa"/>
          </w:tcPr>
          <w:p w14:paraId="65432CDB" w14:textId="77777777" w:rsidR="002F359B" w:rsidRDefault="002F359B">
            <w:pPr>
              <w:rPr>
                <w:rFonts w:ascii="Arial" w:hAnsi="Arial"/>
              </w:rPr>
            </w:pPr>
          </w:p>
        </w:tc>
      </w:tr>
      <w:tr w:rsidR="002F359B" w14:paraId="59CBAEF8" w14:textId="77777777" w:rsidTr="008E7465">
        <w:tc>
          <w:tcPr>
            <w:tcW w:w="720" w:type="dxa"/>
          </w:tcPr>
          <w:p w14:paraId="305CF992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590" w:type="dxa"/>
          </w:tcPr>
          <w:p w14:paraId="79DF2BAE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Has the changes to </w:t>
            </w:r>
            <w:r w:rsidR="00650E53">
              <w:rPr>
                <w:rFonts w:ascii="Arial" w:hAnsi="Arial"/>
              </w:rPr>
              <w:t>Project/</w:t>
            </w:r>
            <w:r w:rsidR="006E1454">
              <w:rPr>
                <w:rFonts w:ascii="Arial" w:hAnsi="Arial"/>
              </w:rPr>
              <w:t>Managed service</w:t>
            </w:r>
            <w:r>
              <w:rPr>
                <w:rFonts w:ascii="Arial" w:hAnsi="Arial"/>
              </w:rPr>
              <w:t xml:space="preserve"> plan and </w:t>
            </w:r>
            <w:r w:rsidR="00650E53">
              <w:rPr>
                <w:rFonts w:ascii="Arial" w:hAnsi="Arial"/>
              </w:rPr>
              <w:t>Project/</w:t>
            </w:r>
            <w:r w:rsidR="006E1454">
              <w:rPr>
                <w:rFonts w:ascii="Arial" w:hAnsi="Arial"/>
              </w:rPr>
              <w:t>Managed service</w:t>
            </w:r>
            <w:r>
              <w:rPr>
                <w:rFonts w:ascii="Arial" w:hAnsi="Arial"/>
              </w:rPr>
              <w:t xml:space="preserve"> Schedule been updated?</w:t>
            </w:r>
          </w:p>
        </w:tc>
        <w:tc>
          <w:tcPr>
            <w:tcW w:w="1440" w:type="dxa"/>
          </w:tcPr>
          <w:p w14:paraId="019BA3A8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4AE217CE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2250" w:type="dxa"/>
          </w:tcPr>
          <w:p w14:paraId="5EB82761" w14:textId="77777777" w:rsidR="002F359B" w:rsidRDefault="002F359B">
            <w:pPr>
              <w:rPr>
                <w:rFonts w:ascii="Arial" w:hAnsi="Arial"/>
              </w:rPr>
            </w:pPr>
          </w:p>
        </w:tc>
      </w:tr>
      <w:tr w:rsidR="002F359B" w14:paraId="251DAC02" w14:textId="77777777" w:rsidTr="008E7465">
        <w:tc>
          <w:tcPr>
            <w:tcW w:w="720" w:type="dxa"/>
          </w:tcPr>
          <w:p w14:paraId="76044E29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4590" w:type="dxa"/>
          </w:tcPr>
          <w:p w14:paraId="1E377495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Have the changes to Access rights for the</w:t>
            </w:r>
            <w:r w:rsidR="00C86F28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Specific Directory Structure</w:t>
            </w:r>
            <w:r w:rsidR="0022217A">
              <w:rPr>
                <w:rFonts w:ascii="Arial" w:hAnsi="Arial"/>
              </w:rPr>
              <w:t>, tools required for the work</w:t>
            </w:r>
            <w:r>
              <w:rPr>
                <w:rFonts w:ascii="Arial" w:hAnsi="Arial"/>
              </w:rPr>
              <w:t xml:space="preserve"> </w:t>
            </w:r>
            <w:r w:rsidR="0022217A">
              <w:rPr>
                <w:rFonts w:ascii="Arial" w:hAnsi="Arial"/>
              </w:rPr>
              <w:t>been done for the takeover role and removed for the handover role</w:t>
            </w:r>
            <w:r>
              <w:rPr>
                <w:rFonts w:ascii="Arial" w:hAnsi="Arial"/>
              </w:rPr>
              <w:t>?</w:t>
            </w:r>
          </w:p>
        </w:tc>
        <w:tc>
          <w:tcPr>
            <w:tcW w:w="1440" w:type="dxa"/>
          </w:tcPr>
          <w:p w14:paraId="50802B01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5FFEAC03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2250" w:type="dxa"/>
          </w:tcPr>
          <w:p w14:paraId="4819E973" w14:textId="77777777" w:rsidR="002F359B" w:rsidRDefault="002F359B">
            <w:pPr>
              <w:rPr>
                <w:rFonts w:ascii="Arial" w:hAnsi="Arial"/>
              </w:rPr>
            </w:pPr>
          </w:p>
        </w:tc>
      </w:tr>
      <w:tr w:rsidR="002F359B" w14:paraId="1540A3B5" w14:textId="77777777" w:rsidTr="008E7465">
        <w:tc>
          <w:tcPr>
            <w:tcW w:w="720" w:type="dxa"/>
          </w:tcPr>
          <w:p w14:paraId="7E5C8A49" w14:textId="77777777" w:rsidR="002F359B" w:rsidRDefault="00A5786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4590" w:type="dxa"/>
          </w:tcPr>
          <w:p w14:paraId="3F321040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Has the customer been in</w:t>
            </w:r>
            <w:r w:rsidR="00DF644F">
              <w:rPr>
                <w:rFonts w:ascii="Arial" w:hAnsi="Arial"/>
              </w:rPr>
              <w:t>formed about the change of PM/APM</w:t>
            </w:r>
          </w:p>
        </w:tc>
        <w:tc>
          <w:tcPr>
            <w:tcW w:w="1440" w:type="dxa"/>
          </w:tcPr>
          <w:p w14:paraId="7EA6394B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49F0EE7A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2250" w:type="dxa"/>
          </w:tcPr>
          <w:p w14:paraId="3AF99E74" w14:textId="77777777" w:rsidR="002F359B" w:rsidRDefault="002F359B">
            <w:pPr>
              <w:rPr>
                <w:rFonts w:ascii="Arial" w:hAnsi="Arial"/>
              </w:rPr>
            </w:pPr>
          </w:p>
        </w:tc>
      </w:tr>
      <w:tr w:rsidR="002F359B" w14:paraId="7D030D4E" w14:textId="77777777" w:rsidTr="008E7465">
        <w:tc>
          <w:tcPr>
            <w:tcW w:w="720" w:type="dxa"/>
          </w:tcPr>
          <w:p w14:paraId="6BD508E1" w14:textId="77777777" w:rsidR="002F359B" w:rsidRDefault="00A5786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4590" w:type="dxa"/>
          </w:tcPr>
          <w:p w14:paraId="66C28D6E" w14:textId="77777777" w:rsidR="002F359B" w:rsidRDefault="002F35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Others (If any additional questions are felt relevant can be added)</w:t>
            </w:r>
          </w:p>
        </w:tc>
        <w:tc>
          <w:tcPr>
            <w:tcW w:w="1440" w:type="dxa"/>
          </w:tcPr>
          <w:p w14:paraId="50B8B22A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5897E31A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2250" w:type="dxa"/>
          </w:tcPr>
          <w:p w14:paraId="55F04139" w14:textId="77777777" w:rsidR="002F359B" w:rsidRDefault="002F359B">
            <w:pPr>
              <w:rPr>
                <w:rFonts w:ascii="Arial" w:hAnsi="Arial"/>
              </w:rPr>
            </w:pPr>
          </w:p>
        </w:tc>
      </w:tr>
      <w:tr w:rsidR="002F359B" w14:paraId="35C8AE8E" w14:textId="77777777" w:rsidTr="008E7465">
        <w:tc>
          <w:tcPr>
            <w:tcW w:w="720" w:type="dxa"/>
          </w:tcPr>
          <w:p w14:paraId="79227539" w14:textId="77777777" w:rsidR="002F359B" w:rsidRDefault="00A5786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4590" w:type="dxa"/>
          </w:tcPr>
          <w:p w14:paraId="39F810B5" w14:textId="77777777" w:rsidR="002F359B" w:rsidRDefault="002F359B" w:rsidP="00DF64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Has the new PM/</w:t>
            </w:r>
            <w:r w:rsidR="00DF644F">
              <w:rPr>
                <w:rFonts w:ascii="Arial" w:hAnsi="Arial"/>
              </w:rPr>
              <w:t>APM</w:t>
            </w:r>
            <w:r>
              <w:rPr>
                <w:rFonts w:ascii="Arial" w:hAnsi="Arial"/>
              </w:rPr>
              <w:t>/TM/</w:t>
            </w:r>
            <w:r w:rsidR="00D92F18">
              <w:rPr>
                <w:rFonts w:ascii="Arial" w:hAnsi="Arial"/>
              </w:rPr>
              <w:t>EPQ</w:t>
            </w:r>
            <w:r>
              <w:rPr>
                <w:rFonts w:ascii="Arial" w:hAnsi="Arial"/>
              </w:rPr>
              <w:t xml:space="preserve"> been added in the relevant mailing lists in Outlook?</w:t>
            </w:r>
          </w:p>
        </w:tc>
        <w:tc>
          <w:tcPr>
            <w:tcW w:w="1440" w:type="dxa"/>
          </w:tcPr>
          <w:p w14:paraId="7CA5B31C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7BD544AF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2250" w:type="dxa"/>
          </w:tcPr>
          <w:p w14:paraId="3FB8F62B" w14:textId="77777777" w:rsidR="002F359B" w:rsidRDefault="002F359B">
            <w:pPr>
              <w:rPr>
                <w:rFonts w:ascii="Arial" w:hAnsi="Arial"/>
              </w:rPr>
            </w:pPr>
          </w:p>
        </w:tc>
      </w:tr>
      <w:tr w:rsidR="002F359B" w14:paraId="3D38CF7A" w14:textId="77777777" w:rsidTr="008E7465">
        <w:tc>
          <w:tcPr>
            <w:tcW w:w="720" w:type="dxa"/>
          </w:tcPr>
          <w:p w14:paraId="6EDD5CBE" w14:textId="77777777" w:rsidR="002F359B" w:rsidRDefault="00A5786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4590" w:type="dxa"/>
          </w:tcPr>
          <w:p w14:paraId="3D3BD916" w14:textId="77777777" w:rsidR="002F359B" w:rsidRDefault="002F359B" w:rsidP="009826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Have the </w:t>
            </w:r>
            <w:r w:rsidR="00650E53">
              <w:rPr>
                <w:rFonts w:ascii="Arial" w:hAnsi="Arial"/>
              </w:rPr>
              <w:t>Project/</w:t>
            </w:r>
            <w:r w:rsidR="006E1454">
              <w:rPr>
                <w:rFonts w:ascii="Arial" w:hAnsi="Arial"/>
              </w:rPr>
              <w:t xml:space="preserve">Managed </w:t>
            </w:r>
            <w:proofErr w:type="gramStart"/>
            <w:r w:rsidR="006E1454">
              <w:rPr>
                <w:rFonts w:ascii="Arial" w:hAnsi="Arial"/>
              </w:rPr>
              <w:t>service</w:t>
            </w:r>
            <w:r>
              <w:rPr>
                <w:rFonts w:ascii="Arial" w:hAnsi="Arial"/>
              </w:rPr>
              <w:t xml:space="preserve"> related</w:t>
            </w:r>
            <w:proofErr w:type="gramEnd"/>
            <w:r>
              <w:rPr>
                <w:rFonts w:ascii="Arial" w:hAnsi="Arial"/>
              </w:rPr>
              <w:t xml:space="preserve"> technical information been explained?</w:t>
            </w:r>
          </w:p>
        </w:tc>
        <w:tc>
          <w:tcPr>
            <w:tcW w:w="1440" w:type="dxa"/>
          </w:tcPr>
          <w:p w14:paraId="3C0408C5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01D13700" w14:textId="77777777" w:rsidR="002F359B" w:rsidRDefault="002F359B">
            <w:pPr>
              <w:rPr>
                <w:rFonts w:ascii="Arial" w:hAnsi="Arial"/>
              </w:rPr>
            </w:pPr>
          </w:p>
        </w:tc>
        <w:tc>
          <w:tcPr>
            <w:tcW w:w="2250" w:type="dxa"/>
          </w:tcPr>
          <w:p w14:paraId="5237AEC6" w14:textId="77777777" w:rsidR="002F359B" w:rsidRDefault="002F359B">
            <w:pPr>
              <w:rPr>
                <w:rFonts w:ascii="Arial" w:hAnsi="Arial"/>
              </w:rPr>
            </w:pPr>
          </w:p>
        </w:tc>
      </w:tr>
    </w:tbl>
    <w:p w14:paraId="477C5B3A" w14:textId="77777777" w:rsidR="000F03EF" w:rsidRDefault="000F03EF">
      <w:pPr>
        <w:rPr>
          <w:rFonts w:ascii="Arial" w:hAnsi="Arial"/>
          <w:b/>
        </w:rPr>
      </w:pPr>
    </w:p>
    <w:p w14:paraId="08C4AD18" w14:textId="77777777" w:rsidR="000F03EF" w:rsidRDefault="000F03EF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 xml:space="preserve">Hand over </w:t>
      </w:r>
      <w:proofErr w:type="gramStart"/>
      <w:r>
        <w:rPr>
          <w:rFonts w:ascii="Arial" w:hAnsi="Arial"/>
          <w:b/>
        </w:rPr>
        <w:t>From</w:t>
      </w:r>
      <w:proofErr w:type="gramEnd"/>
      <w:r>
        <w:rPr>
          <w:rFonts w:ascii="Arial" w:hAnsi="Arial"/>
          <w:b/>
        </w:rPr>
        <w:t xml:space="preserve">: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Hand over to:</w:t>
      </w:r>
    </w:p>
    <w:p w14:paraId="7C313035" w14:textId="77777777" w:rsidR="000F03EF" w:rsidRDefault="000F03EF">
      <w:pPr>
        <w:rPr>
          <w:rFonts w:ascii="Arial" w:hAnsi="Arial"/>
          <w:b/>
        </w:rPr>
      </w:pPr>
      <w:r>
        <w:rPr>
          <w:rFonts w:ascii="Arial" w:hAnsi="Arial"/>
          <w:b/>
        </w:rPr>
        <w:t>(Signature)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(Signature)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14:paraId="06134DD4" w14:textId="77777777" w:rsidR="000F03EF" w:rsidRDefault="000F03EF">
      <w:pPr>
        <w:ind w:left="-720"/>
        <w:rPr>
          <w:rFonts w:ascii="Arial" w:hAnsi="Arial"/>
          <w:b/>
        </w:rPr>
      </w:pPr>
    </w:p>
    <w:p w14:paraId="2D9D7923" w14:textId="77777777" w:rsidR="000F03EF" w:rsidRDefault="002F359B">
      <w:pPr>
        <w:ind w:left="5040" w:firstLine="720"/>
        <w:rPr>
          <w:rFonts w:ascii="Arial" w:hAnsi="Arial"/>
          <w:b/>
        </w:rPr>
      </w:pPr>
      <w:r>
        <w:rPr>
          <w:rFonts w:ascii="Arial" w:hAnsi="Arial"/>
          <w:b/>
        </w:rPr>
        <w:tab/>
        <w:t>Date:</w:t>
      </w:r>
    </w:p>
    <w:tbl>
      <w:tblPr>
        <w:tblpPr w:leftFromText="180" w:rightFromText="180" w:vertAnchor="text" w:horzAnchor="margin" w:tblpY="166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2400"/>
        <w:gridCol w:w="990"/>
        <w:gridCol w:w="990"/>
        <w:gridCol w:w="4500"/>
      </w:tblGrid>
      <w:tr w:rsidR="00FB2C6D" w14:paraId="764CDFA6" w14:textId="77777777" w:rsidTr="00FB2C6D">
        <w:trPr>
          <w:cantSplit/>
          <w:trHeight w:val="399"/>
        </w:trPr>
        <w:tc>
          <w:tcPr>
            <w:tcW w:w="9900" w:type="dxa"/>
            <w:gridSpan w:val="5"/>
            <w:shd w:val="pct10" w:color="auto" w:fill="FFFFFF"/>
            <w:vAlign w:val="center"/>
          </w:tcPr>
          <w:p w14:paraId="0D3CF342" w14:textId="77777777" w:rsidR="00FB2C6D" w:rsidRDefault="00FB2C6D" w:rsidP="00FB2C6D">
            <w:pPr>
              <w:pStyle w:val="Header"/>
            </w:pPr>
            <w:r>
              <w:rPr>
                <w:b/>
              </w:rPr>
              <w:t xml:space="preserve">Reviewed By: </w:t>
            </w:r>
          </w:p>
        </w:tc>
      </w:tr>
      <w:tr w:rsidR="00544EC6" w14:paraId="723102FC" w14:textId="77777777" w:rsidTr="00FB2C6D">
        <w:trPr>
          <w:cantSplit/>
          <w:trHeight w:val="440"/>
        </w:trPr>
        <w:tc>
          <w:tcPr>
            <w:tcW w:w="1020" w:type="dxa"/>
            <w:shd w:val="pct10" w:color="auto" w:fill="FFFFFF"/>
            <w:vAlign w:val="center"/>
          </w:tcPr>
          <w:p w14:paraId="7E2CD7BD" w14:textId="77777777" w:rsidR="00544EC6" w:rsidRDefault="00544EC6" w:rsidP="00FB2C6D">
            <w:pPr>
              <w:pStyle w:val="Head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00" w:type="dxa"/>
            <w:vAlign w:val="center"/>
          </w:tcPr>
          <w:p w14:paraId="195D785B" w14:textId="77777777" w:rsidR="00544EC6" w:rsidRDefault="00544EC6" w:rsidP="00FB2C6D">
            <w:pPr>
              <w:pStyle w:val="Header"/>
              <w:spacing w:before="120"/>
              <w:rPr>
                <w:b/>
              </w:rPr>
            </w:pPr>
          </w:p>
        </w:tc>
        <w:tc>
          <w:tcPr>
            <w:tcW w:w="990" w:type="dxa"/>
            <w:vMerge w:val="restart"/>
            <w:shd w:val="pct10" w:color="auto" w:fill="FFFFFF"/>
            <w:vAlign w:val="center"/>
          </w:tcPr>
          <w:p w14:paraId="31DEF6ED" w14:textId="77777777" w:rsidR="00544EC6" w:rsidRDefault="00544EC6" w:rsidP="00F4386C">
            <w:pPr>
              <w:pStyle w:val="Header"/>
            </w:pPr>
            <w:r>
              <w:rPr>
                <w:b/>
              </w:rPr>
              <w:t>Org Unit</w:t>
            </w:r>
          </w:p>
        </w:tc>
        <w:tc>
          <w:tcPr>
            <w:tcW w:w="990" w:type="dxa"/>
            <w:vMerge w:val="restart"/>
            <w:vAlign w:val="center"/>
          </w:tcPr>
          <w:p w14:paraId="51B3C0F5" w14:textId="77777777" w:rsidR="00544EC6" w:rsidRDefault="00544EC6" w:rsidP="00FB2C6D">
            <w:pPr>
              <w:pStyle w:val="Header"/>
              <w:spacing w:before="120"/>
            </w:pPr>
          </w:p>
        </w:tc>
        <w:tc>
          <w:tcPr>
            <w:tcW w:w="4500" w:type="dxa"/>
            <w:vMerge w:val="restart"/>
          </w:tcPr>
          <w:p w14:paraId="77FE4F31" w14:textId="77777777" w:rsidR="00544EC6" w:rsidRDefault="00544EC6" w:rsidP="00FB2C6D">
            <w:pPr>
              <w:pStyle w:val="Head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544EC6" w14:paraId="4407722F" w14:textId="77777777" w:rsidTr="00FB2C6D">
        <w:trPr>
          <w:cantSplit/>
          <w:trHeight w:val="399"/>
        </w:trPr>
        <w:tc>
          <w:tcPr>
            <w:tcW w:w="1020" w:type="dxa"/>
            <w:shd w:val="pct10" w:color="auto" w:fill="FFFFFF"/>
            <w:vAlign w:val="center"/>
          </w:tcPr>
          <w:p w14:paraId="5D4C64DF" w14:textId="77777777" w:rsidR="00544EC6" w:rsidRDefault="00544EC6" w:rsidP="00FB2C6D">
            <w:pPr>
              <w:pStyle w:val="Head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00" w:type="dxa"/>
            <w:vAlign w:val="center"/>
          </w:tcPr>
          <w:p w14:paraId="56C6AB6F" w14:textId="77777777" w:rsidR="00544EC6" w:rsidRDefault="00544EC6" w:rsidP="00FB2C6D">
            <w:pPr>
              <w:pStyle w:val="Header"/>
              <w:spacing w:before="120"/>
              <w:rPr>
                <w:b/>
              </w:rPr>
            </w:pPr>
          </w:p>
        </w:tc>
        <w:tc>
          <w:tcPr>
            <w:tcW w:w="990" w:type="dxa"/>
            <w:vMerge/>
            <w:shd w:val="pct10" w:color="auto" w:fill="FFFFFF"/>
            <w:vAlign w:val="center"/>
          </w:tcPr>
          <w:p w14:paraId="1EAB94CC" w14:textId="77777777" w:rsidR="00544EC6" w:rsidRDefault="00544EC6" w:rsidP="00FB2C6D">
            <w:pPr>
              <w:pStyle w:val="Header"/>
            </w:pPr>
          </w:p>
        </w:tc>
        <w:tc>
          <w:tcPr>
            <w:tcW w:w="990" w:type="dxa"/>
            <w:vMerge/>
            <w:vAlign w:val="center"/>
          </w:tcPr>
          <w:p w14:paraId="377816EC" w14:textId="77777777" w:rsidR="00544EC6" w:rsidRDefault="00544EC6" w:rsidP="00FB2C6D">
            <w:pPr>
              <w:pStyle w:val="Header"/>
              <w:spacing w:before="120"/>
            </w:pPr>
          </w:p>
        </w:tc>
        <w:tc>
          <w:tcPr>
            <w:tcW w:w="4500" w:type="dxa"/>
            <w:vMerge/>
            <w:vAlign w:val="center"/>
          </w:tcPr>
          <w:p w14:paraId="15143A26" w14:textId="77777777" w:rsidR="00544EC6" w:rsidRDefault="00544EC6" w:rsidP="00FB2C6D">
            <w:pPr>
              <w:pStyle w:val="Header"/>
              <w:spacing w:before="120"/>
            </w:pPr>
          </w:p>
        </w:tc>
      </w:tr>
    </w:tbl>
    <w:p w14:paraId="6CB45F9F" w14:textId="77777777" w:rsidR="00A338EF" w:rsidRPr="00B62345" w:rsidRDefault="00A338EF" w:rsidP="00A338EF">
      <w:pPr>
        <w:pStyle w:val="Header"/>
        <w:tabs>
          <w:tab w:val="left" w:pos="-90"/>
          <w:tab w:val="left" w:pos="3402"/>
          <w:tab w:val="left" w:pos="6237"/>
          <w:tab w:val="left" w:pos="8505"/>
        </w:tabs>
        <w:spacing w:before="120"/>
        <w:ind w:left="-90"/>
        <w:rPr>
          <w:b/>
          <w:sz w:val="16"/>
          <w:szCs w:val="16"/>
        </w:rPr>
      </w:pPr>
      <w:r w:rsidRPr="00B62345">
        <w:rPr>
          <w:b/>
          <w:sz w:val="16"/>
          <w:szCs w:val="16"/>
        </w:rPr>
        <w:t>Note: Signature of the reviewer to be ensured on all Hard-copy format of the document. For all soft-copy formats, the relevant details shall be filled and stored under Configuration Management.</w:t>
      </w:r>
    </w:p>
    <w:p w14:paraId="5EC53BD7" w14:textId="77777777" w:rsidR="00FB2C6D" w:rsidRDefault="00FB2C6D" w:rsidP="00A338EF">
      <w:pPr>
        <w:ind w:left="-90"/>
        <w:rPr>
          <w:rFonts w:ascii="Arial" w:hAnsi="Arial"/>
        </w:rPr>
      </w:pPr>
    </w:p>
    <w:sectPr w:rsidR="00FB2C6D">
      <w:headerReference w:type="default" r:id="rId8"/>
      <w:footerReference w:type="default" r:id="rId9"/>
      <w:pgSz w:w="12240" w:h="15840"/>
      <w:pgMar w:top="1440" w:right="1080" w:bottom="144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2C15D" w14:textId="77777777" w:rsidR="00766701" w:rsidRDefault="00766701">
      <w:r>
        <w:separator/>
      </w:r>
    </w:p>
  </w:endnote>
  <w:endnote w:type="continuationSeparator" w:id="0">
    <w:p w14:paraId="061897E1" w14:textId="77777777" w:rsidR="00766701" w:rsidRDefault="00766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8923B" w14:textId="77777777" w:rsidR="003C2AAC" w:rsidRPr="009C766C" w:rsidRDefault="00FE4F7D" w:rsidP="00C82898">
    <w:pPr>
      <w:pStyle w:val="Footer"/>
      <w:pBdr>
        <w:top w:val="single" w:sz="6" w:space="1" w:color="auto"/>
      </w:pBdr>
      <w:tabs>
        <w:tab w:val="clear" w:pos="4320"/>
        <w:tab w:val="clear" w:pos="8640"/>
        <w:tab w:val="decimal" w:pos="5040"/>
      </w:tabs>
      <w:ind w:right="-180"/>
      <w:jc w:val="center"/>
      <w:rPr>
        <w:rFonts w:ascii="Arial" w:hAnsi="Arial" w:cs="Arial"/>
        <w:position w:val="12"/>
        <w:sz w:val="12"/>
        <w:szCs w:val="12"/>
      </w:rPr>
    </w:pPr>
    <w:r>
      <w:rPr>
        <w:rFonts w:ascii="Arial" w:hAnsi="Arial"/>
        <w:sz w:val="12"/>
        <w:szCs w:val="12"/>
      </w:rPr>
      <w:fldChar w:fldCharType="begin"/>
    </w:r>
    <w:r>
      <w:rPr>
        <w:rFonts w:ascii="Arial" w:hAnsi="Arial"/>
        <w:sz w:val="12"/>
        <w:szCs w:val="12"/>
      </w:rPr>
      <w:instrText xml:space="preserve"> DOCPROPERTY  "Document number"  \* MERGEFORMAT </w:instrText>
    </w:r>
    <w:r>
      <w:rPr>
        <w:rFonts w:ascii="Arial" w:hAnsi="Arial"/>
        <w:sz w:val="12"/>
        <w:szCs w:val="12"/>
      </w:rPr>
      <w:fldChar w:fldCharType="separate"/>
    </w:r>
    <w:r w:rsidR="00766701">
      <w:rPr>
        <w:rFonts w:ascii="Arial" w:hAnsi="Arial"/>
        <w:sz w:val="12"/>
        <w:szCs w:val="12"/>
      </w:rPr>
      <w:t>QSC-PM-03</w:t>
    </w:r>
    <w:r>
      <w:rPr>
        <w:rFonts w:ascii="Arial" w:hAnsi="Arial"/>
        <w:sz w:val="12"/>
        <w:szCs w:val="12"/>
      </w:rPr>
      <w:fldChar w:fldCharType="end"/>
    </w:r>
    <w:r w:rsidR="003C2AAC" w:rsidRPr="002F359B">
      <w:rPr>
        <w:rFonts w:ascii="Arial" w:hAnsi="Arial"/>
        <w:sz w:val="12"/>
        <w:szCs w:val="12"/>
      </w:rPr>
      <w:t>; Ver</w:t>
    </w:r>
    <w:r>
      <w:rPr>
        <w:rFonts w:ascii="Arial" w:hAnsi="Arial"/>
        <w:sz w:val="12"/>
        <w:szCs w:val="12"/>
      </w:rPr>
      <w:t xml:space="preserve"> </w:t>
    </w:r>
    <w:r>
      <w:rPr>
        <w:rFonts w:ascii="Arial" w:hAnsi="Arial"/>
        <w:sz w:val="12"/>
        <w:szCs w:val="12"/>
      </w:rPr>
      <w:fldChar w:fldCharType="begin"/>
    </w:r>
    <w:r>
      <w:rPr>
        <w:rFonts w:ascii="Arial" w:hAnsi="Arial"/>
        <w:sz w:val="12"/>
        <w:szCs w:val="12"/>
      </w:rPr>
      <w:instrText xml:space="preserve"> DOCPROPERTY  Version  \* MERGEFORMAT </w:instrText>
    </w:r>
    <w:r>
      <w:rPr>
        <w:rFonts w:ascii="Arial" w:hAnsi="Arial"/>
        <w:sz w:val="12"/>
        <w:szCs w:val="12"/>
      </w:rPr>
      <w:fldChar w:fldCharType="separate"/>
    </w:r>
    <w:r w:rsidR="00766701">
      <w:rPr>
        <w:rFonts w:ascii="Arial" w:hAnsi="Arial"/>
        <w:sz w:val="12"/>
        <w:szCs w:val="12"/>
      </w:rPr>
      <w:t>1.1</w:t>
    </w:r>
    <w:r>
      <w:rPr>
        <w:rFonts w:ascii="Arial" w:hAnsi="Arial"/>
        <w:sz w:val="12"/>
        <w:szCs w:val="12"/>
      </w:rPr>
      <w:fldChar w:fldCharType="end"/>
    </w:r>
    <w:r w:rsidR="003C2AAC">
      <w:rPr>
        <w:rFonts w:ascii="Arial" w:hAnsi="Arial"/>
        <w:sz w:val="12"/>
        <w:szCs w:val="12"/>
      </w:rPr>
      <w:t xml:space="preserve"> </w:t>
    </w:r>
    <w:r w:rsidR="003C2AAC" w:rsidRPr="002F359B">
      <w:rPr>
        <w:rFonts w:ascii="Arial" w:hAnsi="Arial"/>
        <w:sz w:val="12"/>
        <w:szCs w:val="12"/>
      </w:rPr>
      <w:t>©</w:t>
    </w:r>
    <w:r w:rsidR="003C2AAC" w:rsidRPr="009C766C">
      <w:rPr>
        <w:rFonts w:ascii="Arial" w:hAnsi="Arial"/>
        <w:sz w:val="12"/>
        <w:szCs w:val="12"/>
      </w:rPr>
      <w:t xml:space="preserve"> This is the exclusive property of </w:t>
    </w:r>
    <w:r w:rsidR="005347F9">
      <w:rPr>
        <w:rFonts w:ascii="Arial" w:hAnsi="Arial"/>
        <w:sz w:val="10"/>
        <w:szCs w:val="10"/>
      </w:rPr>
      <w:t>BGSW/BGSV</w:t>
    </w:r>
    <w:r w:rsidR="003C2AAC" w:rsidRPr="009C766C">
      <w:rPr>
        <w:rFonts w:ascii="Arial" w:hAnsi="Arial"/>
        <w:sz w:val="12"/>
        <w:szCs w:val="12"/>
      </w:rPr>
      <w:t>. Without their consent, it may not be reproduced or given to third parties.</w:t>
    </w:r>
    <w:r w:rsidR="00C82898">
      <w:rPr>
        <w:rFonts w:ascii="Arial" w:hAnsi="Arial"/>
        <w:sz w:val="12"/>
        <w:szCs w:val="12"/>
      </w:rPr>
      <w:t xml:space="preserve"> </w:t>
    </w:r>
    <w:r w:rsidR="003C2AAC" w:rsidRPr="009C766C">
      <w:rPr>
        <w:rFonts w:ascii="Arial" w:hAnsi="Arial" w:cs="Arial"/>
        <w:sz w:val="12"/>
        <w:szCs w:val="12"/>
      </w:rPr>
      <w:t>If printed, this document is an uncontrolled copy</w:t>
    </w:r>
    <w:r w:rsidR="003C2AAC" w:rsidRPr="009C766C">
      <w:rPr>
        <w:sz w:val="12"/>
        <w:szCs w:val="12"/>
      </w:rPr>
      <w:t>.</w:t>
    </w:r>
  </w:p>
  <w:p w14:paraId="6B0ED3D9" w14:textId="77777777" w:rsidR="003C2AAC" w:rsidRDefault="003C2AAC" w:rsidP="002F359B">
    <w:pPr>
      <w:pStyle w:val="Footer"/>
      <w:tabs>
        <w:tab w:val="clear" w:pos="4320"/>
        <w:tab w:val="clear" w:pos="8640"/>
        <w:tab w:val="center" w:pos="5040"/>
        <w:tab w:val="right" w:pos="9990"/>
      </w:tabs>
      <w:rPr>
        <w:rFonts w:ascii="Arial" w:hAnsi="Arial"/>
        <w:b/>
      </w:rPr>
    </w:pPr>
    <w:r>
      <w:rPr>
        <w:rFonts w:ascii="Arial" w:hAnsi="Arial"/>
        <w:b/>
      </w:rPr>
      <w:tab/>
    </w:r>
    <w:r w:rsidR="005347F9">
      <w:rPr>
        <w:rFonts w:ascii="Arial" w:hAnsi="Arial"/>
      </w:rPr>
      <w:t>21</w:t>
    </w:r>
    <w:r>
      <w:rPr>
        <w:rFonts w:ascii="Arial" w:hAnsi="Arial"/>
      </w:rPr>
      <w:t>/</w:t>
    </w:r>
    <w:r w:rsidR="005347F9">
      <w:rPr>
        <w:rFonts w:ascii="Arial" w:hAnsi="Arial"/>
      </w:rPr>
      <w:t>01</w:t>
    </w:r>
    <w:r>
      <w:rPr>
        <w:rFonts w:ascii="Arial" w:hAnsi="Arial"/>
      </w:rPr>
      <w:t>/20</w:t>
    </w:r>
    <w:r w:rsidR="005347F9">
      <w:rPr>
        <w:rFonts w:ascii="Arial" w:hAnsi="Arial"/>
      </w:rPr>
      <w:t>22</w:t>
    </w:r>
    <w:r>
      <w:rPr>
        <w:rFonts w:ascii="Arial" w:hAnsi="Arial"/>
        <w:b/>
        <w:snapToGrid w:val="0"/>
        <w:lang w:eastAsia="en-US"/>
      </w:rPr>
      <w:tab/>
    </w:r>
    <w:r w:rsidRPr="009C766C">
      <w:rPr>
        <w:rFonts w:ascii="Arial" w:hAnsi="Arial"/>
        <w:snapToGrid w:val="0"/>
        <w:lang w:eastAsia="en-US"/>
      </w:rPr>
      <w:t>Internal</w:t>
    </w:r>
    <w:r>
      <w:rPr>
        <w:rFonts w:ascii="Arial" w:hAnsi="Arial"/>
        <w:b/>
        <w:snapToGrid w:val="0"/>
        <w:lang w:eastAsia="en-US"/>
      </w:rPr>
      <w:t xml:space="preserve">   </w:t>
    </w:r>
    <w:r w:rsidRPr="002F359B">
      <w:rPr>
        <w:rFonts w:ascii="Arial" w:hAnsi="Arial"/>
        <w:bCs/>
        <w:snapToGrid w:val="0"/>
        <w:sz w:val="16"/>
        <w:szCs w:val="16"/>
        <w:lang w:eastAsia="en-US"/>
      </w:rPr>
      <w:fldChar w:fldCharType="begin"/>
    </w:r>
    <w:r w:rsidRPr="002F359B">
      <w:rPr>
        <w:rFonts w:ascii="Arial" w:hAnsi="Arial"/>
        <w:bCs/>
        <w:snapToGrid w:val="0"/>
        <w:sz w:val="16"/>
        <w:szCs w:val="16"/>
        <w:lang w:eastAsia="en-US"/>
      </w:rPr>
      <w:instrText xml:space="preserve"> FILENAME </w:instrText>
    </w:r>
    <w:r w:rsidRPr="002F359B">
      <w:rPr>
        <w:rFonts w:ascii="Arial" w:hAnsi="Arial"/>
        <w:bCs/>
        <w:snapToGrid w:val="0"/>
        <w:sz w:val="16"/>
        <w:szCs w:val="16"/>
        <w:lang w:eastAsia="en-US"/>
      </w:rPr>
      <w:fldChar w:fldCharType="separate"/>
    </w:r>
    <w:r w:rsidR="00766701">
      <w:rPr>
        <w:rFonts w:ascii="Arial" w:hAnsi="Arial"/>
        <w:bCs/>
        <w:noProof/>
        <w:snapToGrid w:val="0"/>
        <w:sz w:val="16"/>
        <w:szCs w:val="16"/>
        <w:lang w:eastAsia="en-US"/>
      </w:rPr>
      <w:t>Document1</w:t>
    </w:r>
    <w:r w:rsidRPr="002F359B">
      <w:rPr>
        <w:rFonts w:ascii="Arial" w:hAnsi="Arial"/>
        <w:bCs/>
        <w:snapToGrid w:val="0"/>
        <w:sz w:val="16"/>
        <w:szCs w:val="16"/>
        <w:lang w:eastAsia="en-US"/>
      </w:rPr>
      <w:fldChar w:fldCharType="end"/>
    </w:r>
    <w:r>
      <w:rPr>
        <w:rFonts w:ascii="Arial" w:hAnsi="Arial"/>
        <w:b/>
        <w:snapToGrid w:val="0"/>
        <w:lang w:eastAsia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45342" w14:textId="77777777" w:rsidR="00766701" w:rsidRDefault="00766701">
      <w:r>
        <w:separator/>
      </w:r>
    </w:p>
  </w:footnote>
  <w:footnote w:type="continuationSeparator" w:id="0">
    <w:p w14:paraId="0BA973FB" w14:textId="77777777" w:rsidR="00766701" w:rsidRDefault="00766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AD3B1" w14:textId="77777777" w:rsidR="003C2AAC" w:rsidRDefault="003C2AAC">
    <w:pPr>
      <w:pStyle w:val="Header"/>
      <w:pBdr>
        <w:bottom w:val="single" w:sz="6" w:space="1" w:color="auto"/>
      </w:pBdr>
      <w:tabs>
        <w:tab w:val="clear" w:pos="4320"/>
        <w:tab w:val="clear" w:pos="8640"/>
        <w:tab w:val="center" w:pos="5040"/>
        <w:tab w:val="right" w:pos="9720"/>
      </w:tabs>
      <w:spacing w:before="120" w:after="120"/>
      <w:rPr>
        <w:b/>
        <w:sz w:val="28"/>
      </w:rPr>
    </w:pPr>
    <w:r>
      <w:object w:dxaOrig="1680" w:dyaOrig="336" w14:anchorId="4C4416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3.85pt;height:16.85pt" fillcolor="window">
          <v:imagedata r:id="rId1" o:title=""/>
        </v:shape>
        <o:OLEObject Type="Embed" ProgID="Designer" ShapeID="_x0000_i1025" DrawAspect="Content" ObjectID="_1781331950" r:id="rId2">
          <o:FieldCodes>\s \* MERGEFORMAT</o:FieldCodes>
        </o:OLEObject>
      </w:object>
    </w:r>
    <w:r>
      <w:tab/>
    </w:r>
    <w:r w:rsidRPr="006033DA">
      <w:rPr>
        <w:bCs/>
        <w:sz w:val="32"/>
      </w:rPr>
      <w:fldChar w:fldCharType="begin"/>
    </w:r>
    <w:r w:rsidRPr="006033DA">
      <w:rPr>
        <w:bCs/>
        <w:sz w:val="32"/>
      </w:rPr>
      <w:instrText xml:space="preserve"> TITLE  \* MERGEFORMAT </w:instrText>
    </w:r>
    <w:r w:rsidRPr="006033DA">
      <w:rPr>
        <w:bCs/>
        <w:sz w:val="32"/>
      </w:rPr>
      <w:fldChar w:fldCharType="separate"/>
    </w:r>
    <w:r w:rsidR="00766701">
      <w:rPr>
        <w:bCs/>
        <w:sz w:val="32"/>
      </w:rPr>
      <w:t xml:space="preserve">Quality </w:t>
    </w:r>
    <w:r w:rsidR="00766701" w:rsidRPr="00766701">
      <w:rPr>
        <w:bCs/>
        <w:sz w:val="28"/>
        <w:szCs w:val="28"/>
      </w:rPr>
      <w:t>System</w:t>
    </w:r>
    <w:r w:rsidR="00766701">
      <w:rPr>
        <w:bCs/>
        <w:sz w:val="32"/>
      </w:rPr>
      <w:t xml:space="preserve"> Checklist</w:t>
    </w:r>
    <w:r w:rsidRPr="006033DA">
      <w:rPr>
        <w:bCs/>
        <w:sz w:val="32"/>
      </w:rPr>
      <w:fldChar w:fldCharType="end"/>
    </w:r>
    <w:r>
      <w:rPr>
        <w:b/>
        <w:sz w:val="28"/>
      </w:rPr>
      <w:tab/>
    </w:r>
    <w:r>
      <w:rPr>
        <w:b/>
        <w:snapToGrid w:val="0"/>
        <w:lang w:eastAsia="en-US"/>
      </w:rPr>
      <w:t xml:space="preserve">Page </w:t>
    </w:r>
    <w:r>
      <w:rPr>
        <w:b/>
        <w:snapToGrid w:val="0"/>
        <w:lang w:eastAsia="en-US"/>
      </w:rPr>
      <w:fldChar w:fldCharType="begin"/>
    </w:r>
    <w:r>
      <w:rPr>
        <w:b/>
        <w:snapToGrid w:val="0"/>
        <w:lang w:eastAsia="en-US"/>
      </w:rPr>
      <w:instrText xml:space="preserve"> PAGE </w:instrText>
    </w:r>
    <w:r>
      <w:rPr>
        <w:b/>
        <w:snapToGrid w:val="0"/>
        <w:lang w:eastAsia="en-US"/>
      </w:rPr>
      <w:fldChar w:fldCharType="separate"/>
    </w:r>
    <w:r w:rsidR="009805BB">
      <w:rPr>
        <w:b/>
        <w:noProof/>
        <w:snapToGrid w:val="0"/>
        <w:lang w:eastAsia="en-US"/>
      </w:rPr>
      <w:t>1</w:t>
    </w:r>
    <w:r>
      <w:rPr>
        <w:b/>
        <w:snapToGrid w:val="0"/>
        <w:lang w:eastAsia="en-US"/>
      </w:rPr>
      <w:fldChar w:fldCharType="end"/>
    </w:r>
    <w:r>
      <w:rPr>
        <w:b/>
        <w:snapToGrid w:val="0"/>
        <w:lang w:eastAsia="en-US"/>
      </w:rPr>
      <w:t xml:space="preserve"> of </w:t>
    </w:r>
    <w:r>
      <w:rPr>
        <w:b/>
        <w:snapToGrid w:val="0"/>
        <w:lang w:eastAsia="en-US"/>
      </w:rPr>
      <w:fldChar w:fldCharType="begin"/>
    </w:r>
    <w:r>
      <w:rPr>
        <w:b/>
        <w:snapToGrid w:val="0"/>
        <w:lang w:eastAsia="en-US"/>
      </w:rPr>
      <w:instrText xml:space="preserve"> NUMPAGES </w:instrText>
    </w:r>
    <w:r>
      <w:rPr>
        <w:b/>
        <w:snapToGrid w:val="0"/>
        <w:lang w:eastAsia="en-US"/>
      </w:rPr>
      <w:fldChar w:fldCharType="separate"/>
    </w:r>
    <w:r w:rsidR="009805BB">
      <w:rPr>
        <w:b/>
        <w:noProof/>
        <w:snapToGrid w:val="0"/>
        <w:lang w:eastAsia="en-US"/>
      </w:rPr>
      <w:t>1</w:t>
    </w:r>
    <w:r>
      <w:rPr>
        <w:b/>
        <w:snapToGrid w:val="0"/>
        <w:lang w:eastAsia="en-US"/>
      </w:rPr>
      <w:fldChar w:fldCharType="end"/>
    </w:r>
    <w:r>
      <w:rPr>
        <w:b/>
        <w:snapToGrid w:val="0"/>
        <w:lang w:eastAsia="en-US"/>
      </w:rPr>
      <w:tab/>
    </w:r>
    <w:r w:rsidRPr="006033DA">
      <w:rPr>
        <w:b/>
        <w:sz w:val="28"/>
      </w:rPr>
      <w:fldChar w:fldCharType="begin"/>
    </w:r>
    <w:r w:rsidRPr="006033DA">
      <w:rPr>
        <w:b/>
        <w:sz w:val="28"/>
      </w:rPr>
      <w:instrText xml:space="preserve"> SUBJECT  \* MERGEFORMAT </w:instrText>
    </w:r>
    <w:r w:rsidRPr="006033DA">
      <w:rPr>
        <w:b/>
        <w:sz w:val="28"/>
      </w:rPr>
      <w:fldChar w:fldCharType="separate"/>
    </w:r>
    <w:r w:rsidR="00766701">
      <w:rPr>
        <w:b/>
        <w:sz w:val="28"/>
      </w:rPr>
      <w:t>Project/Managed service Roles Handover</w:t>
    </w:r>
    <w:r w:rsidRPr="006033DA">
      <w:rPr>
        <w:b/>
        <w:sz w:val="28"/>
      </w:rPr>
      <w:fldChar w:fldCharType="end"/>
    </w:r>
    <w:r>
      <w:rPr>
        <w:b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16C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092015A"/>
    <w:multiLevelType w:val="hybridMultilevel"/>
    <w:tmpl w:val="D500FE7C"/>
    <w:lvl w:ilvl="0" w:tplc="442A770E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D78C3"/>
    <w:multiLevelType w:val="singleLevel"/>
    <w:tmpl w:val="4AF6415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</w:abstractNum>
  <w:abstractNum w:abstractNumId="3" w15:restartNumberingAfterBreak="0">
    <w:nsid w:val="6DD42E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282269010">
    <w:abstractNumId w:val="2"/>
  </w:num>
  <w:num w:numId="2" w16cid:durableId="1630865498">
    <w:abstractNumId w:val="3"/>
  </w:num>
  <w:num w:numId="3" w16cid:durableId="2123114524">
    <w:abstractNumId w:val="0"/>
  </w:num>
  <w:num w:numId="4" w16cid:durableId="87650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01"/>
    <w:rsid w:val="00011E00"/>
    <w:rsid w:val="00033AC7"/>
    <w:rsid w:val="000415DB"/>
    <w:rsid w:val="00093E5D"/>
    <w:rsid w:val="00097539"/>
    <w:rsid w:val="000A7C22"/>
    <w:rsid w:val="000B3EB0"/>
    <w:rsid w:val="000C0202"/>
    <w:rsid w:val="000C22C9"/>
    <w:rsid w:val="000D77C1"/>
    <w:rsid w:val="000F03EF"/>
    <w:rsid w:val="00100D0C"/>
    <w:rsid w:val="001154D0"/>
    <w:rsid w:val="00142395"/>
    <w:rsid w:val="00142461"/>
    <w:rsid w:val="00142F52"/>
    <w:rsid w:val="001744A5"/>
    <w:rsid w:val="001B609F"/>
    <w:rsid w:val="001C5AF1"/>
    <w:rsid w:val="00221232"/>
    <w:rsid w:val="0022217A"/>
    <w:rsid w:val="00225158"/>
    <w:rsid w:val="00237A5D"/>
    <w:rsid w:val="002523C8"/>
    <w:rsid w:val="0025615A"/>
    <w:rsid w:val="00282FF4"/>
    <w:rsid w:val="002A4D8C"/>
    <w:rsid w:val="002C6134"/>
    <w:rsid w:val="002D1A6E"/>
    <w:rsid w:val="002F359B"/>
    <w:rsid w:val="003156E2"/>
    <w:rsid w:val="003475E6"/>
    <w:rsid w:val="00367E8A"/>
    <w:rsid w:val="00370E6D"/>
    <w:rsid w:val="003A7B26"/>
    <w:rsid w:val="003B7C8D"/>
    <w:rsid w:val="003C1F39"/>
    <w:rsid w:val="003C2AAC"/>
    <w:rsid w:val="003C2F2E"/>
    <w:rsid w:val="003C6FFA"/>
    <w:rsid w:val="003E23C5"/>
    <w:rsid w:val="00406543"/>
    <w:rsid w:val="004065BD"/>
    <w:rsid w:val="00412166"/>
    <w:rsid w:val="004333F9"/>
    <w:rsid w:val="00441A95"/>
    <w:rsid w:val="00444467"/>
    <w:rsid w:val="004550F5"/>
    <w:rsid w:val="00462A28"/>
    <w:rsid w:val="004912AA"/>
    <w:rsid w:val="004A04F5"/>
    <w:rsid w:val="005347F9"/>
    <w:rsid w:val="00540745"/>
    <w:rsid w:val="00544EC6"/>
    <w:rsid w:val="00587905"/>
    <w:rsid w:val="005C2C40"/>
    <w:rsid w:val="005F0CA1"/>
    <w:rsid w:val="005F2A0F"/>
    <w:rsid w:val="005F6880"/>
    <w:rsid w:val="006033DA"/>
    <w:rsid w:val="00615CB5"/>
    <w:rsid w:val="00626D07"/>
    <w:rsid w:val="00632EEE"/>
    <w:rsid w:val="00650E53"/>
    <w:rsid w:val="00656498"/>
    <w:rsid w:val="00696705"/>
    <w:rsid w:val="006D2CCE"/>
    <w:rsid w:val="006E0598"/>
    <w:rsid w:val="006E1454"/>
    <w:rsid w:val="006F5DBB"/>
    <w:rsid w:val="0073096B"/>
    <w:rsid w:val="00736E53"/>
    <w:rsid w:val="00766701"/>
    <w:rsid w:val="00766C72"/>
    <w:rsid w:val="00780209"/>
    <w:rsid w:val="007A759C"/>
    <w:rsid w:val="007B0758"/>
    <w:rsid w:val="007B1178"/>
    <w:rsid w:val="007D5237"/>
    <w:rsid w:val="007E29B1"/>
    <w:rsid w:val="007E525E"/>
    <w:rsid w:val="007F1638"/>
    <w:rsid w:val="007F4A56"/>
    <w:rsid w:val="007F7566"/>
    <w:rsid w:val="00821592"/>
    <w:rsid w:val="00843C78"/>
    <w:rsid w:val="008706FC"/>
    <w:rsid w:val="008A0766"/>
    <w:rsid w:val="008C4F6E"/>
    <w:rsid w:val="008D5967"/>
    <w:rsid w:val="008E6A4E"/>
    <w:rsid w:val="008E7465"/>
    <w:rsid w:val="008E7E9C"/>
    <w:rsid w:val="00945E4C"/>
    <w:rsid w:val="00953F34"/>
    <w:rsid w:val="0096380D"/>
    <w:rsid w:val="00973D65"/>
    <w:rsid w:val="009805BB"/>
    <w:rsid w:val="00982697"/>
    <w:rsid w:val="009968BC"/>
    <w:rsid w:val="009C766C"/>
    <w:rsid w:val="009D11AA"/>
    <w:rsid w:val="009E1D68"/>
    <w:rsid w:val="00A0181D"/>
    <w:rsid w:val="00A2542A"/>
    <w:rsid w:val="00A30961"/>
    <w:rsid w:val="00A338EF"/>
    <w:rsid w:val="00A377AC"/>
    <w:rsid w:val="00A42FDB"/>
    <w:rsid w:val="00A46B75"/>
    <w:rsid w:val="00A57865"/>
    <w:rsid w:val="00AA5231"/>
    <w:rsid w:val="00AF6B47"/>
    <w:rsid w:val="00B0635F"/>
    <w:rsid w:val="00B15A47"/>
    <w:rsid w:val="00B2298F"/>
    <w:rsid w:val="00B43510"/>
    <w:rsid w:val="00B67210"/>
    <w:rsid w:val="00B770CC"/>
    <w:rsid w:val="00B84530"/>
    <w:rsid w:val="00B86CAC"/>
    <w:rsid w:val="00C02F97"/>
    <w:rsid w:val="00C13EDE"/>
    <w:rsid w:val="00C145A8"/>
    <w:rsid w:val="00C17331"/>
    <w:rsid w:val="00C23FF8"/>
    <w:rsid w:val="00C525CC"/>
    <w:rsid w:val="00C5445C"/>
    <w:rsid w:val="00C6200C"/>
    <w:rsid w:val="00C82898"/>
    <w:rsid w:val="00C86F28"/>
    <w:rsid w:val="00C87742"/>
    <w:rsid w:val="00CB52FD"/>
    <w:rsid w:val="00CD0856"/>
    <w:rsid w:val="00CD553F"/>
    <w:rsid w:val="00CE5247"/>
    <w:rsid w:val="00CF3E6B"/>
    <w:rsid w:val="00D00A63"/>
    <w:rsid w:val="00D23139"/>
    <w:rsid w:val="00D26582"/>
    <w:rsid w:val="00D42942"/>
    <w:rsid w:val="00D6696B"/>
    <w:rsid w:val="00D92F18"/>
    <w:rsid w:val="00DC54E1"/>
    <w:rsid w:val="00DC79F3"/>
    <w:rsid w:val="00DC7E18"/>
    <w:rsid w:val="00DF644F"/>
    <w:rsid w:val="00E00809"/>
    <w:rsid w:val="00E12E24"/>
    <w:rsid w:val="00E27C84"/>
    <w:rsid w:val="00E3222E"/>
    <w:rsid w:val="00E628AB"/>
    <w:rsid w:val="00E638CE"/>
    <w:rsid w:val="00E66A38"/>
    <w:rsid w:val="00EA2307"/>
    <w:rsid w:val="00EA3AFF"/>
    <w:rsid w:val="00EB01A0"/>
    <w:rsid w:val="00EF04B7"/>
    <w:rsid w:val="00EF2766"/>
    <w:rsid w:val="00F06A58"/>
    <w:rsid w:val="00F11CB1"/>
    <w:rsid w:val="00F239A0"/>
    <w:rsid w:val="00F4206B"/>
    <w:rsid w:val="00F4386C"/>
    <w:rsid w:val="00F46EB5"/>
    <w:rsid w:val="00F65961"/>
    <w:rsid w:val="00F7075D"/>
    <w:rsid w:val="00F956D3"/>
    <w:rsid w:val="00FB2C6D"/>
    <w:rsid w:val="00FB36D6"/>
    <w:rsid w:val="00FD2E55"/>
    <w:rsid w:val="00FE4B92"/>
    <w:rsid w:val="00FE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B91688"/>
  <w15:chartTrackingRefBased/>
  <w15:docId w15:val="{A2B71BF5-F7A0-4DA1-BB66-F5E44E21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ja-JP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color w:val="00000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4912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F6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VQ1KOR\Downloads\Project_Managed%20Services%20Roles%20Handover%20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C756A0-2E77-4325-BF82-6269E89C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Project_Managed Services Roles Handover checklist.dotx</Template>
  <TotalTime>0</TotalTime>
  <Pages>1</Pages>
  <Words>1132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System Checklist</vt:lpstr>
    </vt:vector>
  </TitlesOfParts>
  <Manager/>
  <Company>BGSW</Company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System Checklist</dc:title>
  <dc:subject>Project/Managed service Roles Handover</dc:subject>
  <dc:creator>Swetha Venkatesappa (SX/ETL6)</dc:creator>
  <cp:keywords/>
  <dc:description>Ver 1.1:Replaced RBEI with BGSW/BGSV as applicable</dc:description>
  <cp:lastModifiedBy>Swetha Venkatesappa (SX/ETL3)</cp:lastModifiedBy>
  <cp:revision>1</cp:revision>
  <cp:lastPrinted>2001-03-05T08:58:00Z</cp:lastPrinted>
  <dcterms:created xsi:type="dcterms:W3CDTF">2024-07-01T04:09:00Z</dcterms:created>
  <dcterms:modified xsi:type="dcterms:W3CDTF">2024-07-01T04:09:00Z</dcterms:modified>
  <cp:category>Internal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QSC-PM-03</vt:lpwstr>
  </property>
  <property fmtid="{D5CDD505-2E9C-101B-9397-08002B2CF9AE}" pid="3" name="Version">
    <vt:lpwstr>1.1</vt:lpwstr>
  </property>
</Properties>
</file>