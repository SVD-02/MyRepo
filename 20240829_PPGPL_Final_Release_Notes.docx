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07AD" w14:textId="77777777" w:rsidR="0073612F" w:rsidRPr="003B58EF" w:rsidRDefault="0073612F" w:rsidP="00DF3637">
      <w:pPr>
        <w:rPr>
          <w:rFonts w:ascii="Bosch Office Sans" w:hAnsi="Bosch Office Sans"/>
        </w:rPr>
      </w:pPr>
    </w:p>
    <w:p w14:paraId="68522D0B" w14:textId="77777777" w:rsidR="0073612F" w:rsidRPr="003B58EF" w:rsidRDefault="0073612F" w:rsidP="00DF3637">
      <w:pPr>
        <w:rPr>
          <w:rFonts w:ascii="Bosch Office Sans" w:hAnsi="Bosch Office Sans"/>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3"/>
        <w:gridCol w:w="6675"/>
      </w:tblGrid>
      <w:tr w:rsidR="00DF3637" w:rsidRPr="003B58EF" w14:paraId="76E520E2" w14:textId="77777777" w:rsidTr="799A6DBC">
        <w:tc>
          <w:tcPr>
            <w:tcW w:w="1773" w:type="dxa"/>
          </w:tcPr>
          <w:p w14:paraId="3396FDDA" w14:textId="77777777" w:rsidR="00DF3637" w:rsidRPr="003B58EF" w:rsidRDefault="5E52CF57" w:rsidP="5E52CF57">
            <w:pPr>
              <w:rPr>
                <w:rFonts w:ascii="Bosch Office Sans" w:hAnsi="Bosch Office Sans" w:cs="Arial"/>
                <w:b/>
                <w:bCs/>
                <w:sz w:val="22"/>
                <w:szCs w:val="22"/>
              </w:rPr>
            </w:pPr>
            <w:r w:rsidRPr="003B58EF">
              <w:rPr>
                <w:rFonts w:ascii="Bosch Office Sans" w:eastAsia="Arial" w:hAnsi="Bosch Office Sans" w:cs="Arial"/>
                <w:b/>
                <w:bCs/>
                <w:sz w:val="22"/>
                <w:szCs w:val="22"/>
              </w:rPr>
              <w:t>Project:</w:t>
            </w:r>
          </w:p>
        </w:tc>
        <w:tc>
          <w:tcPr>
            <w:tcW w:w="6675" w:type="dxa"/>
          </w:tcPr>
          <w:p w14:paraId="42955B87" w14:textId="5014C9EF" w:rsidR="00DF3637" w:rsidRPr="003B58EF" w:rsidRDefault="5E52CF57" w:rsidP="5E52CF57">
            <w:pPr>
              <w:rPr>
                <w:rFonts w:ascii="Bosch Office Sans" w:hAnsi="Bosch Office Sans" w:cs="Arial"/>
                <w:color w:val="0000FF"/>
                <w:sz w:val="22"/>
                <w:szCs w:val="22"/>
              </w:rPr>
            </w:pPr>
            <w:r w:rsidRPr="003B58EF">
              <w:rPr>
                <w:rFonts w:ascii="Bosch Office Sans" w:eastAsia="Arial" w:hAnsi="Bosch Office Sans" w:cs="Arial"/>
                <w:color w:val="000000" w:themeColor="text1"/>
                <w:sz w:val="22"/>
                <w:szCs w:val="22"/>
              </w:rPr>
              <w:t>PPGPL</w:t>
            </w:r>
            <w:r w:rsidRPr="003B58EF">
              <w:rPr>
                <w:rFonts w:ascii="Bosch Office Sans" w:eastAsia="Arial" w:hAnsi="Bosch Office Sans" w:cs="Arial"/>
                <w:b/>
                <w:bCs/>
                <w:color w:val="000000" w:themeColor="text1"/>
                <w:sz w:val="22"/>
                <w:szCs w:val="22"/>
              </w:rPr>
              <w:t>_</w:t>
            </w:r>
            <w:r w:rsidRPr="003B58EF">
              <w:rPr>
                <w:rFonts w:ascii="Bosch Office Sans" w:eastAsia="Arial" w:hAnsi="Bosch Office Sans"/>
                <w:color w:val="000000" w:themeColor="text1"/>
                <w:sz w:val="22"/>
                <w:szCs w:val="22"/>
              </w:rPr>
              <w:t>DT-IAPM</w:t>
            </w:r>
          </w:p>
        </w:tc>
      </w:tr>
      <w:tr w:rsidR="00DF3637" w:rsidRPr="003B58EF" w14:paraId="540EB6A5" w14:textId="77777777" w:rsidTr="799A6DBC">
        <w:tc>
          <w:tcPr>
            <w:tcW w:w="1773" w:type="dxa"/>
          </w:tcPr>
          <w:p w14:paraId="4F2B6BF2" w14:textId="317AF79F" w:rsidR="00DF3637" w:rsidRPr="003B58EF" w:rsidRDefault="5E52CF57" w:rsidP="5E52CF57">
            <w:pPr>
              <w:rPr>
                <w:rFonts w:ascii="Bosch Office Sans" w:hAnsi="Bosch Office Sans" w:cs="Arial"/>
                <w:b/>
                <w:bCs/>
                <w:sz w:val="22"/>
                <w:szCs w:val="22"/>
              </w:rPr>
            </w:pPr>
            <w:r w:rsidRPr="003B58EF">
              <w:rPr>
                <w:rFonts w:ascii="Bosch Office Sans" w:hAnsi="Bosch Office Sans" w:cs="Arial"/>
                <w:b/>
                <w:bCs/>
                <w:sz w:val="22"/>
                <w:szCs w:val="22"/>
              </w:rPr>
              <w:t>Project Number</w:t>
            </w:r>
            <w:r w:rsidRPr="003B58EF">
              <w:rPr>
                <w:rFonts w:ascii="Bosch Office Sans" w:eastAsia="Arial" w:hAnsi="Bosch Office Sans" w:cs="Arial"/>
                <w:b/>
                <w:bCs/>
                <w:sz w:val="22"/>
                <w:szCs w:val="22"/>
              </w:rPr>
              <w:t>:</w:t>
            </w:r>
          </w:p>
        </w:tc>
        <w:tc>
          <w:tcPr>
            <w:tcW w:w="6675" w:type="dxa"/>
          </w:tcPr>
          <w:p w14:paraId="4FD907D8" w14:textId="639DF413" w:rsidR="00DF3637" w:rsidRPr="003B58EF" w:rsidRDefault="5E52CF57" w:rsidP="5E52CF57">
            <w:pPr>
              <w:rPr>
                <w:rFonts w:ascii="Bosch Office Sans" w:hAnsi="Bosch Office Sans"/>
                <w:b/>
                <w:bCs/>
                <w:sz w:val="22"/>
                <w:szCs w:val="22"/>
              </w:rPr>
            </w:pPr>
            <w:r w:rsidRPr="003B58EF">
              <w:rPr>
                <w:rFonts w:ascii="Bosch Office Sans" w:eastAsia="Arial" w:hAnsi="Bosch Office Sans"/>
                <w:b/>
                <w:bCs/>
                <w:color w:val="000000" w:themeColor="text1"/>
                <w:sz w:val="22"/>
                <w:szCs w:val="22"/>
              </w:rPr>
              <w:t>PJ-109491-</w:t>
            </w:r>
            <w:r w:rsidR="000214ED">
              <w:rPr>
                <w:rFonts w:ascii="Bosch Office Sans" w:eastAsia="Arial" w:hAnsi="Bosch Office Sans"/>
                <w:b/>
                <w:bCs/>
                <w:color w:val="000000" w:themeColor="text1"/>
                <w:sz w:val="22"/>
                <w:szCs w:val="22"/>
              </w:rPr>
              <w:t>01-SW_</w:t>
            </w:r>
            <w:r w:rsidRPr="003B58EF">
              <w:rPr>
                <w:rFonts w:ascii="Bosch Office Sans" w:eastAsia="Arial" w:hAnsi="Bosch Office Sans"/>
                <w:b/>
                <w:bCs/>
                <w:color w:val="000000" w:themeColor="text1"/>
                <w:sz w:val="22"/>
                <w:szCs w:val="22"/>
              </w:rPr>
              <w:t>PPGPL_DT-IAPM</w:t>
            </w:r>
          </w:p>
        </w:tc>
      </w:tr>
      <w:tr w:rsidR="004C39E1" w:rsidRPr="003B58EF" w14:paraId="03C8D1E1" w14:textId="77777777" w:rsidTr="799A6DBC">
        <w:tc>
          <w:tcPr>
            <w:tcW w:w="1773" w:type="dxa"/>
          </w:tcPr>
          <w:p w14:paraId="5381B53A" w14:textId="77777777" w:rsidR="004C39E1" w:rsidRPr="003B58EF" w:rsidRDefault="5E52CF57" w:rsidP="5E52CF57">
            <w:pPr>
              <w:rPr>
                <w:rFonts w:ascii="Bosch Office Sans" w:hAnsi="Bosch Office Sans" w:cs="Arial"/>
                <w:b/>
                <w:bCs/>
                <w:sz w:val="22"/>
                <w:szCs w:val="22"/>
              </w:rPr>
            </w:pPr>
            <w:r w:rsidRPr="003B58EF">
              <w:rPr>
                <w:rFonts w:ascii="Bosch Office Sans" w:hAnsi="Bosch Office Sans" w:cs="Arial"/>
                <w:b/>
                <w:bCs/>
                <w:sz w:val="22"/>
                <w:szCs w:val="22"/>
              </w:rPr>
              <w:t>Release Title:</w:t>
            </w:r>
          </w:p>
        </w:tc>
        <w:tc>
          <w:tcPr>
            <w:tcW w:w="6675" w:type="dxa"/>
          </w:tcPr>
          <w:p w14:paraId="32125161" w14:textId="19637179" w:rsidR="004C39E1" w:rsidRPr="003B58EF" w:rsidRDefault="266D05E6" w:rsidP="5E52CF57">
            <w:pPr>
              <w:rPr>
                <w:rFonts w:ascii="Bosch Office Sans" w:eastAsia="Arial" w:hAnsi="Bosch Office Sans"/>
                <w:sz w:val="22"/>
                <w:szCs w:val="22"/>
              </w:rPr>
            </w:pPr>
            <w:r w:rsidRPr="001E6618">
              <w:rPr>
                <w:rFonts w:eastAsia="Arial"/>
                <w:highlight w:val="yellow"/>
              </w:rPr>
              <w:t>202</w:t>
            </w:r>
            <w:r w:rsidR="00974413" w:rsidRPr="001E6618">
              <w:rPr>
                <w:rFonts w:eastAsia="Arial"/>
                <w:highlight w:val="yellow"/>
              </w:rPr>
              <w:t>40</w:t>
            </w:r>
            <w:r w:rsidR="00C60368" w:rsidRPr="001E6618">
              <w:rPr>
                <w:rFonts w:eastAsia="Arial"/>
                <w:highlight w:val="yellow"/>
              </w:rPr>
              <w:t>8</w:t>
            </w:r>
            <w:r w:rsidR="00155BF1">
              <w:rPr>
                <w:rFonts w:eastAsia="Arial"/>
                <w:highlight w:val="yellow"/>
              </w:rPr>
              <w:t>29</w:t>
            </w:r>
            <w:r w:rsidR="007B4B6B" w:rsidRPr="001E6618">
              <w:rPr>
                <w:rFonts w:ascii="Bosch Office Sans" w:eastAsia="Arial" w:hAnsi="Bosch Office Sans"/>
                <w:sz w:val="22"/>
                <w:szCs w:val="22"/>
                <w:highlight w:val="yellow"/>
              </w:rPr>
              <w:t>_</w:t>
            </w:r>
            <w:r w:rsidR="007B4B6B" w:rsidRPr="799A6DBC">
              <w:rPr>
                <w:rFonts w:ascii="Bosch Office Sans" w:eastAsia="Arial" w:hAnsi="Bosch Office Sans"/>
                <w:sz w:val="22"/>
                <w:szCs w:val="22"/>
              </w:rPr>
              <w:t>PPGPL_</w:t>
            </w:r>
            <w:r w:rsidR="002935A3">
              <w:rPr>
                <w:rFonts w:ascii="Bosch Office Sans" w:eastAsia="Arial" w:hAnsi="Bosch Office Sans"/>
                <w:sz w:val="22"/>
                <w:szCs w:val="22"/>
              </w:rPr>
              <w:t>V</w:t>
            </w:r>
            <w:r w:rsidR="0086738C">
              <w:rPr>
                <w:rFonts w:ascii="Bosch Office Sans" w:eastAsia="Arial" w:hAnsi="Bosch Office Sans"/>
                <w:sz w:val="22"/>
                <w:szCs w:val="22"/>
              </w:rPr>
              <w:t>1_</w:t>
            </w:r>
            <w:r w:rsidR="00C60368">
              <w:rPr>
                <w:rFonts w:ascii="Bosch Office Sans" w:eastAsia="Arial" w:hAnsi="Bosch Office Sans"/>
                <w:sz w:val="22"/>
                <w:szCs w:val="22"/>
              </w:rPr>
              <w:t>Release_Golive</w:t>
            </w:r>
          </w:p>
        </w:tc>
      </w:tr>
      <w:tr w:rsidR="0029509D" w:rsidRPr="003B58EF" w14:paraId="0B4C70DC" w14:textId="77777777" w:rsidTr="799A6DBC">
        <w:tc>
          <w:tcPr>
            <w:tcW w:w="1773" w:type="dxa"/>
          </w:tcPr>
          <w:p w14:paraId="4A285DD5" w14:textId="77777777" w:rsidR="0029509D" w:rsidRPr="003B58EF" w:rsidRDefault="5E52CF57" w:rsidP="5E52CF57">
            <w:pPr>
              <w:rPr>
                <w:rFonts w:ascii="Bosch Office Sans" w:hAnsi="Bosch Office Sans" w:cs="Arial"/>
                <w:b/>
                <w:bCs/>
                <w:sz w:val="22"/>
                <w:szCs w:val="22"/>
              </w:rPr>
            </w:pPr>
            <w:r w:rsidRPr="003B58EF">
              <w:rPr>
                <w:rFonts w:ascii="Bosch Office Sans" w:hAnsi="Bosch Office Sans" w:cs="Arial"/>
                <w:b/>
                <w:bCs/>
                <w:sz w:val="22"/>
                <w:szCs w:val="22"/>
              </w:rPr>
              <w:t>Date:</w:t>
            </w:r>
          </w:p>
        </w:tc>
        <w:tc>
          <w:tcPr>
            <w:tcW w:w="6675" w:type="dxa"/>
          </w:tcPr>
          <w:p w14:paraId="09A49DF5" w14:textId="096BA97C" w:rsidR="0029509D" w:rsidRPr="003B58EF" w:rsidRDefault="00155BF1" w:rsidP="5E52CF57">
            <w:pPr>
              <w:rPr>
                <w:rFonts w:ascii="Bosch Office Sans" w:eastAsia="Arial" w:hAnsi="Bosch Office Sans"/>
                <w:sz w:val="22"/>
                <w:szCs w:val="22"/>
              </w:rPr>
            </w:pPr>
            <w:r>
              <w:rPr>
                <w:rFonts w:ascii="Bosch Office Sans" w:eastAsia="Arial" w:hAnsi="Bosch Office Sans"/>
                <w:color w:val="000000" w:themeColor="text1"/>
                <w:sz w:val="22"/>
                <w:szCs w:val="22"/>
              </w:rPr>
              <w:t>29</w:t>
            </w:r>
            <w:r w:rsidR="5E52CF57" w:rsidRPr="799A6DBC">
              <w:rPr>
                <w:rFonts w:ascii="Bosch Office Sans" w:eastAsia="Arial" w:hAnsi="Bosch Office Sans"/>
                <w:color w:val="000000" w:themeColor="text1"/>
                <w:sz w:val="22"/>
                <w:szCs w:val="22"/>
              </w:rPr>
              <w:t>.</w:t>
            </w:r>
            <w:r w:rsidR="000214ED" w:rsidRPr="799A6DBC">
              <w:rPr>
                <w:rFonts w:ascii="Bosch Office Sans" w:eastAsia="Arial" w:hAnsi="Bosch Office Sans"/>
                <w:color w:val="000000" w:themeColor="text1"/>
                <w:sz w:val="22"/>
                <w:szCs w:val="22"/>
              </w:rPr>
              <w:t>0</w:t>
            </w:r>
            <w:r w:rsidR="00C60368">
              <w:rPr>
                <w:rFonts w:ascii="Bosch Office Sans" w:eastAsia="Arial" w:hAnsi="Bosch Office Sans"/>
                <w:color w:val="000000" w:themeColor="text1"/>
                <w:sz w:val="22"/>
                <w:szCs w:val="22"/>
              </w:rPr>
              <w:t>8</w:t>
            </w:r>
            <w:r w:rsidR="5E52CF57" w:rsidRPr="799A6DBC">
              <w:rPr>
                <w:rFonts w:ascii="Bosch Office Sans" w:eastAsia="Arial" w:hAnsi="Bosch Office Sans"/>
                <w:color w:val="000000" w:themeColor="text1"/>
                <w:sz w:val="22"/>
                <w:szCs w:val="22"/>
              </w:rPr>
              <w:t>.202</w:t>
            </w:r>
            <w:r w:rsidR="000214ED" w:rsidRPr="799A6DBC">
              <w:rPr>
                <w:rFonts w:ascii="Bosch Office Sans" w:eastAsia="Arial" w:hAnsi="Bosch Office Sans"/>
                <w:color w:val="000000" w:themeColor="text1"/>
                <w:sz w:val="22"/>
                <w:szCs w:val="22"/>
              </w:rPr>
              <w:t>4</w:t>
            </w:r>
          </w:p>
        </w:tc>
      </w:tr>
      <w:tr w:rsidR="007C79CF" w:rsidRPr="003B58EF" w14:paraId="47D59DE8" w14:textId="77777777" w:rsidTr="799A6DBC">
        <w:tc>
          <w:tcPr>
            <w:tcW w:w="1773" w:type="dxa"/>
          </w:tcPr>
          <w:p w14:paraId="0E926BE3" w14:textId="77777777" w:rsidR="007C79CF" w:rsidRPr="003B58EF" w:rsidRDefault="5E52CF57" w:rsidP="5E52CF57">
            <w:pPr>
              <w:rPr>
                <w:rFonts w:ascii="Bosch Office Sans" w:hAnsi="Bosch Office Sans" w:cs="Arial"/>
                <w:b/>
                <w:bCs/>
                <w:sz w:val="22"/>
                <w:szCs w:val="22"/>
              </w:rPr>
            </w:pPr>
            <w:r w:rsidRPr="003B58EF">
              <w:rPr>
                <w:rFonts w:ascii="Bosch Office Sans" w:hAnsi="Bosch Office Sans" w:cs="Arial"/>
                <w:b/>
                <w:bCs/>
                <w:sz w:val="22"/>
                <w:szCs w:val="22"/>
              </w:rPr>
              <w:t>System Version:</w:t>
            </w:r>
          </w:p>
        </w:tc>
        <w:tc>
          <w:tcPr>
            <w:tcW w:w="6675" w:type="dxa"/>
          </w:tcPr>
          <w:p w14:paraId="7CDF387D" w14:textId="487B3BEC" w:rsidR="00C60368" w:rsidRDefault="00C60368" w:rsidP="00C60368">
            <w:pPr>
              <w:rPr>
                <w:rFonts w:ascii="Bosch Office Sans" w:eastAsia="Arial" w:hAnsi="Bosch Office Sans"/>
                <w:color w:val="000000" w:themeColor="text1"/>
                <w:sz w:val="22"/>
                <w:szCs w:val="22"/>
              </w:rPr>
            </w:pPr>
            <w:r>
              <w:rPr>
                <w:rFonts w:ascii="Bosch Office Sans" w:eastAsia="Arial" w:hAnsi="Bosch Office Sans"/>
                <w:color w:val="000000" w:themeColor="text1"/>
                <w:sz w:val="22"/>
                <w:szCs w:val="22"/>
              </w:rPr>
              <w:t>PPGPL</w:t>
            </w:r>
            <w:r w:rsidR="002935A3">
              <w:rPr>
                <w:rFonts w:ascii="Bosch Office Sans" w:eastAsia="Arial" w:hAnsi="Bosch Office Sans"/>
                <w:color w:val="000000" w:themeColor="text1"/>
                <w:sz w:val="22"/>
                <w:szCs w:val="22"/>
              </w:rPr>
              <w:t>_V1</w:t>
            </w:r>
            <w:r>
              <w:rPr>
                <w:rFonts w:ascii="Bosch Office Sans" w:eastAsia="Arial" w:hAnsi="Bosch Office Sans"/>
                <w:color w:val="000000" w:themeColor="text1"/>
                <w:sz w:val="22"/>
                <w:szCs w:val="22"/>
              </w:rPr>
              <w:t xml:space="preserve"> plant, </w:t>
            </w:r>
            <w:r w:rsidR="00155BF1">
              <w:rPr>
                <w:rFonts w:ascii="Bosch Office Sans" w:eastAsia="Arial" w:hAnsi="Bosch Office Sans"/>
                <w:color w:val="000000" w:themeColor="text1"/>
                <w:sz w:val="22"/>
                <w:szCs w:val="22"/>
              </w:rPr>
              <w:t xml:space="preserve">Point Lisas, </w:t>
            </w:r>
            <w:r>
              <w:rPr>
                <w:rFonts w:ascii="Bosch Office Sans" w:eastAsia="Arial" w:hAnsi="Bosch Office Sans"/>
                <w:color w:val="000000" w:themeColor="text1"/>
                <w:sz w:val="22"/>
                <w:szCs w:val="22"/>
              </w:rPr>
              <w:t>Port of Spain (T&amp;T) Region only</w:t>
            </w:r>
          </w:p>
          <w:p w14:paraId="22418D47" w14:textId="154FF2DB" w:rsidR="00885B9F" w:rsidRPr="003B58EF" w:rsidRDefault="00885B9F" w:rsidP="00C60368">
            <w:pPr>
              <w:rPr>
                <w:rFonts w:ascii="Bosch Office Sans" w:eastAsia="Arial" w:hAnsi="Bosch Office Sans"/>
                <w:sz w:val="22"/>
                <w:szCs w:val="22"/>
              </w:rPr>
            </w:pPr>
            <w:r w:rsidRPr="799A6DBC">
              <w:rPr>
                <w:rFonts w:ascii="Bosch Office Sans" w:eastAsia="Calibri" w:hAnsi="Bosch Office Sans"/>
                <w:sz w:val="22"/>
                <w:szCs w:val="22"/>
                <w:lang w:eastAsia="en-US"/>
              </w:rPr>
              <w:t xml:space="preserve">The scope of delivery is </w:t>
            </w:r>
            <w:r w:rsidR="00C60368">
              <w:rPr>
                <w:rFonts w:ascii="Bosch Office Sans" w:eastAsia="Calibri" w:hAnsi="Bosch Office Sans"/>
                <w:sz w:val="22"/>
                <w:szCs w:val="22"/>
                <w:lang w:eastAsia="en-US"/>
              </w:rPr>
              <w:t>for Golive for Digital Twin for 3 Assets Gas Turbine, Pump</w:t>
            </w:r>
            <w:r w:rsidR="001E6618">
              <w:rPr>
                <w:rFonts w:ascii="Bosch Office Sans" w:eastAsia="Calibri" w:hAnsi="Bosch Office Sans"/>
                <w:sz w:val="22"/>
                <w:szCs w:val="22"/>
                <w:lang w:eastAsia="en-US"/>
              </w:rPr>
              <w:t xml:space="preserve"> for LF Tags</w:t>
            </w:r>
            <w:r w:rsidR="00C60368">
              <w:rPr>
                <w:rFonts w:ascii="Bosch Office Sans" w:eastAsia="Calibri" w:hAnsi="Bosch Office Sans"/>
                <w:sz w:val="22"/>
                <w:szCs w:val="22"/>
                <w:lang w:eastAsia="en-US"/>
              </w:rPr>
              <w:t xml:space="preserve">, Cooling Tower Fan </w:t>
            </w:r>
            <w:r w:rsidR="001E6618">
              <w:rPr>
                <w:rFonts w:ascii="Bosch Office Sans" w:eastAsia="Calibri" w:hAnsi="Bosch Office Sans"/>
                <w:sz w:val="22"/>
                <w:szCs w:val="22"/>
                <w:lang w:eastAsia="en-US"/>
              </w:rPr>
              <w:t>for LF Tags</w:t>
            </w:r>
          </w:p>
        </w:tc>
      </w:tr>
      <w:tr w:rsidR="00C073EF" w:rsidRPr="003B58EF" w14:paraId="132EF9DB" w14:textId="77777777" w:rsidTr="799A6DBC">
        <w:tc>
          <w:tcPr>
            <w:tcW w:w="1773" w:type="dxa"/>
          </w:tcPr>
          <w:p w14:paraId="6917A133" w14:textId="77777777" w:rsidR="00C073EF" w:rsidRPr="003B58EF" w:rsidRDefault="5E52CF57" w:rsidP="5E52CF57">
            <w:pPr>
              <w:rPr>
                <w:rFonts w:ascii="Bosch Office Sans" w:hAnsi="Bosch Office Sans" w:cs="Arial"/>
                <w:b/>
                <w:bCs/>
                <w:sz w:val="22"/>
                <w:szCs w:val="22"/>
              </w:rPr>
            </w:pPr>
            <w:r w:rsidRPr="003B58EF">
              <w:rPr>
                <w:rFonts w:ascii="Bosch Office Sans" w:hAnsi="Bosch Office Sans" w:cs="Arial"/>
                <w:b/>
                <w:bCs/>
                <w:sz w:val="22"/>
                <w:szCs w:val="22"/>
              </w:rPr>
              <w:t>Electronic HW version:</w:t>
            </w:r>
          </w:p>
        </w:tc>
        <w:tc>
          <w:tcPr>
            <w:tcW w:w="6675" w:type="dxa"/>
          </w:tcPr>
          <w:p w14:paraId="4A900C26" w14:textId="65FF375F" w:rsidR="00C073EF" w:rsidRPr="003B58EF" w:rsidRDefault="5E52CF57" w:rsidP="5E52CF57">
            <w:pPr>
              <w:rPr>
                <w:rFonts w:ascii="Bosch Office Sans" w:eastAsia="Arial" w:hAnsi="Bosch Office Sans"/>
                <w:sz w:val="22"/>
                <w:szCs w:val="22"/>
              </w:rPr>
            </w:pPr>
            <w:r w:rsidRPr="003B58EF">
              <w:rPr>
                <w:rFonts w:ascii="Bosch Office Sans" w:eastAsia="Arial" w:hAnsi="Bosch Office Sans"/>
                <w:sz w:val="22"/>
                <w:szCs w:val="22"/>
              </w:rPr>
              <w:t>NA</w:t>
            </w:r>
          </w:p>
        </w:tc>
      </w:tr>
      <w:tr w:rsidR="00445D03" w:rsidRPr="003B58EF" w14:paraId="257FCB19" w14:textId="77777777" w:rsidTr="799A6DBC">
        <w:tc>
          <w:tcPr>
            <w:tcW w:w="1773" w:type="dxa"/>
          </w:tcPr>
          <w:p w14:paraId="0C33F731" w14:textId="77777777" w:rsidR="00445D03" w:rsidRPr="003B58EF" w:rsidRDefault="00445D03" w:rsidP="00445D03">
            <w:pPr>
              <w:rPr>
                <w:rFonts w:ascii="Bosch Office Sans" w:hAnsi="Bosch Office Sans" w:cs="Arial"/>
                <w:b/>
                <w:bCs/>
                <w:sz w:val="22"/>
                <w:szCs w:val="22"/>
              </w:rPr>
            </w:pPr>
            <w:r w:rsidRPr="003B58EF">
              <w:rPr>
                <w:rFonts w:ascii="Bosch Office Sans" w:hAnsi="Bosch Office Sans" w:cs="Arial"/>
                <w:b/>
                <w:bCs/>
                <w:sz w:val="22"/>
                <w:szCs w:val="22"/>
              </w:rPr>
              <w:t>Software Version:</w:t>
            </w:r>
          </w:p>
        </w:tc>
        <w:tc>
          <w:tcPr>
            <w:tcW w:w="6675" w:type="dxa"/>
          </w:tcPr>
          <w:p w14:paraId="409EC1DB" w14:textId="0B0D3015" w:rsidR="00445D03" w:rsidRPr="003B58EF" w:rsidRDefault="0086738C" w:rsidP="00445D03">
            <w:pPr>
              <w:rPr>
                <w:rFonts w:ascii="Bosch Office Sans" w:eastAsia="Arial" w:hAnsi="Bosch Office Sans"/>
                <w:sz w:val="22"/>
                <w:szCs w:val="22"/>
              </w:rPr>
            </w:pPr>
            <w:r>
              <w:rPr>
                <w:rFonts w:ascii="Bosch Office Sans" w:eastAsia="Arial" w:hAnsi="Bosch Office Sans"/>
                <w:color w:val="000000" w:themeColor="text1"/>
                <w:sz w:val="22"/>
                <w:szCs w:val="22"/>
              </w:rPr>
              <w:t>V1 R</w:t>
            </w:r>
            <w:r w:rsidR="00C60368">
              <w:rPr>
                <w:rFonts w:ascii="Bosch Office Sans" w:eastAsia="Arial" w:hAnsi="Bosch Office Sans"/>
                <w:color w:val="000000" w:themeColor="text1"/>
                <w:sz w:val="22"/>
                <w:szCs w:val="22"/>
              </w:rPr>
              <w:t xml:space="preserve">elease for 3 Assets </w:t>
            </w:r>
          </w:p>
        </w:tc>
      </w:tr>
      <w:tr w:rsidR="00445D03" w:rsidRPr="003B58EF" w14:paraId="51091CE4" w14:textId="77777777" w:rsidTr="799A6DBC">
        <w:tc>
          <w:tcPr>
            <w:tcW w:w="1773" w:type="dxa"/>
          </w:tcPr>
          <w:p w14:paraId="329F3E12" w14:textId="77777777" w:rsidR="00445D03" w:rsidRPr="003B58EF" w:rsidRDefault="00445D03" w:rsidP="00445D03">
            <w:pPr>
              <w:rPr>
                <w:rFonts w:ascii="Bosch Office Sans" w:hAnsi="Bosch Office Sans" w:cs="Arial"/>
                <w:b/>
                <w:bCs/>
                <w:sz w:val="22"/>
                <w:szCs w:val="22"/>
              </w:rPr>
            </w:pPr>
            <w:r w:rsidRPr="003B58EF">
              <w:rPr>
                <w:rFonts w:ascii="Bosch Office Sans" w:hAnsi="Bosch Office Sans" w:cs="Arial"/>
                <w:b/>
                <w:bCs/>
                <w:sz w:val="22"/>
                <w:szCs w:val="22"/>
              </w:rPr>
              <w:t>Mechanical Design Version:</w:t>
            </w:r>
          </w:p>
        </w:tc>
        <w:tc>
          <w:tcPr>
            <w:tcW w:w="6675" w:type="dxa"/>
          </w:tcPr>
          <w:p w14:paraId="221D1707" w14:textId="02FC0659" w:rsidR="00445D03" w:rsidRPr="003B58EF" w:rsidRDefault="00445D03" w:rsidP="00445D03">
            <w:pPr>
              <w:rPr>
                <w:rFonts w:ascii="Bosch Office Sans" w:eastAsia="Arial" w:hAnsi="Bosch Office Sans"/>
                <w:sz w:val="22"/>
                <w:szCs w:val="22"/>
              </w:rPr>
            </w:pPr>
            <w:r w:rsidRPr="003B58EF">
              <w:rPr>
                <w:rFonts w:ascii="Bosch Office Sans" w:eastAsia="Arial" w:hAnsi="Bosch Office Sans"/>
                <w:sz w:val="22"/>
                <w:szCs w:val="22"/>
              </w:rPr>
              <w:t>NA</w:t>
            </w:r>
          </w:p>
        </w:tc>
      </w:tr>
      <w:tr w:rsidR="00445D03" w:rsidRPr="003B58EF" w14:paraId="5C097FC4" w14:textId="77777777" w:rsidTr="799A6DBC">
        <w:trPr>
          <w:trHeight w:val="334"/>
        </w:trPr>
        <w:tc>
          <w:tcPr>
            <w:tcW w:w="1773" w:type="dxa"/>
          </w:tcPr>
          <w:p w14:paraId="65A63D41" w14:textId="77777777" w:rsidR="00445D03" w:rsidRPr="003B58EF" w:rsidRDefault="00445D03" w:rsidP="00445D03">
            <w:pPr>
              <w:rPr>
                <w:rFonts w:ascii="Bosch Office Sans" w:hAnsi="Bosch Office Sans" w:cs="Arial"/>
                <w:b/>
                <w:bCs/>
                <w:sz w:val="22"/>
                <w:szCs w:val="22"/>
              </w:rPr>
            </w:pPr>
            <w:r w:rsidRPr="003B58EF">
              <w:rPr>
                <w:rFonts w:ascii="Bosch Office Sans" w:hAnsi="Bosch Office Sans" w:cs="Arial"/>
                <w:b/>
                <w:bCs/>
                <w:sz w:val="22"/>
                <w:szCs w:val="22"/>
              </w:rPr>
              <w:t>Security Class:</w:t>
            </w:r>
          </w:p>
        </w:tc>
        <w:tc>
          <w:tcPr>
            <w:tcW w:w="6675" w:type="dxa"/>
          </w:tcPr>
          <w:p w14:paraId="3588CC11" w14:textId="5026E2BB" w:rsidR="00445D03" w:rsidRPr="003B58EF" w:rsidRDefault="00445D03" w:rsidP="00445D03">
            <w:pPr>
              <w:rPr>
                <w:rFonts w:ascii="Bosch Office Sans" w:eastAsia="Arial" w:hAnsi="Bosch Office Sans"/>
                <w:color w:val="0000FF"/>
                <w:sz w:val="22"/>
                <w:szCs w:val="22"/>
              </w:rPr>
            </w:pPr>
            <w:r w:rsidRPr="003B58EF">
              <w:rPr>
                <w:rFonts w:ascii="Bosch Office Sans" w:eastAsia="Arial" w:hAnsi="Bosch Office Sans"/>
                <w:color w:val="000000" w:themeColor="text1"/>
                <w:sz w:val="22"/>
                <w:szCs w:val="22"/>
              </w:rPr>
              <w:t>Confidential</w:t>
            </w:r>
          </w:p>
        </w:tc>
      </w:tr>
    </w:tbl>
    <w:p w14:paraId="73776900" w14:textId="77777777" w:rsidR="00CB37B3" w:rsidRPr="003B58EF" w:rsidRDefault="5E52CF57" w:rsidP="5E52CF57">
      <w:pPr>
        <w:pStyle w:val="Heading1"/>
        <w:numPr>
          <w:ilvl w:val="0"/>
          <w:numId w:val="10"/>
        </w:numPr>
        <w:rPr>
          <w:rFonts w:ascii="Bosch Office Sans" w:hAnsi="Bosch Office Sans"/>
          <w:sz w:val="28"/>
          <w:szCs w:val="28"/>
        </w:rPr>
      </w:pPr>
      <w:bookmarkStart w:id="0" w:name="_Toc171311417"/>
      <w:r w:rsidRPr="003B58EF">
        <w:rPr>
          <w:rFonts w:ascii="Bosch Office Sans" w:eastAsiaTheme="minorEastAsia" w:hAnsi="Bosch Office Sans" w:cstheme="minorBidi"/>
          <w:sz w:val="28"/>
          <w:szCs w:val="28"/>
        </w:rPr>
        <w:t>Scope:</w:t>
      </w:r>
      <w:bookmarkEnd w:id="0"/>
    </w:p>
    <w:p w14:paraId="20EADC1E" w14:textId="53EFBC00" w:rsidR="007F0BFC" w:rsidRPr="003B58EF" w:rsidRDefault="00D67C15" w:rsidP="5E52CF57">
      <w:pPr>
        <w:autoSpaceDE w:val="0"/>
        <w:autoSpaceDN w:val="0"/>
        <w:adjustRightInd w:val="0"/>
        <w:rPr>
          <w:rFonts w:ascii="Bosch Office Sans" w:eastAsiaTheme="minorEastAsia" w:hAnsi="Bosch Office Sans" w:cstheme="minorBidi"/>
          <w:b/>
          <w:bCs/>
          <w:color w:val="000000" w:themeColor="text1"/>
          <w:sz w:val="28"/>
          <w:szCs w:val="28"/>
        </w:rPr>
      </w:pPr>
      <w:r w:rsidRPr="003B58EF">
        <w:rPr>
          <w:rFonts w:ascii="Bosch Office Sans" w:eastAsiaTheme="minorEastAsia" w:hAnsi="Bosch Office Sans" w:cstheme="minorBidi"/>
          <w:b/>
          <w:bCs/>
          <w:color w:val="000000" w:themeColor="text1"/>
          <w:sz w:val="28"/>
          <w:szCs w:val="28"/>
        </w:rPr>
        <w:t>DT Concept Evaluation and Test</w:t>
      </w:r>
    </w:p>
    <w:p w14:paraId="69CE84DF" w14:textId="77777777" w:rsidR="00732929" w:rsidRPr="003B58EF" w:rsidRDefault="00732929" w:rsidP="007F0BFC">
      <w:pPr>
        <w:autoSpaceDE w:val="0"/>
        <w:autoSpaceDN w:val="0"/>
        <w:adjustRightInd w:val="0"/>
        <w:rPr>
          <w:rFonts w:ascii="Bosch Office Sans" w:hAnsi="Bosch Office Sans"/>
        </w:rPr>
      </w:pPr>
    </w:p>
    <w:p w14:paraId="68185FAD" w14:textId="39F6AF66" w:rsidR="005D42F9" w:rsidRPr="003B58EF" w:rsidRDefault="5E52CF57" w:rsidP="5E52CF57">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 xml:space="preserve">Phoenix Park Gas Processors Limited (PPGPL) is engaged in natural gas processing and the aggregation, fractionation, and marketing of natural gas liquids (NGLs), operating as an NGL hub. </w:t>
      </w:r>
    </w:p>
    <w:p w14:paraId="47042D4B" w14:textId="7B40228A" w:rsidR="00805909" w:rsidRPr="003B58EF" w:rsidRDefault="5E52CF57" w:rsidP="5E52CF57">
      <w:pPr>
        <w:autoSpaceDE w:val="0"/>
        <w:autoSpaceDN w:val="0"/>
        <w:adjustRightInd w:val="0"/>
        <w:jc w:val="both"/>
        <w:rPr>
          <w:rFonts w:ascii="Bosch Office Sans" w:eastAsiaTheme="minorEastAsia" w:hAnsi="Bosch Office Sans" w:cstheme="minorBidi"/>
          <w:color w:val="000000" w:themeColor="text1"/>
          <w:sz w:val="22"/>
          <w:szCs w:val="22"/>
          <w:lang w:eastAsia="en-US"/>
        </w:rPr>
      </w:pPr>
      <w:r w:rsidRPr="003B58EF">
        <w:rPr>
          <w:rFonts w:ascii="Bosch Office Sans" w:eastAsiaTheme="minorEastAsia" w:hAnsi="Bosch Office Sans" w:cstheme="minorBidi"/>
          <w:color w:val="000000" w:themeColor="text1"/>
          <w:sz w:val="22"/>
          <w:szCs w:val="22"/>
          <w:lang w:eastAsia="en-US"/>
        </w:rPr>
        <w:t>PPGPL aspires to drive predictive maintenance for critical assets deployed in their Plant</w:t>
      </w:r>
      <w:r w:rsidR="001E6618">
        <w:rPr>
          <w:rFonts w:ascii="Bosch Office Sans" w:eastAsiaTheme="minorEastAsia" w:hAnsi="Bosch Office Sans" w:cstheme="minorBidi"/>
          <w:color w:val="000000" w:themeColor="text1"/>
          <w:sz w:val="22"/>
          <w:szCs w:val="22"/>
          <w:lang w:eastAsia="en-US"/>
        </w:rPr>
        <w:t xml:space="preserve"> located in ( Port of Spain, Trinidad &amp; Tobago )</w:t>
      </w:r>
      <w:r w:rsidRPr="003B58EF">
        <w:rPr>
          <w:rFonts w:ascii="Bosch Office Sans" w:eastAsiaTheme="minorEastAsia" w:hAnsi="Bosch Office Sans" w:cstheme="minorBidi"/>
          <w:color w:val="000000" w:themeColor="text1"/>
          <w:sz w:val="22"/>
          <w:szCs w:val="22"/>
          <w:lang w:eastAsia="en-US"/>
        </w:rPr>
        <w:t>. The Digital Twin – IAPM (Integrated Asset Performance Management) solution is intended to bring long term value to PPGPL by increasing asset performance availability through timely alerts.</w:t>
      </w:r>
    </w:p>
    <w:p w14:paraId="71374BE2" w14:textId="77777777" w:rsidR="00840BAC" w:rsidRPr="003B58EF" w:rsidRDefault="00840BAC" w:rsidP="4584E02A">
      <w:pPr>
        <w:jc w:val="both"/>
        <w:rPr>
          <w:rFonts w:ascii="Bosch Office Sans" w:eastAsiaTheme="minorEastAsia" w:hAnsi="Bosch Office Sans" w:cstheme="minorBidi"/>
          <w:color w:val="000000" w:themeColor="text1"/>
          <w:sz w:val="22"/>
          <w:szCs w:val="22"/>
          <w:lang w:eastAsia="en-US"/>
        </w:rPr>
      </w:pPr>
    </w:p>
    <w:p w14:paraId="13813AD6" w14:textId="77777777" w:rsidR="005D42F9" w:rsidRPr="003B58EF" w:rsidRDefault="5E52CF57" w:rsidP="5E52CF57">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For the purposes of this SOW2, PPGPL and Bosch have determined three critical assets listed below to be in scope of the digital twin solution. These will further realize enhanced efficiency and reduce the unexpected downtime through digital intervention by deploying MVPs of “Digital Twin for Three (3) classes of Plant Assets.”</w:t>
      </w:r>
    </w:p>
    <w:p w14:paraId="44CA1602" w14:textId="5F4FCD3B" w:rsidR="005D42F9" w:rsidRPr="003B58EF" w:rsidRDefault="4584E02A" w:rsidP="4584E02A">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 xml:space="preserve"> </w:t>
      </w:r>
    </w:p>
    <w:p w14:paraId="17BB3175" w14:textId="77777777" w:rsidR="005D42F9" w:rsidRPr="003B58EF" w:rsidRDefault="5E52CF57" w:rsidP="5E52CF57">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 xml:space="preserve">1. Pump </w:t>
      </w:r>
    </w:p>
    <w:p w14:paraId="03650A1C" w14:textId="77777777" w:rsidR="005D42F9" w:rsidRPr="003B58EF" w:rsidRDefault="5E52CF57" w:rsidP="5E52CF57">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 xml:space="preserve">2. Cooling tower fan (Heat transfer fan) and </w:t>
      </w:r>
    </w:p>
    <w:p w14:paraId="79EE61D9" w14:textId="5FBAD485" w:rsidR="00FC5F27" w:rsidRPr="003B58EF" w:rsidRDefault="5E52CF57" w:rsidP="5E52CF57">
      <w:pPr>
        <w:pStyle w:val="Default"/>
        <w:rPr>
          <w:rFonts w:ascii="Bosch Office Sans" w:eastAsiaTheme="minorEastAsia" w:hAnsi="Bosch Office Sans" w:cstheme="minorBidi"/>
          <w:color w:val="000000" w:themeColor="text1"/>
          <w:sz w:val="22"/>
          <w:szCs w:val="22"/>
        </w:rPr>
      </w:pPr>
      <w:r w:rsidRPr="003B58EF">
        <w:rPr>
          <w:rFonts w:ascii="Bosch Office Sans" w:eastAsiaTheme="minorEastAsia" w:hAnsi="Bosch Office Sans" w:cstheme="minorBidi"/>
          <w:color w:val="000000" w:themeColor="text1"/>
          <w:sz w:val="22"/>
          <w:szCs w:val="22"/>
        </w:rPr>
        <w:t>3. Gas turbine</w:t>
      </w:r>
    </w:p>
    <w:p w14:paraId="1D77D5AC" w14:textId="194CFBC8" w:rsidR="005D42F9" w:rsidRPr="003B58EF" w:rsidRDefault="005D42F9" w:rsidP="4584E02A">
      <w:pPr>
        <w:pStyle w:val="Default"/>
        <w:rPr>
          <w:rFonts w:ascii="Bosch Office Sans" w:eastAsiaTheme="minorEastAsia" w:hAnsi="Bosch Office Sans" w:cstheme="minorBidi"/>
          <w:color w:val="000000" w:themeColor="text1"/>
          <w:sz w:val="22"/>
          <w:szCs w:val="22"/>
        </w:rPr>
      </w:pPr>
    </w:p>
    <w:p w14:paraId="12459238" w14:textId="2364CC22" w:rsidR="799A6DBC" w:rsidRDefault="5E52CF57" w:rsidP="799A6DBC">
      <w:pPr>
        <w:pStyle w:val="Default"/>
        <w:rPr>
          <w:rFonts w:ascii="Bosch Office Sans" w:eastAsiaTheme="minorEastAsia" w:hAnsi="Bosch Office Sans" w:cstheme="minorBidi"/>
          <w:color w:val="000000" w:themeColor="text1"/>
          <w:sz w:val="22"/>
          <w:szCs w:val="22"/>
        </w:rPr>
      </w:pPr>
      <w:r w:rsidRPr="799A6DBC">
        <w:rPr>
          <w:rFonts w:ascii="Bosch Office Sans" w:eastAsiaTheme="minorEastAsia" w:hAnsi="Bosch Office Sans" w:cstheme="minorBidi"/>
          <w:color w:val="000000" w:themeColor="text1"/>
          <w:sz w:val="22"/>
          <w:szCs w:val="22"/>
        </w:rPr>
        <w:t xml:space="preserve">The SOW2 covers the </w:t>
      </w:r>
      <w:r w:rsidR="00F8671D" w:rsidRPr="799A6DBC">
        <w:rPr>
          <w:rFonts w:ascii="Bosch Office Sans" w:eastAsiaTheme="minorEastAsia" w:hAnsi="Bosch Office Sans" w:cstheme="minorBidi"/>
          <w:color w:val="000000" w:themeColor="text1"/>
          <w:sz w:val="22"/>
          <w:szCs w:val="22"/>
        </w:rPr>
        <w:t xml:space="preserve">customization and </w:t>
      </w:r>
      <w:r w:rsidRPr="799A6DBC">
        <w:rPr>
          <w:rFonts w:ascii="Bosch Office Sans" w:eastAsiaTheme="minorEastAsia" w:hAnsi="Bosch Office Sans" w:cstheme="minorBidi"/>
          <w:color w:val="000000" w:themeColor="text1"/>
          <w:sz w:val="22"/>
          <w:szCs w:val="22"/>
        </w:rPr>
        <w:t>deployment of MVPs of “Digital Twin for Three (3) classes of Plant Assets” jointly identified by PPGPL and Bosch. These MVPs are intended to show reduction of unexpected downtime for such assets through digital intervention by deploying asset performance management software and further enhance efficiency of these assets.</w:t>
      </w:r>
    </w:p>
    <w:p w14:paraId="7310B2C3" w14:textId="506A82B2" w:rsidR="00CB37B3" w:rsidRPr="003B58EF" w:rsidRDefault="5E52CF57" w:rsidP="5E52CF57">
      <w:pPr>
        <w:pStyle w:val="Heading1"/>
        <w:numPr>
          <w:ilvl w:val="0"/>
          <w:numId w:val="10"/>
        </w:numPr>
        <w:spacing w:line="259" w:lineRule="auto"/>
        <w:rPr>
          <w:rFonts w:ascii="Bosch Office Sans" w:eastAsia="Arial" w:hAnsi="Bosch Office Sans" w:cs="Times New Roman"/>
          <w:color w:val="000000" w:themeColor="text1"/>
          <w:sz w:val="28"/>
          <w:szCs w:val="28"/>
          <w:u w:val="single"/>
        </w:rPr>
      </w:pPr>
      <w:bookmarkStart w:id="1" w:name="_Toc171311418"/>
      <w:r w:rsidRPr="003B58EF">
        <w:rPr>
          <w:rFonts w:ascii="Bosch Office Sans" w:eastAsiaTheme="minorEastAsia" w:hAnsi="Bosch Office Sans" w:cstheme="minorBidi"/>
          <w:sz w:val="28"/>
          <w:szCs w:val="28"/>
        </w:rPr>
        <w:t>Features Implemented:</w:t>
      </w:r>
      <w:bookmarkEnd w:id="1"/>
    </w:p>
    <w:p w14:paraId="18C1864D" w14:textId="5349FB42" w:rsidR="001E6FE1" w:rsidRPr="003B58EF" w:rsidRDefault="001E6FE1" w:rsidP="001E6FE1">
      <w:pPr>
        <w:rPr>
          <w:rFonts w:ascii="Bosch Office Sans" w:hAnsi="Bosch Office Sans"/>
        </w:rPr>
      </w:pPr>
      <w:r w:rsidRPr="003B58EF">
        <w:rPr>
          <w:rFonts w:ascii="Bosch Office Sans" w:hAnsi="Bosch Office Sans"/>
        </w:rPr>
        <w:t xml:space="preserve"> </w:t>
      </w:r>
    </w:p>
    <w:p w14:paraId="60091842" w14:textId="6E121165" w:rsidR="4584E02A" w:rsidRPr="003B58EF" w:rsidRDefault="5E52CF57" w:rsidP="5E52CF57">
      <w:pPr>
        <w:pStyle w:val="ListParagraph"/>
        <w:numPr>
          <w:ilvl w:val="0"/>
          <w:numId w:val="7"/>
        </w:numPr>
        <w:rPr>
          <w:rFonts w:ascii="Bosch Office Sans" w:hAnsi="Bosch Office Sans"/>
          <w:color w:val="000000" w:themeColor="text1"/>
          <w:sz w:val="20"/>
          <w:szCs w:val="20"/>
          <w:lang w:eastAsia="ja-JP"/>
        </w:rPr>
      </w:pPr>
      <w:r w:rsidRPr="003B58EF">
        <w:rPr>
          <w:rFonts w:ascii="Bosch Office Sans" w:eastAsiaTheme="minorEastAsia" w:hAnsi="Bosch Office Sans" w:cstheme="minorBidi"/>
          <w:color w:val="000000" w:themeColor="text1"/>
          <w:lang w:eastAsia="ja-JP"/>
        </w:rPr>
        <w:t>MVP for 3 Assets – Pump, Cooling tower fan and Gas turbine</w:t>
      </w:r>
      <w:r w:rsidRPr="003B58EF">
        <w:rPr>
          <w:rFonts w:ascii="Bosch Office Sans" w:eastAsia="Arial" w:hAnsi="Bosch Office Sans"/>
          <w:color w:val="000000" w:themeColor="text1"/>
          <w:sz w:val="20"/>
          <w:szCs w:val="20"/>
          <w:lang w:eastAsia="ja-JP"/>
        </w:rPr>
        <w:t>.</w:t>
      </w:r>
    </w:p>
    <w:p w14:paraId="3895EE9A" w14:textId="77777777" w:rsidR="004127EB" w:rsidRPr="003B58EF" w:rsidRDefault="004127EB" w:rsidP="004127EB">
      <w:pPr>
        <w:rPr>
          <w:rFonts w:ascii="Bosch Office Sans" w:eastAsia="Arial" w:hAnsi="Bosch Office Sans"/>
          <w:bCs/>
          <w:iCs/>
          <w:color w:val="000000" w:themeColor="text1"/>
        </w:rPr>
      </w:pPr>
    </w:p>
    <w:p w14:paraId="0F57D42D" w14:textId="560D1F9D" w:rsidR="004D69FF" w:rsidRPr="003B58EF" w:rsidRDefault="5E52CF57" w:rsidP="5E52CF57">
      <w:pPr>
        <w:pStyle w:val="ListParagraph"/>
        <w:numPr>
          <w:ilvl w:val="0"/>
          <w:numId w:val="7"/>
        </w:numPr>
        <w:rPr>
          <w:rFonts w:ascii="Bosch Office Sans" w:hAnsi="Bosch Office Sans"/>
          <w:color w:val="000000" w:themeColor="text1"/>
          <w:u w:val="single"/>
        </w:rPr>
      </w:pPr>
      <w:r w:rsidRPr="003B58EF">
        <w:rPr>
          <w:rFonts w:ascii="Bosch Office Sans" w:eastAsia="Arial" w:hAnsi="Bosch Office Sans"/>
          <w:b/>
          <w:bCs/>
          <w:color w:val="000000" w:themeColor="text1"/>
          <w:u w:val="single"/>
        </w:rPr>
        <w:t>Fault Detection Model</w:t>
      </w:r>
    </w:p>
    <w:p w14:paraId="797AC20C" w14:textId="7CACC084" w:rsidR="004D69FF" w:rsidRPr="003B58EF" w:rsidRDefault="004D69FF" w:rsidP="4584E02A">
      <w:pPr>
        <w:ind w:left="720"/>
        <w:rPr>
          <w:rFonts w:ascii="Bosch Office Sans" w:eastAsia="Arial" w:hAnsi="Bosch Office Sans"/>
          <w:b/>
          <w:bCs/>
          <w:color w:val="000000" w:themeColor="text1"/>
          <w:u w:val="single"/>
        </w:rPr>
      </w:pPr>
    </w:p>
    <w:p w14:paraId="5E1C4283" w14:textId="776C29B1" w:rsidR="004D69FF" w:rsidRPr="003B58EF" w:rsidRDefault="5E52CF57" w:rsidP="5E52CF57">
      <w:pPr>
        <w:ind w:left="720"/>
        <w:rPr>
          <w:rFonts w:ascii="Bosch Office Sans" w:eastAsia="Arial" w:hAnsi="Bosch Office Sans" w:cs="Arial"/>
          <w:b/>
          <w:bCs/>
          <w:sz w:val="22"/>
          <w:szCs w:val="22"/>
        </w:rPr>
      </w:pPr>
      <w:r w:rsidRPr="003B58EF">
        <w:rPr>
          <w:rFonts w:ascii="Bosch Office Sans" w:eastAsia="Arial" w:hAnsi="Bosch Office Sans" w:cs="Arial"/>
          <w:b/>
          <w:bCs/>
          <w:sz w:val="22"/>
          <w:szCs w:val="22"/>
        </w:rPr>
        <w:t>Gas Turbine</w:t>
      </w:r>
      <w:r w:rsidR="00155BF1">
        <w:rPr>
          <w:rFonts w:ascii="Bosch Office Sans" w:eastAsia="Arial" w:hAnsi="Bosch Office Sans" w:cs="Arial"/>
          <w:b/>
          <w:bCs/>
          <w:sz w:val="22"/>
          <w:szCs w:val="22"/>
        </w:rPr>
        <w:t xml:space="preserve"> (GT451-A)</w:t>
      </w:r>
    </w:p>
    <w:p w14:paraId="4FC9BCE0" w14:textId="6BBD9FE0" w:rsidR="0036667D" w:rsidRPr="003B58EF" w:rsidRDefault="5E52CF57" w:rsidP="0036667D">
      <w:pPr>
        <w:pStyle w:val="ListParagraph"/>
        <w:numPr>
          <w:ilvl w:val="0"/>
          <w:numId w:val="30"/>
        </w:numPr>
        <w:rPr>
          <w:rFonts w:ascii="Bosch Office Sans" w:hAnsi="Bosch Office Sans"/>
        </w:rPr>
      </w:pPr>
      <w:r w:rsidRPr="799A6DBC">
        <w:rPr>
          <w:rFonts w:ascii="Bosch Office Sans" w:hAnsi="Bosch Office Sans"/>
        </w:rPr>
        <w:lastRenderedPageBreak/>
        <w:t xml:space="preserve">Deployed Unsupervised Anomaly </w:t>
      </w:r>
      <w:bookmarkStart w:id="2" w:name="_Int_jbQ97RtD"/>
      <w:r w:rsidR="00644F30" w:rsidRPr="799A6DBC">
        <w:rPr>
          <w:rFonts w:ascii="Bosch Office Sans" w:hAnsi="Bosch Office Sans"/>
        </w:rPr>
        <w:t>detection</w:t>
      </w:r>
      <w:bookmarkEnd w:id="2"/>
      <w:r w:rsidRPr="799A6DBC">
        <w:rPr>
          <w:rFonts w:ascii="Bosch Office Sans" w:hAnsi="Bosch Office Sans"/>
        </w:rPr>
        <w:t xml:space="preserve"> Model for Gas Turbine Power Turbine Thrust Bearing, Gas Producer Thrust Bearing</w:t>
      </w:r>
    </w:p>
    <w:p w14:paraId="095FC53B" w14:textId="0A2B68A5" w:rsidR="0036667D" w:rsidRPr="003B58EF" w:rsidRDefault="5E52CF57" w:rsidP="0036667D">
      <w:pPr>
        <w:pStyle w:val="ListParagraph"/>
        <w:numPr>
          <w:ilvl w:val="0"/>
          <w:numId w:val="30"/>
        </w:numPr>
        <w:rPr>
          <w:rFonts w:ascii="Bosch Office Sans" w:hAnsi="Bosch Office Sans"/>
        </w:rPr>
      </w:pPr>
      <w:r w:rsidRPr="799A6DBC">
        <w:rPr>
          <w:rFonts w:ascii="Bosch Office Sans" w:hAnsi="Bosch Office Sans"/>
        </w:rPr>
        <w:t xml:space="preserve">Deployed Unsupervised Anomaly </w:t>
      </w:r>
      <w:bookmarkStart w:id="3" w:name="_Int_Md3SfW5g"/>
      <w:r w:rsidRPr="799A6DBC">
        <w:rPr>
          <w:rFonts w:ascii="Bosch Office Sans" w:hAnsi="Bosch Office Sans"/>
        </w:rPr>
        <w:t>detection</w:t>
      </w:r>
      <w:bookmarkEnd w:id="3"/>
      <w:r w:rsidRPr="799A6DBC">
        <w:rPr>
          <w:rFonts w:ascii="Bosch Office Sans" w:hAnsi="Bosch Office Sans"/>
        </w:rPr>
        <w:t xml:space="preserve"> Model for Gas Turbine Air Inlet Journal Bearing 1, Power Turbine Journal Bearing 4, Power Turbine Journal Bearing 5</w:t>
      </w:r>
    </w:p>
    <w:p w14:paraId="3A1E1278" w14:textId="1A628CB5" w:rsidR="0036667D" w:rsidRPr="003B58EF" w:rsidRDefault="5E52CF57" w:rsidP="0036667D">
      <w:pPr>
        <w:pStyle w:val="ListParagraph"/>
        <w:numPr>
          <w:ilvl w:val="0"/>
          <w:numId w:val="30"/>
        </w:numPr>
        <w:rPr>
          <w:rFonts w:ascii="Bosch Office Sans" w:hAnsi="Bosch Office Sans"/>
        </w:rPr>
      </w:pPr>
      <w:r w:rsidRPr="003B58EF">
        <w:rPr>
          <w:rFonts w:ascii="Bosch Office Sans" w:hAnsi="Bosch Office Sans"/>
        </w:rPr>
        <w:t>Devised Operational Insights for GT451A based on available sensor tag parameters.</w:t>
      </w:r>
      <w:r w:rsidR="0036667D" w:rsidRPr="003B58EF">
        <w:rPr>
          <w:rFonts w:ascii="Bosch Office Sans" w:hAnsi="Bosch Office Sans"/>
        </w:rPr>
        <w:br/>
      </w:r>
    </w:p>
    <w:p w14:paraId="63A25137" w14:textId="593362D0" w:rsidR="004D69FF" w:rsidRPr="003B58EF" w:rsidRDefault="5E52CF57" w:rsidP="5E52CF57">
      <w:pPr>
        <w:ind w:left="720"/>
        <w:rPr>
          <w:rFonts w:ascii="Bosch Office Sans" w:eastAsia="Arial" w:hAnsi="Bosch Office Sans" w:cs="Arial"/>
          <w:b/>
          <w:bCs/>
          <w:sz w:val="22"/>
          <w:szCs w:val="22"/>
        </w:rPr>
      </w:pPr>
      <w:r w:rsidRPr="003B58EF">
        <w:rPr>
          <w:rFonts w:ascii="Bosch Office Sans" w:eastAsia="Arial" w:hAnsi="Bosch Office Sans" w:cs="Arial"/>
          <w:b/>
          <w:bCs/>
          <w:sz w:val="22"/>
          <w:szCs w:val="22"/>
        </w:rPr>
        <w:t>Pump</w:t>
      </w:r>
      <w:r w:rsidR="00155BF1">
        <w:rPr>
          <w:rFonts w:ascii="Bosch Office Sans" w:eastAsia="Arial" w:hAnsi="Bosch Office Sans" w:cs="Arial"/>
          <w:b/>
          <w:bCs/>
          <w:sz w:val="22"/>
          <w:szCs w:val="22"/>
        </w:rPr>
        <w:t xml:space="preserve"> (P6301-A)</w:t>
      </w:r>
    </w:p>
    <w:p w14:paraId="14E99ADF" w14:textId="75CC9DB8" w:rsidR="004D69FF" w:rsidRPr="003B58EF" w:rsidRDefault="00ED5AC2" w:rsidP="4584E02A">
      <w:pPr>
        <w:pStyle w:val="ListParagraph"/>
        <w:numPr>
          <w:ilvl w:val="1"/>
          <w:numId w:val="23"/>
        </w:numPr>
        <w:rPr>
          <w:rFonts w:ascii="Bosch Office Sans" w:hAnsi="Bosch Office Sans"/>
        </w:rPr>
      </w:pPr>
      <w:r>
        <w:rPr>
          <w:rFonts w:ascii="Bosch Office Sans" w:hAnsi="Bosch Office Sans"/>
        </w:rPr>
        <w:t>D</w:t>
      </w:r>
      <w:r w:rsidR="5E52CF57" w:rsidRPr="003B58EF">
        <w:rPr>
          <w:rFonts w:ascii="Bosch Office Sans" w:hAnsi="Bosch Office Sans"/>
        </w:rPr>
        <w:t xml:space="preserve">eployed models for Eccentricity, Broken Rotor bar and </w:t>
      </w:r>
      <w:r w:rsidR="00644F30" w:rsidRPr="003B58EF">
        <w:rPr>
          <w:rFonts w:ascii="Bosch Office Sans" w:hAnsi="Bosch Office Sans"/>
        </w:rPr>
        <w:t>bearing</w:t>
      </w:r>
      <w:r w:rsidR="5E52CF57" w:rsidRPr="003B58EF">
        <w:rPr>
          <w:rFonts w:ascii="Bosch Office Sans" w:hAnsi="Bosch Office Sans"/>
        </w:rPr>
        <w:t xml:space="preserve"> based on Synthetic data (Models will be retrained once actual sensorization is available)</w:t>
      </w:r>
      <w:r w:rsidR="001E6618" w:rsidRPr="001E6618">
        <w:rPr>
          <w:rFonts w:ascii="Bosch Office Sans" w:hAnsi="Bosch Office Sans"/>
          <w:b/>
          <w:bCs/>
        </w:rPr>
        <w:t xml:space="preserve"> </w:t>
      </w:r>
      <w:r w:rsidR="001E6618" w:rsidRPr="008B42A7">
        <w:rPr>
          <w:rFonts w:ascii="Bosch Office Sans" w:hAnsi="Bosch Office Sans"/>
          <w:b/>
          <w:bCs/>
          <w:highlight w:val="yellow"/>
        </w:rPr>
        <w:t xml:space="preserve">Will not be included in Golive as HF sensors are not </w:t>
      </w:r>
      <w:r w:rsidR="00155BF1" w:rsidRPr="008B42A7">
        <w:rPr>
          <w:rFonts w:ascii="Bosch Office Sans" w:hAnsi="Bosch Office Sans"/>
          <w:b/>
          <w:bCs/>
          <w:highlight w:val="yellow"/>
        </w:rPr>
        <w:t>available.</w:t>
      </w:r>
    </w:p>
    <w:p w14:paraId="2F3B2850" w14:textId="13082CE0" w:rsidR="004D69FF"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Used Simulation Data for developing and deploying Cavitation Model</w:t>
      </w:r>
      <w:r w:rsidR="003B58EF">
        <w:rPr>
          <w:rFonts w:ascii="Bosch Office Sans" w:eastAsia="Calibri" w:hAnsi="Bosch Office Sans"/>
          <w:sz w:val="22"/>
          <w:szCs w:val="22"/>
          <w:lang w:eastAsia="en-US"/>
        </w:rPr>
        <w:t xml:space="preserve"> </w:t>
      </w:r>
      <w:r w:rsidR="001E6618" w:rsidRPr="008B42A7">
        <w:rPr>
          <w:rFonts w:ascii="Bosch Office Sans" w:eastAsia="Calibri" w:hAnsi="Bosch Office Sans"/>
          <w:b/>
          <w:bCs/>
          <w:sz w:val="22"/>
          <w:szCs w:val="22"/>
          <w:highlight w:val="yellow"/>
          <w:lang w:eastAsia="en-US"/>
        </w:rPr>
        <w:t>Will not be included in Golive</w:t>
      </w:r>
      <w:r w:rsidR="001E6618">
        <w:rPr>
          <w:rFonts w:ascii="Bosch Office Sans" w:eastAsia="Calibri" w:hAnsi="Bosch Office Sans"/>
          <w:sz w:val="22"/>
          <w:szCs w:val="22"/>
          <w:lang w:eastAsia="en-US"/>
        </w:rPr>
        <w:t xml:space="preserve"> </w:t>
      </w:r>
      <w:r w:rsidR="00155BF1" w:rsidRPr="008B42A7">
        <w:rPr>
          <w:rFonts w:ascii="Bosch Office Sans" w:hAnsi="Bosch Office Sans"/>
          <w:b/>
          <w:bCs/>
          <w:highlight w:val="yellow"/>
        </w:rPr>
        <w:t>as HF sensors are not available.</w:t>
      </w:r>
    </w:p>
    <w:p w14:paraId="4918074D" w14:textId="0154E8C7" w:rsidR="004D69FF" w:rsidRPr="008B42A7" w:rsidRDefault="5E52CF57" w:rsidP="5E52CF57">
      <w:pPr>
        <w:numPr>
          <w:ilvl w:val="1"/>
          <w:numId w:val="23"/>
        </w:numPr>
        <w:rPr>
          <w:rFonts w:ascii="Bosch Office Sans" w:hAnsi="Bosch Office Sans"/>
          <w:sz w:val="22"/>
          <w:szCs w:val="22"/>
          <w:highlight w:val="yellow"/>
        </w:rPr>
      </w:pPr>
      <w:r w:rsidRPr="003B58EF">
        <w:rPr>
          <w:rFonts w:ascii="Bosch Office Sans" w:eastAsia="Calibri" w:hAnsi="Bosch Office Sans"/>
          <w:sz w:val="22"/>
          <w:szCs w:val="22"/>
          <w:lang w:eastAsia="en-US"/>
        </w:rPr>
        <w:t>De</w:t>
      </w:r>
      <w:r w:rsidR="00ED5AC2">
        <w:rPr>
          <w:rFonts w:ascii="Bosch Office Sans" w:eastAsia="Calibri" w:hAnsi="Bosch Office Sans"/>
          <w:sz w:val="22"/>
          <w:szCs w:val="22"/>
          <w:lang w:eastAsia="en-US"/>
        </w:rPr>
        <w:t xml:space="preserve">ployed </w:t>
      </w:r>
      <w:r w:rsidRPr="003B58EF">
        <w:rPr>
          <w:rFonts w:ascii="Bosch Office Sans" w:eastAsia="Calibri" w:hAnsi="Bosch Office Sans"/>
          <w:sz w:val="22"/>
          <w:szCs w:val="22"/>
          <w:lang w:eastAsia="en-US"/>
        </w:rPr>
        <w:t>Acceleration and Velocity Severity Algorithm for Vibration Signal</w:t>
      </w:r>
      <w:r w:rsidR="001E6618">
        <w:rPr>
          <w:rFonts w:ascii="Bosch Office Sans" w:eastAsia="Calibri" w:hAnsi="Bosch Office Sans"/>
          <w:sz w:val="22"/>
          <w:szCs w:val="22"/>
          <w:lang w:eastAsia="en-US"/>
        </w:rPr>
        <w:t>.</w:t>
      </w:r>
      <w:r w:rsidR="001E6618" w:rsidRPr="001E6618">
        <w:rPr>
          <w:rFonts w:ascii="Bosch Office Sans" w:eastAsia="Calibri" w:hAnsi="Bosch Office Sans"/>
          <w:b/>
          <w:bCs/>
          <w:sz w:val="22"/>
          <w:szCs w:val="22"/>
          <w:lang w:eastAsia="en-US"/>
        </w:rPr>
        <w:t xml:space="preserve"> </w:t>
      </w:r>
      <w:r w:rsidR="001E6618" w:rsidRPr="008B42A7">
        <w:rPr>
          <w:rFonts w:ascii="Bosch Office Sans" w:eastAsia="Calibri" w:hAnsi="Bosch Office Sans"/>
          <w:b/>
          <w:bCs/>
          <w:sz w:val="22"/>
          <w:szCs w:val="22"/>
          <w:highlight w:val="yellow"/>
          <w:lang w:eastAsia="en-US"/>
        </w:rPr>
        <w:t>Will not be included in Golive</w:t>
      </w:r>
      <w:r w:rsidR="00155BF1" w:rsidRPr="00155BF1">
        <w:rPr>
          <w:rFonts w:ascii="Bosch Office Sans" w:hAnsi="Bosch Office Sans"/>
          <w:b/>
          <w:bCs/>
          <w:highlight w:val="yellow"/>
        </w:rPr>
        <w:t xml:space="preserve"> </w:t>
      </w:r>
      <w:r w:rsidR="00155BF1" w:rsidRPr="008B42A7">
        <w:rPr>
          <w:rFonts w:ascii="Bosch Office Sans" w:hAnsi="Bosch Office Sans"/>
          <w:b/>
          <w:bCs/>
          <w:highlight w:val="yellow"/>
        </w:rPr>
        <w:t>as HF sensors are not available.</w:t>
      </w:r>
    </w:p>
    <w:p w14:paraId="518103C0" w14:textId="231EFC5B" w:rsidR="00155BF1" w:rsidRPr="008B42A7" w:rsidRDefault="5E52CF57" w:rsidP="00155BF1">
      <w:pPr>
        <w:numPr>
          <w:ilvl w:val="1"/>
          <w:numId w:val="23"/>
        </w:numPr>
        <w:rPr>
          <w:rFonts w:ascii="Bosch Office Sans" w:hAnsi="Bosch Office Sans"/>
          <w:sz w:val="22"/>
          <w:szCs w:val="22"/>
          <w:highlight w:val="yellow"/>
        </w:rPr>
      </w:pPr>
      <w:r w:rsidRPr="003B58EF">
        <w:rPr>
          <w:rFonts w:ascii="Bosch Office Sans" w:hAnsi="Bosch Office Sans"/>
        </w:rPr>
        <w:t xml:space="preserve">Devised algorithm for computing Operational Insights in Pump based on available sensor tag </w:t>
      </w:r>
      <w:r w:rsidR="00644F30" w:rsidRPr="003B58EF">
        <w:rPr>
          <w:rFonts w:ascii="Bosch Office Sans" w:hAnsi="Bosch Office Sans"/>
        </w:rPr>
        <w:t>parameters.</w:t>
      </w:r>
      <w:r w:rsidR="00155BF1" w:rsidRPr="00155BF1">
        <w:rPr>
          <w:rFonts w:ascii="Bosch Office Sans" w:eastAsia="Calibri" w:hAnsi="Bosch Office Sans"/>
          <w:b/>
          <w:bCs/>
          <w:sz w:val="22"/>
          <w:szCs w:val="22"/>
          <w:highlight w:val="yellow"/>
          <w:lang w:eastAsia="en-US"/>
        </w:rPr>
        <w:t xml:space="preserve"> </w:t>
      </w:r>
      <w:r w:rsidR="00155BF1" w:rsidRPr="008B42A7">
        <w:rPr>
          <w:rFonts w:ascii="Bosch Office Sans" w:eastAsia="Calibri" w:hAnsi="Bosch Office Sans"/>
          <w:b/>
          <w:bCs/>
          <w:sz w:val="22"/>
          <w:szCs w:val="22"/>
          <w:highlight w:val="yellow"/>
          <w:lang w:eastAsia="en-US"/>
        </w:rPr>
        <w:t>Will not be included in Golive</w:t>
      </w:r>
      <w:r w:rsidR="00155BF1" w:rsidRPr="00155BF1">
        <w:rPr>
          <w:rFonts w:ascii="Bosch Office Sans" w:hAnsi="Bosch Office Sans"/>
          <w:b/>
          <w:bCs/>
          <w:highlight w:val="yellow"/>
        </w:rPr>
        <w:t xml:space="preserve"> </w:t>
      </w:r>
      <w:r w:rsidR="00155BF1" w:rsidRPr="008B42A7">
        <w:rPr>
          <w:rFonts w:ascii="Bosch Office Sans" w:hAnsi="Bosch Office Sans"/>
          <w:b/>
          <w:bCs/>
          <w:highlight w:val="yellow"/>
        </w:rPr>
        <w:t>as HF sensors are not available.</w:t>
      </w:r>
    </w:p>
    <w:p w14:paraId="20770F49" w14:textId="77777777" w:rsidR="003B58EF" w:rsidRPr="003B58EF" w:rsidRDefault="003B58EF" w:rsidP="003B58EF">
      <w:pPr>
        <w:ind w:left="1260"/>
        <w:rPr>
          <w:rFonts w:ascii="Bosch Office Sans" w:hAnsi="Bosch Office Sans"/>
        </w:rPr>
      </w:pPr>
    </w:p>
    <w:p w14:paraId="55C2B116" w14:textId="799C3711" w:rsidR="004D69FF" w:rsidRPr="003B58EF" w:rsidRDefault="5E52CF57" w:rsidP="5E52CF57">
      <w:pPr>
        <w:ind w:left="720"/>
        <w:rPr>
          <w:rFonts w:ascii="Bosch Office Sans" w:eastAsia="Arial" w:hAnsi="Bosch Office Sans" w:cs="Arial"/>
          <w:b/>
          <w:bCs/>
          <w:sz w:val="22"/>
          <w:szCs w:val="22"/>
        </w:rPr>
      </w:pPr>
      <w:r w:rsidRPr="003B58EF">
        <w:rPr>
          <w:rFonts w:ascii="Bosch Office Sans" w:eastAsia="Arial" w:hAnsi="Bosch Office Sans" w:cs="Arial"/>
          <w:b/>
          <w:bCs/>
          <w:sz w:val="22"/>
          <w:szCs w:val="22"/>
        </w:rPr>
        <w:t>Cooling Fan</w:t>
      </w:r>
      <w:r w:rsidR="00155BF1">
        <w:rPr>
          <w:rFonts w:ascii="Bosch Office Sans" w:eastAsia="Arial" w:hAnsi="Bosch Office Sans" w:cs="Arial"/>
          <w:b/>
          <w:bCs/>
          <w:sz w:val="22"/>
          <w:szCs w:val="22"/>
        </w:rPr>
        <w:t xml:space="preserve"> (AC-4402-A3)</w:t>
      </w:r>
    </w:p>
    <w:p w14:paraId="7508E737" w14:textId="66BEB64F" w:rsidR="001E6618" w:rsidRPr="008B42A7" w:rsidRDefault="00ED5AC2" w:rsidP="001E6618">
      <w:pPr>
        <w:pStyle w:val="ListParagraph"/>
        <w:numPr>
          <w:ilvl w:val="1"/>
          <w:numId w:val="23"/>
        </w:numPr>
        <w:rPr>
          <w:rFonts w:ascii="Bosch Office Sans" w:hAnsi="Bosch Office Sans"/>
          <w:highlight w:val="yellow"/>
        </w:rPr>
      </w:pPr>
      <w:r>
        <w:rPr>
          <w:rFonts w:ascii="Bosch Office Sans" w:hAnsi="Bosch Office Sans"/>
        </w:rPr>
        <w:t>D</w:t>
      </w:r>
      <w:r w:rsidR="5E52CF57" w:rsidRPr="003B58EF">
        <w:rPr>
          <w:rFonts w:ascii="Bosch Office Sans" w:hAnsi="Bosch Office Sans"/>
        </w:rPr>
        <w:t xml:space="preserve">eployed models for Eccentricity, Broken Rotor bar and </w:t>
      </w:r>
      <w:r w:rsidR="00644F30" w:rsidRPr="003B58EF">
        <w:rPr>
          <w:rFonts w:ascii="Bosch Office Sans" w:hAnsi="Bosch Office Sans"/>
        </w:rPr>
        <w:t>bearing</w:t>
      </w:r>
      <w:r w:rsidR="5E52CF57" w:rsidRPr="003B58EF">
        <w:rPr>
          <w:rFonts w:ascii="Bosch Office Sans" w:hAnsi="Bosch Office Sans"/>
        </w:rPr>
        <w:t xml:space="preserve"> based on Synthetic data (Models will be retrained once actual sensorization is available)</w:t>
      </w:r>
      <w:r w:rsidR="001E6618" w:rsidRPr="001E6618">
        <w:rPr>
          <w:rFonts w:ascii="Bosch Office Sans" w:hAnsi="Bosch Office Sans"/>
          <w:b/>
          <w:bCs/>
        </w:rPr>
        <w:t xml:space="preserve"> </w:t>
      </w:r>
      <w:r w:rsidR="001E6618" w:rsidRPr="008B42A7">
        <w:rPr>
          <w:rFonts w:ascii="Bosch Office Sans" w:hAnsi="Bosch Office Sans"/>
          <w:b/>
          <w:bCs/>
          <w:highlight w:val="yellow"/>
        </w:rPr>
        <w:t>Will not be included in Golive as HF sensors are not available</w:t>
      </w:r>
    </w:p>
    <w:p w14:paraId="7A1894AA" w14:textId="30C78F69" w:rsidR="004D69FF" w:rsidRPr="001E6618"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De</w:t>
      </w:r>
      <w:r w:rsidR="00ED5AC2">
        <w:rPr>
          <w:rFonts w:ascii="Bosch Office Sans" w:eastAsia="Calibri" w:hAnsi="Bosch Office Sans"/>
          <w:sz w:val="22"/>
          <w:szCs w:val="22"/>
          <w:lang w:eastAsia="en-US"/>
        </w:rPr>
        <w:t>ployed</w:t>
      </w:r>
      <w:r w:rsidRPr="003B58EF">
        <w:rPr>
          <w:rFonts w:ascii="Bosch Office Sans" w:eastAsia="Calibri" w:hAnsi="Bosch Office Sans"/>
          <w:sz w:val="22"/>
          <w:szCs w:val="22"/>
          <w:lang w:eastAsia="en-US"/>
        </w:rPr>
        <w:t xml:space="preserve"> Acceleration and Velocity Severity Algorithm for Vibration Signal</w:t>
      </w:r>
    </w:p>
    <w:p w14:paraId="0572FE71" w14:textId="784E502F" w:rsidR="001E6618" w:rsidRPr="003B58EF" w:rsidRDefault="001E6618" w:rsidP="001E6618">
      <w:pPr>
        <w:ind w:left="1260"/>
        <w:rPr>
          <w:rFonts w:ascii="Bosch Office Sans" w:hAnsi="Bosch Office Sans"/>
          <w:sz w:val="22"/>
          <w:szCs w:val="22"/>
        </w:rPr>
      </w:pPr>
      <w:r>
        <w:rPr>
          <w:rFonts w:ascii="Bosch Office Sans" w:hAnsi="Bosch Office Sans"/>
          <w:b/>
          <w:bCs/>
        </w:rPr>
        <w:t xml:space="preserve">      </w:t>
      </w:r>
      <w:r w:rsidRPr="008B42A7">
        <w:rPr>
          <w:rFonts w:ascii="Bosch Office Sans" w:hAnsi="Bosch Office Sans"/>
          <w:b/>
          <w:bCs/>
          <w:highlight w:val="yellow"/>
        </w:rPr>
        <w:t>W</w:t>
      </w:r>
      <w:r w:rsidRPr="008B42A7">
        <w:rPr>
          <w:rFonts w:ascii="Bosch Office Sans" w:eastAsia="Calibri" w:hAnsi="Bosch Office Sans"/>
          <w:b/>
          <w:bCs/>
          <w:sz w:val="22"/>
          <w:szCs w:val="22"/>
          <w:highlight w:val="yellow"/>
          <w:lang w:eastAsia="en-US"/>
        </w:rPr>
        <w:t>ill not be included in Golive</w:t>
      </w:r>
      <w:r w:rsidRPr="008B42A7">
        <w:rPr>
          <w:rFonts w:ascii="Bosch Office Sans" w:hAnsi="Bosch Office Sans"/>
          <w:b/>
          <w:bCs/>
          <w:highlight w:val="yellow"/>
        </w:rPr>
        <w:t xml:space="preserve"> as HF sensors are not available</w:t>
      </w:r>
    </w:p>
    <w:p w14:paraId="76C3EB5F" w14:textId="398C5E8A" w:rsidR="00155BF1" w:rsidRPr="008B42A7" w:rsidRDefault="5E52CF57" w:rsidP="00155BF1">
      <w:pPr>
        <w:numPr>
          <w:ilvl w:val="1"/>
          <w:numId w:val="23"/>
        </w:numPr>
        <w:rPr>
          <w:rFonts w:ascii="Bosch Office Sans" w:hAnsi="Bosch Office Sans"/>
          <w:sz w:val="22"/>
          <w:szCs w:val="22"/>
          <w:highlight w:val="yellow"/>
        </w:rPr>
      </w:pPr>
      <w:r w:rsidRPr="003B58EF">
        <w:rPr>
          <w:rFonts w:ascii="Bosch Office Sans" w:hAnsi="Bosch Office Sans"/>
        </w:rPr>
        <w:t xml:space="preserve">Devised algorithm for computing Operational Insights in Cooling Fan based on available sensor tag </w:t>
      </w:r>
      <w:r w:rsidR="003B58EF" w:rsidRPr="003B58EF">
        <w:rPr>
          <w:rFonts w:ascii="Bosch Office Sans" w:hAnsi="Bosch Office Sans"/>
        </w:rPr>
        <w:t>parameters.</w:t>
      </w:r>
      <w:r w:rsidR="00155BF1" w:rsidRPr="00155BF1">
        <w:rPr>
          <w:rFonts w:ascii="Bosch Office Sans" w:eastAsia="Calibri" w:hAnsi="Bosch Office Sans"/>
          <w:b/>
          <w:bCs/>
          <w:sz w:val="22"/>
          <w:szCs w:val="22"/>
          <w:highlight w:val="yellow"/>
          <w:lang w:eastAsia="en-US"/>
        </w:rPr>
        <w:t xml:space="preserve"> </w:t>
      </w:r>
      <w:r w:rsidR="00155BF1" w:rsidRPr="008B42A7">
        <w:rPr>
          <w:rFonts w:ascii="Bosch Office Sans" w:eastAsia="Calibri" w:hAnsi="Bosch Office Sans"/>
          <w:b/>
          <w:bCs/>
          <w:sz w:val="22"/>
          <w:szCs w:val="22"/>
          <w:highlight w:val="yellow"/>
          <w:lang w:eastAsia="en-US"/>
        </w:rPr>
        <w:t>Will not be included in Golive</w:t>
      </w:r>
      <w:r w:rsidR="00155BF1" w:rsidRPr="00155BF1">
        <w:rPr>
          <w:rFonts w:ascii="Bosch Office Sans" w:hAnsi="Bosch Office Sans"/>
          <w:b/>
          <w:bCs/>
          <w:highlight w:val="yellow"/>
        </w:rPr>
        <w:t xml:space="preserve"> </w:t>
      </w:r>
      <w:r w:rsidR="00155BF1" w:rsidRPr="008B42A7">
        <w:rPr>
          <w:rFonts w:ascii="Bosch Office Sans" w:hAnsi="Bosch Office Sans"/>
          <w:b/>
          <w:bCs/>
          <w:highlight w:val="yellow"/>
        </w:rPr>
        <w:t>as HF sensors are not available.</w:t>
      </w:r>
    </w:p>
    <w:p w14:paraId="605B1A0E" w14:textId="77777777" w:rsidR="003B58EF" w:rsidRPr="003B58EF" w:rsidRDefault="003B58EF" w:rsidP="003B58EF">
      <w:pPr>
        <w:ind w:left="1260"/>
        <w:rPr>
          <w:rFonts w:ascii="Bosch Office Sans" w:hAnsi="Bosch Office Sans"/>
        </w:rPr>
      </w:pPr>
    </w:p>
    <w:p w14:paraId="00ECF5E1" w14:textId="232E779D" w:rsidR="004D69FF" w:rsidRPr="003B58EF" w:rsidRDefault="5E52CF57" w:rsidP="5E52CF57">
      <w:pPr>
        <w:ind w:left="720"/>
        <w:rPr>
          <w:rFonts w:ascii="Bosch Office Sans" w:eastAsia="Arial" w:hAnsi="Bosch Office Sans" w:cs="Arial"/>
          <w:b/>
          <w:bCs/>
          <w:sz w:val="22"/>
          <w:szCs w:val="22"/>
        </w:rPr>
      </w:pPr>
      <w:r w:rsidRPr="003B58EF">
        <w:rPr>
          <w:rFonts w:ascii="Bosch Office Sans" w:eastAsia="Arial" w:hAnsi="Bosch Office Sans" w:cs="Arial"/>
          <w:b/>
          <w:bCs/>
          <w:sz w:val="22"/>
          <w:szCs w:val="22"/>
        </w:rPr>
        <w:t>Dashboard</w:t>
      </w:r>
    </w:p>
    <w:p w14:paraId="6AF976FD" w14:textId="6F2E9C2D" w:rsidR="004D69FF" w:rsidRPr="003B58EF" w:rsidRDefault="5E52CF57" w:rsidP="4584E02A">
      <w:pPr>
        <w:pStyle w:val="ListParagraph"/>
        <w:numPr>
          <w:ilvl w:val="1"/>
          <w:numId w:val="23"/>
        </w:numPr>
        <w:rPr>
          <w:rFonts w:ascii="Bosch Office Sans" w:hAnsi="Bosch Office Sans"/>
        </w:rPr>
      </w:pPr>
      <w:r w:rsidRPr="003B58EF">
        <w:rPr>
          <w:rFonts w:ascii="Bosch Office Sans" w:hAnsi="Bosch Office Sans"/>
        </w:rPr>
        <w:t xml:space="preserve">Devised Template for Alerts and </w:t>
      </w:r>
      <w:r w:rsidR="003B58EF" w:rsidRPr="003B58EF">
        <w:rPr>
          <w:rFonts w:ascii="Bosch Office Sans" w:hAnsi="Bosch Office Sans"/>
        </w:rPr>
        <w:t>notification.</w:t>
      </w:r>
    </w:p>
    <w:p w14:paraId="4214DA9B" w14:textId="2678222B" w:rsidR="004D69FF"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 xml:space="preserve">Devised algorithm for computing C-Suite page </w:t>
      </w:r>
      <w:r w:rsidR="003B58EF" w:rsidRPr="003B58EF">
        <w:rPr>
          <w:rFonts w:ascii="Bosch Office Sans" w:eastAsia="Calibri" w:hAnsi="Bosch Office Sans"/>
          <w:sz w:val="22"/>
          <w:szCs w:val="22"/>
          <w:lang w:eastAsia="en-US"/>
        </w:rPr>
        <w:t>insights.</w:t>
      </w:r>
    </w:p>
    <w:p w14:paraId="5F805A01" w14:textId="569B6946" w:rsidR="004D69FF" w:rsidRPr="003B58EF" w:rsidRDefault="5E52CF57" w:rsidP="4584E02A">
      <w:pPr>
        <w:pStyle w:val="ListParagraph"/>
        <w:numPr>
          <w:ilvl w:val="1"/>
          <w:numId w:val="23"/>
        </w:numPr>
        <w:rPr>
          <w:rFonts w:ascii="Bosch Office Sans" w:hAnsi="Bosch Office Sans"/>
        </w:rPr>
      </w:pPr>
      <w:r w:rsidRPr="003B58EF">
        <w:rPr>
          <w:rFonts w:ascii="Bosch Office Sans" w:hAnsi="Bosch Office Sans"/>
        </w:rPr>
        <w:t xml:space="preserve">Devised Symptom, Mitigation, Consequence for each Asset fault prediction event and operational </w:t>
      </w:r>
      <w:r w:rsidR="003B58EF" w:rsidRPr="003B58EF">
        <w:rPr>
          <w:rFonts w:ascii="Bosch Office Sans" w:hAnsi="Bosch Office Sans"/>
        </w:rPr>
        <w:t>insight.</w:t>
      </w:r>
    </w:p>
    <w:p w14:paraId="483B55DD" w14:textId="6BEE6CB8" w:rsidR="004D69FF" w:rsidRPr="003B58EF" w:rsidRDefault="004D69FF" w:rsidP="4584E02A">
      <w:pPr>
        <w:ind w:left="1260"/>
        <w:rPr>
          <w:rFonts w:ascii="Bosch Office Sans" w:eastAsia="Calibri" w:hAnsi="Bosch Office Sans"/>
          <w:sz w:val="22"/>
          <w:szCs w:val="22"/>
          <w:lang w:eastAsia="en-US"/>
        </w:rPr>
      </w:pPr>
    </w:p>
    <w:p w14:paraId="62A6D567" w14:textId="0A0D0D61" w:rsidR="004D69FF" w:rsidRPr="003B58EF" w:rsidRDefault="5E52CF57" w:rsidP="5E52CF57">
      <w:pPr>
        <w:pStyle w:val="ListParagraph"/>
        <w:numPr>
          <w:ilvl w:val="0"/>
          <w:numId w:val="7"/>
        </w:numPr>
        <w:rPr>
          <w:rFonts w:ascii="Bosch Office Sans" w:hAnsi="Bosch Office Sans"/>
          <w:color w:val="000000" w:themeColor="text1"/>
          <w:u w:val="single"/>
        </w:rPr>
      </w:pPr>
      <w:r w:rsidRPr="003B58EF">
        <w:rPr>
          <w:rFonts w:ascii="Bosch Office Sans" w:eastAsia="Arial" w:hAnsi="Bosch Office Sans"/>
          <w:b/>
          <w:bCs/>
          <w:color w:val="000000" w:themeColor="text1"/>
          <w:u w:val="single"/>
        </w:rPr>
        <w:t>UI Implementations</w:t>
      </w:r>
    </w:p>
    <w:p w14:paraId="7586992F" w14:textId="3CABE8DB" w:rsidR="00375319" w:rsidRPr="003B58EF" w:rsidRDefault="00375319" w:rsidP="4584E02A">
      <w:pPr>
        <w:pStyle w:val="ListParagraph"/>
        <w:numPr>
          <w:ilvl w:val="1"/>
          <w:numId w:val="23"/>
        </w:numPr>
        <w:rPr>
          <w:rFonts w:ascii="Bosch Office Sans" w:hAnsi="Bosch Office Sans"/>
        </w:rPr>
      </w:pPr>
      <w:r w:rsidRPr="003B58EF">
        <w:rPr>
          <w:rFonts w:ascii="Bosch Office Sans" w:hAnsi="Bosch Office Sans"/>
        </w:rPr>
        <w:t>Data Protection Notice Page added</w:t>
      </w:r>
      <w:r w:rsidR="001E6618">
        <w:rPr>
          <w:rFonts w:ascii="Bosch Office Sans" w:hAnsi="Bosch Office Sans"/>
        </w:rPr>
        <w:t>, PPGPL to confirm Final DPN.</w:t>
      </w:r>
    </w:p>
    <w:p w14:paraId="7262060A" w14:textId="4F6F2260" w:rsidR="4584E02A" w:rsidRPr="003B58EF" w:rsidRDefault="5E52CF57" w:rsidP="4584E02A">
      <w:pPr>
        <w:pStyle w:val="ListParagraph"/>
        <w:numPr>
          <w:ilvl w:val="1"/>
          <w:numId w:val="23"/>
        </w:numPr>
        <w:rPr>
          <w:rFonts w:ascii="Bosch Office Sans" w:hAnsi="Bosch Office Sans"/>
        </w:rPr>
      </w:pPr>
      <w:r w:rsidRPr="003B58EF">
        <w:rPr>
          <w:rFonts w:ascii="Bosch Office Sans" w:hAnsi="Bosch Office Sans"/>
        </w:rPr>
        <w:t>Sensor data page added dropdown for sub-part for all assets.</w:t>
      </w:r>
    </w:p>
    <w:p w14:paraId="5B228B07" w14:textId="1E97FB2C" w:rsidR="4584E02A"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Modifications for FFT plots for sensor data page</w:t>
      </w:r>
      <w:r w:rsidRPr="00155BF1">
        <w:rPr>
          <w:rFonts w:ascii="Bosch Office Sans" w:eastAsia="Calibri" w:hAnsi="Bosch Office Sans"/>
          <w:sz w:val="22"/>
          <w:szCs w:val="22"/>
          <w:highlight w:val="yellow"/>
          <w:lang w:eastAsia="en-US"/>
        </w:rPr>
        <w:t>.</w:t>
      </w:r>
      <w:r w:rsidR="00155BF1" w:rsidRPr="00155BF1">
        <w:rPr>
          <w:rFonts w:ascii="Bosch Office Sans" w:eastAsia="Calibri" w:hAnsi="Bosch Office Sans"/>
          <w:sz w:val="22"/>
          <w:szCs w:val="22"/>
          <w:highlight w:val="yellow"/>
          <w:lang w:eastAsia="en-US"/>
        </w:rPr>
        <w:t>( Not applicable as it is HF )</w:t>
      </w:r>
    </w:p>
    <w:p w14:paraId="01602E41" w14:textId="7B3AD34F" w:rsidR="4584E02A"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Added feature to show Historic Sensor Data showing all sensors associated with a sub-part and sensor channel.</w:t>
      </w:r>
    </w:p>
    <w:p w14:paraId="225877F2" w14:textId="6D58B250" w:rsidR="4584E02A"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 xml:space="preserve">Insight Engine – Display Engineering and Operational Insights. </w:t>
      </w:r>
    </w:p>
    <w:p w14:paraId="60412AF1" w14:textId="3249C184" w:rsidR="4584E02A" w:rsidRPr="003B58EF" w:rsidRDefault="5E52CF57" w:rsidP="5E52CF57">
      <w:pPr>
        <w:numPr>
          <w:ilvl w:val="1"/>
          <w:numId w:val="23"/>
        </w:numPr>
        <w:rPr>
          <w:rFonts w:ascii="Bosch Office Sans" w:hAnsi="Bosch Office Sans"/>
          <w:sz w:val="22"/>
          <w:szCs w:val="22"/>
        </w:rPr>
      </w:pPr>
      <w:r w:rsidRPr="799A6DBC">
        <w:rPr>
          <w:rFonts w:ascii="Bosch Office Sans" w:eastAsia="Calibri" w:hAnsi="Bosch Office Sans"/>
          <w:sz w:val="22"/>
          <w:szCs w:val="22"/>
          <w:lang w:eastAsia="en-US"/>
        </w:rPr>
        <w:t xml:space="preserve">Engineering Insights - historic data displayed when </w:t>
      </w:r>
      <w:r w:rsidR="2CF0C8DB" w:rsidRPr="799A6DBC">
        <w:rPr>
          <w:rFonts w:ascii="Bosch Office Sans" w:eastAsia="Calibri" w:hAnsi="Bosch Office Sans"/>
          <w:sz w:val="22"/>
          <w:szCs w:val="22"/>
          <w:lang w:eastAsia="en-US"/>
        </w:rPr>
        <w:t>an anomaly</w:t>
      </w:r>
      <w:r w:rsidRPr="799A6DBC">
        <w:rPr>
          <w:rFonts w:ascii="Bosch Office Sans" w:eastAsia="Calibri" w:hAnsi="Bosch Office Sans"/>
          <w:sz w:val="22"/>
          <w:szCs w:val="22"/>
          <w:lang w:eastAsia="en-US"/>
        </w:rPr>
        <w:t xml:space="preserve"> is detected.</w:t>
      </w:r>
    </w:p>
    <w:p w14:paraId="1DD33AEF" w14:textId="32A6A9F2" w:rsidR="4584E02A" w:rsidRPr="003B58EF" w:rsidRDefault="5E52CF57" w:rsidP="5E52CF57">
      <w:pPr>
        <w:numPr>
          <w:ilvl w:val="1"/>
          <w:numId w:val="23"/>
        </w:numPr>
        <w:rPr>
          <w:rFonts w:ascii="Bosch Office Sans" w:hAnsi="Bosch Office Sans"/>
          <w:sz w:val="22"/>
          <w:szCs w:val="22"/>
        </w:rPr>
      </w:pPr>
      <w:r w:rsidRPr="003B58EF">
        <w:rPr>
          <w:rFonts w:ascii="Bosch Office Sans" w:eastAsia="Calibri" w:hAnsi="Bosch Office Sans"/>
          <w:sz w:val="22"/>
          <w:szCs w:val="22"/>
          <w:lang w:eastAsia="en-US"/>
        </w:rPr>
        <w:t>Implemented Asset Event History page to show day-wise events for the events that occurred in a year.</w:t>
      </w:r>
    </w:p>
    <w:p w14:paraId="1F61A522" w14:textId="4D1D666A" w:rsidR="4584E02A" w:rsidRPr="006028A5" w:rsidRDefault="00E71622" w:rsidP="5E52CF57">
      <w:pPr>
        <w:numPr>
          <w:ilvl w:val="1"/>
          <w:numId w:val="23"/>
        </w:numPr>
        <w:rPr>
          <w:rFonts w:ascii="Bosch Office Sans" w:eastAsia="Calibri" w:hAnsi="Bosch Office Sans"/>
          <w:sz w:val="22"/>
          <w:szCs w:val="22"/>
          <w:lang w:eastAsia="en-US"/>
        </w:rPr>
      </w:pPr>
      <w:r w:rsidRPr="006028A5">
        <w:rPr>
          <w:rFonts w:ascii="Bosch Office Sans" w:eastAsia="Calibri" w:hAnsi="Bosch Office Sans"/>
          <w:sz w:val="22"/>
          <w:szCs w:val="22"/>
          <w:lang w:eastAsia="en-US"/>
        </w:rPr>
        <w:t>Common Causes of Failure - Shows the highest occurring faults as percentages for a given month</w:t>
      </w:r>
      <w:r w:rsidR="003B58EF" w:rsidRPr="006028A5">
        <w:rPr>
          <w:rFonts w:ascii="Bosch Office Sans" w:eastAsia="Calibri" w:hAnsi="Bosch Office Sans"/>
          <w:sz w:val="22"/>
          <w:szCs w:val="22"/>
          <w:lang w:eastAsia="en-US"/>
        </w:rPr>
        <w:t>.</w:t>
      </w:r>
    </w:p>
    <w:p w14:paraId="12EC9C94" w14:textId="7F13226D" w:rsidR="4584E02A" w:rsidRPr="003B58EF" w:rsidRDefault="5E52CF57" w:rsidP="4584E02A">
      <w:pPr>
        <w:pStyle w:val="ListParagraph"/>
        <w:numPr>
          <w:ilvl w:val="1"/>
          <w:numId w:val="23"/>
        </w:numPr>
        <w:rPr>
          <w:rFonts w:ascii="Bosch Office Sans" w:hAnsi="Bosch Office Sans"/>
        </w:rPr>
      </w:pPr>
      <w:r w:rsidRPr="003B58EF">
        <w:rPr>
          <w:rFonts w:ascii="Bosch Office Sans" w:hAnsi="Bosch Office Sans"/>
        </w:rPr>
        <w:t>C-Suite added KPIs in collaboration with PPGPL to show trends in the KPI</w:t>
      </w:r>
      <w:r w:rsidR="00155BF1">
        <w:rPr>
          <w:rFonts w:ascii="Bosch Office Sans" w:hAnsi="Bosch Office Sans"/>
        </w:rPr>
        <w:t xml:space="preserve"> along with user Manual and Logic for C suite.</w:t>
      </w:r>
    </w:p>
    <w:p w14:paraId="11F86960" w14:textId="77777777" w:rsidR="004127EB" w:rsidRPr="003B58EF" w:rsidRDefault="004127EB" w:rsidP="004127EB">
      <w:pPr>
        <w:rPr>
          <w:rFonts w:ascii="Bosch Office Sans" w:eastAsia="Arial" w:hAnsi="Bosch Office Sans"/>
          <w:bCs/>
          <w:iCs/>
          <w:color w:val="000000" w:themeColor="text1"/>
        </w:rPr>
      </w:pPr>
    </w:p>
    <w:p w14:paraId="40DBFCEA" w14:textId="449CE9AF" w:rsidR="00675E6B" w:rsidRPr="003B58EF" w:rsidRDefault="5E52CF57" w:rsidP="5E52CF57">
      <w:pPr>
        <w:pStyle w:val="ListParagraph"/>
        <w:numPr>
          <w:ilvl w:val="0"/>
          <w:numId w:val="6"/>
        </w:numPr>
        <w:rPr>
          <w:rFonts w:ascii="Bosch Office Sans" w:hAnsi="Bosch Office Sans"/>
          <w:color w:val="000000" w:themeColor="text1"/>
          <w:u w:val="single"/>
        </w:rPr>
      </w:pPr>
      <w:r w:rsidRPr="003B58EF">
        <w:rPr>
          <w:rFonts w:ascii="Bosch Office Sans" w:eastAsia="Arial" w:hAnsi="Bosch Office Sans"/>
          <w:b/>
          <w:bCs/>
          <w:color w:val="000000" w:themeColor="text1"/>
          <w:u w:val="single"/>
        </w:rPr>
        <w:t>API &amp; Database Implementations</w:t>
      </w:r>
    </w:p>
    <w:p w14:paraId="628F0218" w14:textId="053B1B89" w:rsidR="4584E02A" w:rsidRPr="003B58EF" w:rsidRDefault="5E52CF57" w:rsidP="4584E02A">
      <w:pPr>
        <w:pStyle w:val="ListParagraph"/>
        <w:numPr>
          <w:ilvl w:val="1"/>
          <w:numId w:val="25"/>
        </w:numPr>
        <w:rPr>
          <w:rFonts w:ascii="Bosch Office Sans" w:hAnsi="Bosch Office Sans"/>
        </w:rPr>
      </w:pPr>
      <w:r w:rsidRPr="003B58EF">
        <w:rPr>
          <w:rFonts w:ascii="Bosch Office Sans" w:hAnsi="Bosch Office Sans"/>
        </w:rPr>
        <w:t xml:space="preserve">Customized and configured the ingestion mechanisms for the low frequency and </w:t>
      </w:r>
      <w:r w:rsidRPr="001E6618">
        <w:rPr>
          <w:rFonts w:ascii="Bosch Office Sans" w:hAnsi="Bosch Office Sans"/>
          <w:highlight w:val="yellow"/>
        </w:rPr>
        <w:t>the high frequency pipelines</w:t>
      </w:r>
      <w:r w:rsidR="001E6618">
        <w:rPr>
          <w:rFonts w:ascii="Bosch Office Sans" w:hAnsi="Bosch Office Sans"/>
        </w:rPr>
        <w:t xml:space="preserve"> will be taken once vibration sensors are </w:t>
      </w:r>
      <w:r w:rsidR="001E6618">
        <w:rPr>
          <w:rFonts w:ascii="Bosch Office Sans" w:hAnsi="Bosch Office Sans"/>
        </w:rPr>
        <w:lastRenderedPageBreak/>
        <w:t>deployed and will be taken as change request separately with PPGPL</w:t>
      </w:r>
      <w:r w:rsidRPr="003B58EF">
        <w:rPr>
          <w:rFonts w:ascii="Bosch Office Sans" w:hAnsi="Bosch Office Sans"/>
        </w:rPr>
        <w:t>, as per the existing architecture of the PPGPL.</w:t>
      </w:r>
    </w:p>
    <w:p w14:paraId="10E2B690" w14:textId="533A6DFB"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API are upgraded to include the sub-parts for the assets.</w:t>
      </w:r>
    </w:p>
    <w:p w14:paraId="412AF577" w14:textId="12EE14DD"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Customized the logic for FFT plots for the live data pages.</w:t>
      </w:r>
      <w:r w:rsidR="00155BF1" w:rsidRPr="00155BF1">
        <w:rPr>
          <w:rFonts w:ascii="Bosch Office Sans" w:eastAsia="Calibri" w:hAnsi="Bosch Office Sans"/>
          <w:sz w:val="22"/>
          <w:szCs w:val="22"/>
          <w:highlight w:val="yellow"/>
          <w:lang w:eastAsia="en-US"/>
        </w:rPr>
        <w:t>(Not applicable as it is HF )</w:t>
      </w:r>
    </w:p>
    <w:p w14:paraId="356B64AA" w14:textId="164278FD"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Developed the API to route to the historic data when anomaly</w:t>
      </w:r>
      <w:r w:rsidR="00375319" w:rsidRPr="003B58EF">
        <w:rPr>
          <w:rFonts w:ascii="Bosch Office Sans" w:eastAsia="Calibri" w:hAnsi="Bosch Office Sans"/>
          <w:sz w:val="22"/>
          <w:szCs w:val="22"/>
          <w:lang w:eastAsia="en-US"/>
        </w:rPr>
        <w:t xml:space="preserve"> is detected.</w:t>
      </w:r>
    </w:p>
    <w:p w14:paraId="6F2D4079" w14:textId="195FB34E"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Customized the APIs for the insight engine page as per the requirements gathered</w:t>
      </w:r>
      <w:r w:rsidR="003B58EF">
        <w:rPr>
          <w:rFonts w:ascii="Bosch Office Sans" w:eastAsia="Calibri" w:hAnsi="Bosch Office Sans"/>
          <w:sz w:val="22"/>
          <w:szCs w:val="22"/>
          <w:lang w:eastAsia="en-US"/>
        </w:rPr>
        <w:t>.</w:t>
      </w:r>
    </w:p>
    <w:p w14:paraId="134BC38C" w14:textId="0F8C8ED5"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Developed and customized the API for the Asset Event History page</w:t>
      </w:r>
      <w:r w:rsidR="001331EB" w:rsidRPr="003B58EF">
        <w:rPr>
          <w:rFonts w:ascii="Bosch Office Sans" w:eastAsia="Calibri" w:hAnsi="Bosch Office Sans"/>
          <w:sz w:val="22"/>
          <w:szCs w:val="22"/>
          <w:lang w:eastAsia="en-US"/>
        </w:rPr>
        <w:t>.</w:t>
      </w:r>
      <w:r w:rsidRPr="003B58EF">
        <w:rPr>
          <w:rFonts w:ascii="Bosch Office Sans" w:eastAsia="Calibri" w:hAnsi="Bosch Office Sans"/>
          <w:sz w:val="22"/>
          <w:szCs w:val="22"/>
          <w:lang w:eastAsia="en-US"/>
        </w:rPr>
        <w:t xml:space="preserve"> </w:t>
      </w:r>
    </w:p>
    <w:p w14:paraId="198404BC" w14:textId="70B47A3A"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Customized the C-Suite APIs after alignment with PPGPL.</w:t>
      </w:r>
    </w:p>
    <w:p w14:paraId="06CAAD7F" w14:textId="391D0A5B"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Developed new collections and database functions.</w:t>
      </w:r>
    </w:p>
    <w:p w14:paraId="2ED4395D" w14:textId="721B147A" w:rsidR="4584E02A" w:rsidRPr="003B58EF" w:rsidRDefault="5E52CF57" w:rsidP="5E52CF57">
      <w:pPr>
        <w:numPr>
          <w:ilvl w:val="1"/>
          <w:numId w:val="25"/>
        </w:numPr>
        <w:rPr>
          <w:rFonts w:ascii="Bosch Office Sans" w:hAnsi="Bosch Office Sans"/>
          <w:sz w:val="22"/>
          <w:szCs w:val="22"/>
        </w:rPr>
      </w:pPr>
      <w:r w:rsidRPr="003B58EF">
        <w:rPr>
          <w:rFonts w:ascii="Bosch Office Sans" w:eastAsia="Calibri" w:hAnsi="Bosch Office Sans"/>
          <w:sz w:val="22"/>
          <w:szCs w:val="22"/>
          <w:lang w:eastAsia="en-US"/>
        </w:rPr>
        <w:t>Developed and customized the Common Causes of Failure Page.</w:t>
      </w:r>
    </w:p>
    <w:p w14:paraId="1B889819" w14:textId="77777777" w:rsidR="001E6FE1" w:rsidRPr="003B58EF" w:rsidRDefault="001E6FE1" w:rsidP="001E6FE1">
      <w:pPr>
        <w:rPr>
          <w:rFonts w:ascii="Bosch Office Sans" w:eastAsia="Arial" w:hAnsi="Bosch Office Sans"/>
          <w:bCs/>
          <w:iCs/>
          <w:color w:val="000000" w:themeColor="text1"/>
        </w:rPr>
      </w:pPr>
    </w:p>
    <w:p w14:paraId="00DB61F7" w14:textId="53D7B61C" w:rsidR="004D69FF" w:rsidRPr="003B58EF" w:rsidRDefault="5E52CF57" w:rsidP="4584E02A">
      <w:pPr>
        <w:pStyle w:val="ListParagraph"/>
        <w:numPr>
          <w:ilvl w:val="0"/>
          <w:numId w:val="5"/>
        </w:numPr>
        <w:rPr>
          <w:rFonts w:ascii="Bosch Office Sans" w:hAnsi="Bosch Office Sans"/>
        </w:rPr>
      </w:pPr>
      <w:r w:rsidRPr="003B58EF">
        <w:rPr>
          <w:rFonts w:ascii="Bosch Office Sans" w:hAnsi="Bosch Office Sans"/>
        </w:rPr>
        <w:t xml:space="preserve"> </w:t>
      </w:r>
      <w:r w:rsidRPr="003B58EF">
        <w:rPr>
          <w:rFonts w:ascii="Bosch Office Sans" w:eastAsia="Arial" w:hAnsi="Bosch Office Sans"/>
          <w:b/>
          <w:bCs/>
          <w:color w:val="000000" w:themeColor="text1"/>
          <w:u w:val="single"/>
        </w:rPr>
        <w:t>Data Acquisition and Cloud Implementation</w:t>
      </w:r>
    </w:p>
    <w:p w14:paraId="45D271D7" w14:textId="425060E4" w:rsidR="004D69FF" w:rsidRPr="003B58EF" w:rsidRDefault="5E52CF57" w:rsidP="4584E02A">
      <w:pPr>
        <w:pStyle w:val="ListParagraph"/>
        <w:numPr>
          <w:ilvl w:val="1"/>
          <w:numId w:val="27"/>
        </w:numPr>
        <w:rPr>
          <w:rFonts w:ascii="Bosch Office Sans" w:hAnsi="Bosch Office Sans"/>
        </w:rPr>
      </w:pPr>
      <w:r w:rsidRPr="003B58EF">
        <w:rPr>
          <w:rFonts w:ascii="Bosch Office Sans" w:hAnsi="Bosch Office Sans"/>
        </w:rPr>
        <w:t xml:space="preserve">Data has been taken from PPAPPS105 SQL Server using a linked server To PHD shadow using Linked Service connection created in Azure Data Factory </w:t>
      </w:r>
    </w:p>
    <w:p w14:paraId="1AE531D1" w14:textId="79213562" w:rsidR="004D69FF" w:rsidRPr="003B58EF" w:rsidRDefault="003B58EF" w:rsidP="003B58EF">
      <w:pPr>
        <w:ind w:left="1260"/>
        <w:rPr>
          <w:rFonts w:ascii="Bosch Office Sans" w:hAnsi="Bosch Office Sans"/>
          <w:color w:val="000000" w:themeColor="text1"/>
          <w:sz w:val="22"/>
          <w:szCs w:val="22"/>
        </w:rPr>
      </w:pPr>
      <w:r>
        <w:rPr>
          <w:rFonts w:ascii="Bosch Office Sans" w:eastAsia="Calibri" w:hAnsi="Bosch Office Sans"/>
          <w:sz w:val="22"/>
          <w:szCs w:val="22"/>
          <w:lang w:eastAsia="en-US"/>
        </w:rPr>
        <w:t xml:space="preserve">      </w:t>
      </w:r>
      <w:r w:rsidR="5E52CF57" w:rsidRPr="003B58EF">
        <w:rPr>
          <w:rFonts w:ascii="Bosch Office Sans" w:eastAsia="Calibri" w:hAnsi="Bosch Office Sans"/>
          <w:sz w:val="22"/>
          <w:szCs w:val="22"/>
          <w:lang w:eastAsia="en-US"/>
        </w:rPr>
        <w:t xml:space="preserve">via Pipelines to be ingested into Azure Data Explorer. </w:t>
      </w:r>
    </w:p>
    <w:p w14:paraId="4F64B45B" w14:textId="7E5185C5" w:rsidR="004D69FF" w:rsidRPr="003B58EF" w:rsidRDefault="5E52CF57" w:rsidP="5E52CF57">
      <w:pPr>
        <w:numPr>
          <w:ilvl w:val="1"/>
          <w:numId w:val="27"/>
        </w:numPr>
        <w:rPr>
          <w:rFonts w:ascii="Bosch Office Sans" w:hAnsi="Bosch Office Sans"/>
          <w:color w:val="000000" w:themeColor="text1"/>
          <w:sz w:val="22"/>
          <w:szCs w:val="22"/>
        </w:rPr>
      </w:pPr>
      <w:r w:rsidRPr="003B58EF">
        <w:rPr>
          <w:rFonts w:ascii="Bosch Office Sans" w:eastAsia="Calibri" w:hAnsi="Bosch Office Sans"/>
          <w:sz w:val="22"/>
          <w:szCs w:val="22"/>
          <w:lang w:eastAsia="en-US"/>
        </w:rPr>
        <w:t xml:space="preserve">Azure Architecture 1.2 has been designed and </w:t>
      </w:r>
      <w:r w:rsidR="003B58EF" w:rsidRPr="003B58EF">
        <w:rPr>
          <w:rFonts w:ascii="Bosch Office Sans" w:eastAsia="Calibri" w:hAnsi="Bosch Office Sans"/>
          <w:sz w:val="22"/>
          <w:szCs w:val="22"/>
          <w:lang w:eastAsia="en-US"/>
        </w:rPr>
        <w:t>deployed.</w:t>
      </w:r>
      <w:r w:rsidRPr="003B58EF">
        <w:rPr>
          <w:rFonts w:ascii="Bosch Office Sans" w:eastAsia="Calibri" w:hAnsi="Bosch Office Sans"/>
          <w:sz w:val="22"/>
          <w:szCs w:val="22"/>
          <w:lang w:eastAsia="en-US"/>
        </w:rPr>
        <w:t xml:space="preserve"> </w:t>
      </w:r>
    </w:p>
    <w:p w14:paraId="39B387A3" w14:textId="34C42E7B" w:rsidR="004D69FF" w:rsidRPr="001E6618" w:rsidRDefault="5E52CF57" w:rsidP="5E52CF57">
      <w:pPr>
        <w:numPr>
          <w:ilvl w:val="1"/>
          <w:numId w:val="27"/>
        </w:numPr>
        <w:rPr>
          <w:rFonts w:ascii="Bosch Office Sans" w:hAnsi="Bosch Office Sans"/>
          <w:color w:val="000000" w:themeColor="text1"/>
          <w:sz w:val="22"/>
          <w:szCs w:val="22"/>
          <w:highlight w:val="yellow"/>
        </w:rPr>
      </w:pPr>
      <w:r w:rsidRPr="003B58EF">
        <w:rPr>
          <w:rFonts w:ascii="Bosch Office Sans" w:eastAsia="Calibri" w:hAnsi="Bosch Office Sans"/>
          <w:sz w:val="22"/>
          <w:szCs w:val="22"/>
          <w:lang w:eastAsia="en-US"/>
        </w:rPr>
        <w:t xml:space="preserve">Azure Data Factory, Function App, Azure Data Explorer, Cosmos DB </w:t>
      </w:r>
      <w:r w:rsidR="001E6618">
        <w:rPr>
          <w:rFonts w:ascii="Bosch Office Sans" w:eastAsia="Calibri" w:hAnsi="Bosch Office Sans"/>
          <w:sz w:val="22"/>
          <w:szCs w:val="22"/>
          <w:lang w:eastAsia="en-US"/>
        </w:rPr>
        <w:t xml:space="preserve">, </w:t>
      </w:r>
      <w:r w:rsidR="001E6618" w:rsidRPr="001E6618">
        <w:rPr>
          <w:rFonts w:ascii="Bosch Office Sans" w:eastAsia="Calibri" w:hAnsi="Bosch Office Sans"/>
          <w:sz w:val="22"/>
          <w:szCs w:val="22"/>
          <w:highlight w:val="yellow"/>
          <w:lang w:eastAsia="en-US"/>
        </w:rPr>
        <w:t>Event Hub with service endpoint and private endpoint integrated with Managed identity has</w:t>
      </w:r>
      <w:r w:rsidRPr="001E6618">
        <w:rPr>
          <w:rFonts w:ascii="Bosch Office Sans" w:eastAsia="Calibri" w:hAnsi="Bosch Office Sans"/>
          <w:sz w:val="22"/>
          <w:szCs w:val="22"/>
          <w:highlight w:val="yellow"/>
          <w:lang w:eastAsia="en-US"/>
        </w:rPr>
        <w:t xml:space="preserve"> been </w:t>
      </w:r>
      <w:r w:rsidR="000C795B" w:rsidRPr="001E6618">
        <w:rPr>
          <w:rFonts w:ascii="Bosch Office Sans" w:eastAsia="Calibri" w:hAnsi="Bosch Office Sans"/>
          <w:sz w:val="22"/>
          <w:szCs w:val="22"/>
          <w:highlight w:val="yellow"/>
          <w:lang w:eastAsia="en-US"/>
        </w:rPr>
        <w:t>deployed.</w:t>
      </w:r>
    </w:p>
    <w:p w14:paraId="576BF2BA" w14:textId="52BF3BFB" w:rsidR="004D69FF" w:rsidRPr="003B58EF" w:rsidRDefault="5E52CF57" w:rsidP="5E52CF57">
      <w:pPr>
        <w:numPr>
          <w:ilvl w:val="1"/>
          <w:numId w:val="27"/>
        </w:numPr>
        <w:rPr>
          <w:rFonts w:ascii="Bosch Office Sans" w:hAnsi="Bosch Office Sans"/>
          <w:color w:val="000000" w:themeColor="text1"/>
          <w:sz w:val="22"/>
          <w:szCs w:val="22"/>
        </w:rPr>
      </w:pPr>
      <w:r w:rsidRPr="003B58EF">
        <w:rPr>
          <w:rFonts w:ascii="Bosch Office Sans" w:eastAsia="Calibri" w:hAnsi="Bosch Office Sans"/>
          <w:sz w:val="22"/>
          <w:szCs w:val="22"/>
          <w:lang w:eastAsia="en-US"/>
        </w:rPr>
        <w:t>New Services Azure Static App for PPGPL dashboard and Web App</w:t>
      </w:r>
      <w:r w:rsidR="00EE71A5" w:rsidRPr="003B58EF">
        <w:rPr>
          <w:rFonts w:ascii="Bosch Office Sans" w:eastAsia="Calibri" w:hAnsi="Bosch Office Sans"/>
          <w:sz w:val="22"/>
          <w:szCs w:val="22"/>
          <w:lang w:eastAsia="en-US"/>
        </w:rPr>
        <w:t xml:space="preserve"> </w:t>
      </w:r>
      <w:r w:rsidRPr="003B58EF">
        <w:rPr>
          <w:rFonts w:ascii="Bosch Office Sans" w:eastAsia="Calibri" w:hAnsi="Bosch Office Sans"/>
          <w:sz w:val="22"/>
          <w:szCs w:val="22"/>
          <w:lang w:eastAsia="en-US"/>
        </w:rPr>
        <w:t xml:space="preserve">for hosting the backend APIs has been </w:t>
      </w:r>
      <w:r w:rsidR="003B58EF" w:rsidRPr="003B58EF">
        <w:rPr>
          <w:rFonts w:ascii="Bosch Office Sans" w:eastAsia="Calibri" w:hAnsi="Bosch Office Sans"/>
          <w:sz w:val="22"/>
          <w:szCs w:val="22"/>
          <w:lang w:eastAsia="en-US"/>
        </w:rPr>
        <w:t>deployed.</w:t>
      </w:r>
      <w:r w:rsidRPr="003B58EF">
        <w:rPr>
          <w:rFonts w:ascii="Bosch Office Sans" w:eastAsia="Calibri" w:hAnsi="Bosch Office Sans"/>
          <w:sz w:val="22"/>
          <w:szCs w:val="22"/>
          <w:lang w:eastAsia="en-US"/>
        </w:rPr>
        <w:t xml:space="preserve"> </w:t>
      </w:r>
    </w:p>
    <w:p w14:paraId="21BA618A" w14:textId="0D6CF037" w:rsidR="004D69FF" w:rsidRPr="003B58EF" w:rsidRDefault="5E52CF57" w:rsidP="5E52CF57">
      <w:pPr>
        <w:numPr>
          <w:ilvl w:val="1"/>
          <w:numId w:val="27"/>
        </w:numPr>
        <w:rPr>
          <w:rFonts w:ascii="Bosch Office Sans" w:hAnsi="Bosch Office Sans"/>
          <w:color w:val="000000" w:themeColor="text1"/>
          <w:sz w:val="22"/>
          <w:szCs w:val="22"/>
        </w:rPr>
      </w:pPr>
      <w:r w:rsidRPr="003B58EF">
        <w:rPr>
          <w:rFonts w:ascii="Bosch Office Sans" w:eastAsia="Calibri" w:hAnsi="Bosch Office Sans"/>
          <w:sz w:val="22"/>
          <w:szCs w:val="22"/>
          <w:lang w:eastAsia="en-US"/>
        </w:rPr>
        <w:t xml:space="preserve">Cloud Cost optimization has been performed. </w:t>
      </w:r>
    </w:p>
    <w:p w14:paraId="7D0B840C" w14:textId="1C7BB960" w:rsidR="004D69FF" w:rsidRPr="003B58EF" w:rsidRDefault="5E52CF57" w:rsidP="4584E02A">
      <w:pPr>
        <w:pStyle w:val="ListParagraph"/>
        <w:numPr>
          <w:ilvl w:val="1"/>
          <w:numId w:val="27"/>
        </w:numPr>
        <w:rPr>
          <w:rFonts w:ascii="Bosch Office Sans" w:hAnsi="Bosch Office Sans"/>
        </w:rPr>
      </w:pPr>
      <w:r w:rsidRPr="003B58EF">
        <w:rPr>
          <w:rFonts w:ascii="Bosch Office Sans" w:hAnsi="Bosch Office Sans"/>
        </w:rPr>
        <w:t xml:space="preserve">For </w:t>
      </w:r>
      <w:r w:rsidR="003B58EF">
        <w:rPr>
          <w:rFonts w:ascii="Bosch Office Sans" w:hAnsi="Bosch Office Sans"/>
        </w:rPr>
        <w:t>f</w:t>
      </w:r>
      <w:r w:rsidRPr="003B58EF">
        <w:rPr>
          <w:rFonts w:ascii="Bosch Office Sans" w:hAnsi="Bosch Office Sans"/>
        </w:rPr>
        <w:t xml:space="preserve">ault </w:t>
      </w:r>
      <w:r w:rsidRPr="007C7AEB">
        <w:rPr>
          <w:rFonts w:ascii="Bosch Office Sans" w:hAnsi="Bosch Office Sans"/>
        </w:rPr>
        <w:t xml:space="preserve">notification Azure </w:t>
      </w:r>
      <w:r w:rsidR="00644F30" w:rsidRPr="007C7AEB">
        <w:rPr>
          <w:rFonts w:ascii="Bosch Office Sans" w:hAnsi="Bosch Office Sans"/>
        </w:rPr>
        <w:t>Logic App</w:t>
      </w:r>
      <w:r w:rsidRPr="007C7AEB">
        <w:rPr>
          <w:rFonts w:ascii="Bosch Office Sans" w:hAnsi="Bosch Office Sans"/>
        </w:rPr>
        <w:t xml:space="preserve"> has been </w:t>
      </w:r>
      <w:r w:rsidR="003B58EF" w:rsidRPr="007C7AEB">
        <w:rPr>
          <w:rFonts w:ascii="Bosch Office Sans" w:hAnsi="Bosch Office Sans"/>
        </w:rPr>
        <w:t>deployed</w:t>
      </w:r>
      <w:r w:rsidR="00644F30" w:rsidRPr="007C7AEB">
        <w:rPr>
          <w:rFonts w:ascii="Bosch Office Sans" w:hAnsi="Bosch Office Sans"/>
        </w:rPr>
        <w:t xml:space="preserve"> and connected using Microsoft O365 Connector</w:t>
      </w:r>
      <w:r w:rsidR="003B58EF" w:rsidRPr="007C7AEB">
        <w:rPr>
          <w:rFonts w:ascii="Bosch Office Sans" w:hAnsi="Bosch Office Sans"/>
        </w:rPr>
        <w:t>.</w:t>
      </w:r>
    </w:p>
    <w:p w14:paraId="2F65E0DA" w14:textId="72D570A1" w:rsidR="004D69FF" w:rsidRDefault="5E52CF57" w:rsidP="4584E02A">
      <w:pPr>
        <w:pStyle w:val="ListParagraph"/>
        <w:numPr>
          <w:ilvl w:val="1"/>
          <w:numId w:val="27"/>
        </w:numPr>
        <w:rPr>
          <w:rFonts w:ascii="Bosch Office Sans" w:hAnsi="Bosch Office Sans"/>
        </w:rPr>
      </w:pPr>
      <w:r w:rsidRPr="003B58EF">
        <w:rPr>
          <w:rFonts w:ascii="Bosch Office Sans" w:hAnsi="Bosch Office Sans"/>
        </w:rPr>
        <w:t xml:space="preserve">Data has been taken from PPAPPS105 SQL Server using a linked server To PHD shadow using Linked Service connection created in Azure Data Factory </w:t>
      </w:r>
    </w:p>
    <w:p w14:paraId="014EC741" w14:textId="77777777" w:rsidR="00ED5AC2" w:rsidRPr="00ED5AC2" w:rsidRDefault="00ED5AC2" w:rsidP="00ED5AC2">
      <w:pPr>
        <w:ind w:left="1260"/>
        <w:rPr>
          <w:rFonts w:ascii="Bosch Office Sans" w:hAnsi="Bosch Office Sans"/>
        </w:rPr>
      </w:pPr>
    </w:p>
    <w:p w14:paraId="17A59891" w14:textId="6C94DA7B" w:rsidR="00F8671D" w:rsidRPr="00F8671D" w:rsidRDefault="00F8671D" w:rsidP="5E52CF57">
      <w:pPr>
        <w:pStyle w:val="ListParagraph"/>
        <w:numPr>
          <w:ilvl w:val="0"/>
          <w:numId w:val="4"/>
        </w:numPr>
        <w:rPr>
          <w:rFonts w:ascii="Bosch Office Sans" w:hAnsi="Bosch Office Sans"/>
          <w:b/>
          <w:bCs/>
          <w:color w:val="000000" w:themeColor="text1"/>
          <w:u w:val="single"/>
        </w:rPr>
      </w:pPr>
      <w:r w:rsidRPr="00F8671D">
        <w:rPr>
          <w:rFonts w:ascii="Bosch Office Sans" w:hAnsi="Bosch Office Sans"/>
          <w:b/>
          <w:bCs/>
          <w:u w:val="single"/>
        </w:rPr>
        <w:t>Bosch Quality Process:</w:t>
      </w:r>
    </w:p>
    <w:p w14:paraId="0F59E242" w14:textId="0A8E9074" w:rsidR="00F8671D" w:rsidRPr="007C7AEB" w:rsidRDefault="4FF33EB1" w:rsidP="006244A5">
      <w:pPr>
        <w:numPr>
          <w:ilvl w:val="1"/>
          <w:numId w:val="27"/>
        </w:numPr>
        <w:ind w:left="360"/>
        <w:rPr>
          <w:rFonts w:ascii="Bosch Office Sans" w:hAnsi="Bosch Office Sans"/>
          <w:color w:val="000000" w:themeColor="text1"/>
        </w:rPr>
      </w:pPr>
      <w:r w:rsidRPr="007C7AEB">
        <w:rPr>
          <w:rFonts w:ascii="Bosch Office Sans" w:eastAsia="Calibri" w:hAnsi="Bosch Office Sans"/>
          <w:sz w:val="22"/>
          <w:szCs w:val="22"/>
          <w:lang w:eastAsia="en-US"/>
        </w:rPr>
        <w:t xml:space="preserve">Security Engineering Process has been completed including Security testing, Penetration testing &amp; Vulnerability Scan. </w:t>
      </w:r>
      <w:r w:rsidR="00E71622" w:rsidRPr="007C7AEB">
        <w:rPr>
          <w:rFonts w:ascii="Bosch Office Sans" w:eastAsia="Calibri" w:hAnsi="Bosch Office Sans"/>
          <w:sz w:val="22"/>
          <w:szCs w:val="22"/>
          <w:lang w:eastAsia="en-US"/>
        </w:rPr>
        <w:t xml:space="preserve">All the vulnerabilities reported </w:t>
      </w:r>
      <w:r w:rsidR="00277742" w:rsidRPr="007C7AEB">
        <w:rPr>
          <w:rFonts w:ascii="Bosch Office Sans" w:eastAsia="Calibri" w:hAnsi="Bosch Office Sans"/>
          <w:sz w:val="22"/>
          <w:szCs w:val="22"/>
          <w:lang w:eastAsia="en-US"/>
        </w:rPr>
        <w:t xml:space="preserve">during </w:t>
      </w:r>
      <w:r w:rsidR="001E6618">
        <w:rPr>
          <w:rFonts w:ascii="Bosch Office Sans" w:eastAsia="Calibri" w:hAnsi="Bosch Office Sans"/>
          <w:sz w:val="22"/>
          <w:szCs w:val="22"/>
          <w:lang w:eastAsia="en-US"/>
        </w:rPr>
        <w:t xml:space="preserve">periodic scans (Fortnightly) on S-BOM </w:t>
      </w:r>
      <w:r w:rsidR="00E71622" w:rsidRPr="007C7AEB">
        <w:rPr>
          <w:rFonts w:ascii="Bosch Office Sans" w:eastAsia="Calibri" w:hAnsi="Bosch Office Sans"/>
          <w:sz w:val="22"/>
          <w:szCs w:val="22"/>
          <w:lang w:eastAsia="en-US"/>
        </w:rPr>
        <w:t>are closed</w:t>
      </w:r>
      <w:r w:rsidR="001E6618">
        <w:rPr>
          <w:rFonts w:ascii="Bosch Office Sans" w:eastAsia="Calibri" w:hAnsi="Bosch Office Sans"/>
          <w:sz w:val="22"/>
          <w:szCs w:val="22"/>
          <w:lang w:eastAsia="en-US"/>
        </w:rPr>
        <w:t>/addressed</w:t>
      </w:r>
      <w:r w:rsidR="00E71622" w:rsidRPr="007C7AEB">
        <w:rPr>
          <w:rFonts w:ascii="Bosch Office Sans" w:eastAsia="Calibri" w:hAnsi="Bosch Office Sans"/>
          <w:sz w:val="22"/>
          <w:szCs w:val="22"/>
          <w:lang w:eastAsia="en-US"/>
        </w:rPr>
        <w:t xml:space="preserve"> and </w:t>
      </w:r>
      <w:r w:rsidR="00155BF1">
        <w:rPr>
          <w:rFonts w:ascii="Bosch Office Sans" w:eastAsia="Calibri" w:hAnsi="Bosch Office Sans"/>
          <w:sz w:val="22"/>
          <w:szCs w:val="22"/>
          <w:lang w:eastAsia="en-US"/>
        </w:rPr>
        <w:t xml:space="preserve">report are shared </w:t>
      </w:r>
      <w:r w:rsidR="00E71622" w:rsidRPr="007C7AEB">
        <w:rPr>
          <w:rFonts w:ascii="Bosch Office Sans" w:eastAsia="Calibri" w:hAnsi="Bosch Office Sans"/>
          <w:sz w:val="22"/>
          <w:szCs w:val="22"/>
          <w:lang w:eastAsia="en-US"/>
        </w:rPr>
        <w:t>to PPGPL.</w:t>
      </w:r>
      <w:r w:rsidRPr="007C7AEB">
        <w:rPr>
          <w:rFonts w:ascii="Bosch Office Sans" w:eastAsia="Calibri" w:hAnsi="Bosch Office Sans"/>
          <w:sz w:val="22"/>
          <w:szCs w:val="22"/>
          <w:lang w:eastAsia="en-US"/>
        </w:rPr>
        <w:t xml:space="preserve"> </w:t>
      </w:r>
    </w:p>
    <w:p w14:paraId="5312AD5B" w14:textId="77777777" w:rsidR="00F8671D" w:rsidRPr="00F8671D" w:rsidRDefault="00F8671D" w:rsidP="00F8671D">
      <w:pPr>
        <w:ind w:left="360"/>
        <w:rPr>
          <w:rFonts w:ascii="Bosch Office Sans" w:hAnsi="Bosch Office Sans"/>
          <w:color w:val="000000" w:themeColor="text1"/>
        </w:rPr>
      </w:pPr>
    </w:p>
    <w:p w14:paraId="445A2DB0" w14:textId="184FFA76" w:rsidR="00AC26AA" w:rsidRPr="00155BF1" w:rsidRDefault="00F8671D" w:rsidP="00ED5AC2">
      <w:pPr>
        <w:pStyle w:val="ListParagraph"/>
        <w:numPr>
          <w:ilvl w:val="1"/>
          <w:numId w:val="27"/>
        </w:numPr>
        <w:rPr>
          <w:rFonts w:ascii="Bosch Office Sans" w:hAnsi="Bosch Office Sans"/>
        </w:rPr>
      </w:pPr>
      <w:r>
        <w:rPr>
          <w:rFonts w:ascii="Bosch Office Sans" w:hAnsi="Bosch Office Sans"/>
        </w:rPr>
        <w:t>Note:-</w:t>
      </w:r>
      <w:r w:rsidR="5E52CF57" w:rsidRPr="00F8671D">
        <w:rPr>
          <w:rFonts w:ascii="Bosch Office Sans" w:hAnsi="Bosch Office Sans"/>
        </w:rPr>
        <w:t>The models are implemented on the assets based on synthetic data and will be ret</w:t>
      </w:r>
      <w:r w:rsidR="007C7AEB">
        <w:rPr>
          <w:rFonts w:ascii="Bosch Office Sans" w:hAnsi="Bosch Office Sans"/>
        </w:rPr>
        <w:t xml:space="preserve">rained </w:t>
      </w:r>
      <w:r w:rsidR="5E52CF57" w:rsidRPr="00F8671D">
        <w:rPr>
          <w:rFonts w:ascii="Bosch Office Sans" w:hAnsi="Bosch Office Sans"/>
        </w:rPr>
        <w:t>once the high frequency sensors are mounted on the pump and cooling tower fan.</w:t>
      </w:r>
      <w:r w:rsidR="001E6618">
        <w:rPr>
          <w:rFonts w:ascii="Bosch Office Sans" w:hAnsi="Bosch Office Sans"/>
        </w:rPr>
        <w:t xml:space="preserve"> </w:t>
      </w:r>
      <w:r w:rsidR="001E6618" w:rsidRPr="001E6618">
        <w:rPr>
          <w:rFonts w:ascii="Bosch Office Sans" w:hAnsi="Bosch Office Sans"/>
          <w:b/>
          <w:bCs/>
        </w:rPr>
        <w:t>(Not a Part of Golive)</w:t>
      </w:r>
      <w:r w:rsidR="00155BF1">
        <w:rPr>
          <w:rFonts w:ascii="Bosch Office Sans" w:hAnsi="Bosch Office Sans"/>
          <w:b/>
          <w:bCs/>
        </w:rPr>
        <w:t xml:space="preserve"> </w:t>
      </w:r>
      <w:r w:rsidR="00155BF1" w:rsidRPr="00155BF1">
        <w:rPr>
          <w:rFonts w:ascii="Bosch Office Sans" w:hAnsi="Bosch Office Sans"/>
        </w:rPr>
        <w:t>and will be taken as change request in future if needed</w:t>
      </w:r>
      <w:r w:rsidR="00155BF1">
        <w:rPr>
          <w:rFonts w:ascii="Bosch Office Sans" w:hAnsi="Bosch Office Sans"/>
        </w:rPr>
        <w:t xml:space="preserve"> for PPGPL.</w:t>
      </w:r>
    </w:p>
    <w:p w14:paraId="529793AD" w14:textId="77777777" w:rsidR="00AC26AA" w:rsidRPr="00AC26AA" w:rsidRDefault="00AC26AA" w:rsidP="00AC26AA">
      <w:pPr>
        <w:pStyle w:val="ListParagraph"/>
        <w:rPr>
          <w:rFonts w:ascii="Bosch Office Sans" w:hAnsi="Bosch Office Sans"/>
        </w:rPr>
      </w:pPr>
    </w:p>
    <w:p w14:paraId="36A48748" w14:textId="73FF5828" w:rsidR="00CB37B3" w:rsidRPr="003B58EF" w:rsidRDefault="5E52CF57" w:rsidP="5E52CF57">
      <w:pPr>
        <w:pStyle w:val="Heading1"/>
        <w:numPr>
          <w:ilvl w:val="0"/>
          <w:numId w:val="10"/>
        </w:numPr>
        <w:rPr>
          <w:rFonts w:ascii="Bosch Office Sans" w:hAnsi="Bosch Office Sans"/>
          <w:b w:val="0"/>
          <w:bCs w:val="0"/>
          <w:sz w:val="28"/>
          <w:szCs w:val="28"/>
        </w:rPr>
      </w:pPr>
      <w:bookmarkStart w:id="4" w:name="_Toc171311419"/>
      <w:r w:rsidRPr="003B58EF">
        <w:rPr>
          <w:rFonts w:ascii="Bosch Office Sans" w:eastAsiaTheme="minorEastAsia" w:hAnsi="Bosch Office Sans" w:cstheme="minorBidi"/>
          <w:sz w:val="28"/>
          <w:szCs w:val="28"/>
          <w:lang w:eastAsia="en-US"/>
        </w:rPr>
        <w:t>Features</w:t>
      </w:r>
      <w:r w:rsidR="00F8671D">
        <w:rPr>
          <w:rFonts w:ascii="Bosch Office Sans" w:eastAsiaTheme="minorEastAsia" w:hAnsi="Bosch Office Sans" w:cstheme="minorBidi"/>
          <w:sz w:val="28"/>
          <w:szCs w:val="28"/>
          <w:lang w:eastAsia="en-US"/>
        </w:rPr>
        <w:t xml:space="preserve"> with </w:t>
      </w:r>
      <w:r w:rsidR="00CE1BF7">
        <w:rPr>
          <w:rFonts w:ascii="Bosch Office Sans" w:eastAsiaTheme="minorEastAsia" w:hAnsi="Bosch Office Sans" w:cstheme="minorBidi"/>
          <w:sz w:val="28"/>
          <w:szCs w:val="28"/>
          <w:lang w:eastAsia="en-US"/>
        </w:rPr>
        <w:t>dependencies.</w:t>
      </w:r>
      <w:r w:rsidR="00F8671D">
        <w:rPr>
          <w:rFonts w:ascii="Bosch Office Sans" w:eastAsiaTheme="minorEastAsia" w:hAnsi="Bosch Office Sans" w:cstheme="minorBidi"/>
          <w:sz w:val="28"/>
          <w:szCs w:val="28"/>
          <w:lang w:eastAsia="en-US"/>
        </w:rPr>
        <w:t xml:space="preserve"> </w:t>
      </w:r>
      <w:bookmarkEnd w:id="4"/>
    </w:p>
    <w:p w14:paraId="0BC04ABA" w14:textId="77777777" w:rsidR="004D69FF" w:rsidRPr="003B58EF" w:rsidRDefault="004D69FF" w:rsidP="004D69FF">
      <w:pPr>
        <w:rPr>
          <w:rFonts w:ascii="Bosch Office Sans" w:hAnsi="Bosch Office Sans"/>
        </w:rPr>
      </w:pPr>
    </w:p>
    <w:p w14:paraId="55DB3EC8" w14:textId="4D6F3EE3" w:rsidR="00EE71A5" w:rsidRPr="003B58EF" w:rsidRDefault="001E6618" w:rsidP="4584E02A">
      <w:pPr>
        <w:pStyle w:val="ListParagraph"/>
        <w:numPr>
          <w:ilvl w:val="0"/>
          <w:numId w:val="3"/>
        </w:numPr>
        <w:rPr>
          <w:rFonts w:ascii="Bosch Office Sans" w:hAnsi="Bosch Office Sans"/>
        </w:rPr>
      </w:pPr>
      <w:r>
        <w:rPr>
          <w:rFonts w:ascii="Bosch Office Sans" w:hAnsi="Bosch Office Sans"/>
        </w:rPr>
        <w:t>Not applicable</w:t>
      </w:r>
    </w:p>
    <w:p w14:paraId="6AFF8095" w14:textId="77777777" w:rsidR="00CB37B3" w:rsidRPr="003B58EF" w:rsidRDefault="5E52CF57" w:rsidP="5E52CF57">
      <w:pPr>
        <w:pStyle w:val="Heading1"/>
        <w:numPr>
          <w:ilvl w:val="0"/>
          <w:numId w:val="10"/>
        </w:numPr>
        <w:rPr>
          <w:rFonts w:ascii="Bosch Office Sans" w:hAnsi="Bosch Office Sans"/>
          <w:b w:val="0"/>
          <w:bCs w:val="0"/>
          <w:sz w:val="28"/>
          <w:szCs w:val="28"/>
        </w:rPr>
      </w:pPr>
      <w:bookmarkStart w:id="5" w:name="_Toc171311420"/>
      <w:r w:rsidRPr="003B58EF">
        <w:rPr>
          <w:rFonts w:ascii="Bosch Office Sans" w:eastAsiaTheme="minorEastAsia" w:hAnsi="Bosch Office Sans" w:cstheme="minorBidi"/>
          <w:sz w:val="28"/>
          <w:szCs w:val="28"/>
          <w:lang w:eastAsia="en-US"/>
        </w:rPr>
        <w:t>Release Package list (files in the packages):</w:t>
      </w:r>
      <w:bookmarkEnd w:id="5"/>
    </w:p>
    <w:p w14:paraId="58210275" w14:textId="77777777" w:rsidR="00B92BED" w:rsidRPr="003B58EF" w:rsidRDefault="00B92BED" w:rsidP="004D69FF">
      <w:pPr>
        <w:rPr>
          <w:rFonts w:ascii="Bosch Office Sans" w:hAnsi="Bosch Office Sans"/>
          <w:color w:val="0000FF"/>
        </w:rPr>
      </w:pPr>
    </w:p>
    <w:p w14:paraId="578B87DA" w14:textId="7E6E2420" w:rsidR="3F066F54" w:rsidRDefault="003B58EF" w:rsidP="3F066F54">
      <w:pPr>
        <w:rPr>
          <w:rFonts w:ascii="Bosch Office Sans" w:eastAsiaTheme="minorEastAsia" w:hAnsi="Bosch Office Sans" w:cstheme="minorBidi"/>
          <w:b/>
          <w:bCs/>
          <w:kern w:val="32"/>
          <w:sz w:val="28"/>
          <w:szCs w:val="28"/>
          <w:lang w:eastAsia="en-US"/>
        </w:rPr>
      </w:pPr>
      <w:r w:rsidRPr="003B58EF">
        <w:rPr>
          <w:rFonts w:ascii="Bosch Office Sans" w:eastAsiaTheme="minorEastAsia" w:hAnsi="Bosch Office Sans" w:cstheme="minorBidi"/>
          <w:b/>
          <w:bCs/>
          <w:kern w:val="32"/>
          <w:sz w:val="28"/>
          <w:szCs w:val="28"/>
          <w:lang w:eastAsia="en-US"/>
        </w:rPr>
        <w:t xml:space="preserve">Release </w:t>
      </w:r>
      <w:r>
        <w:rPr>
          <w:rFonts w:ascii="Bosch Office Sans" w:eastAsiaTheme="minorEastAsia" w:hAnsi="Bosch Office Sans" w:cstheme="minorBidi"/>
          <w:b/>
          <w:bCs/>
          <w:kern w:val="32"/>
          <w:sz w:val="28"/>
          <w:szCs w:val="28"/>
          <w:lang w:eastAsia="en-US"/>
        </w:rPr>
        <w:t>version n</w:t>
      </w:r>
      <w:r w:rsidRPr="003B58EF">
        <w:rPr>
          <w:rFonts w:ascii="Bosch Office Sans" w:eastAsiaTheme="minorEastAsia" w:hAnsi="Bosch Office Sans" w:cstheme="minorBidi"/>
          <w:b/>
          <w:bCs/>
          <w:kern w:val="32"/>
          <w:sz w:val="28"/>
          <w:szCs w:val="28"/>
          <w:lang w:eastAsia="en-US"/>
        </w:rPr>
        <w:t>ame</w:t>
      </w:r>
      <w:r w:rsidRPr="00860BF7">
        <w:rPr>
          <w:rFonts w:ascii="Bosch Office Sans" w:eastAsiaTheme="minorEastAsia" w:hAnsi="Bosch Office Sans" w:cstheme="minorBidi"/>
          <w:b/>
          <w:bCs/>
          <w:kern w:val="32"/>
          <w:sz w:val="28"/>
          <w:szCs w:val="28"/>
          <w:lang w:eastAsia="en-US"/>
        </w:rPr>
        <w:t xml:space="preserve">: </w:t>
      </w:r>
      <w:r w:rsidR="00643443">
        <w:rPr>
          <w:rFonts w:ascii="Bosch Office Sans" w:eastAsiaTheme="minorEastAsia" w:hAnsi="Bosch Office Sans" w:cstheme="minorBidi"/>
          <w:b/>
          <w:bCs/>
          <w:kern w:val="32"/>
          <w:sz w:val="28"/>
          <w:szCs w:val="28"/>
          <w:lang w:eastAsia="en-US"/>
        </w:rPr>
        <w:t>Final Release for Go</w:t>
      </w:r>
      <w:r w:rsidR="001E6618">
        <w:rPr>
          <w:rFonts w:ascii="Bosch Office Sans" w:eastAsiaTheme="minorEastAsia" w:hAnsi="Bosch Office Sans" w:cstheme="minorBidi"/>
          <w:b/>
          <w:bCs/>
          <w:kern w:val="32"/>
          <w:sz w:val="28"/>
          <w:szCs w:val="28"/>
          <w:lang w:eastAsia="en-US"/>
        </w:rPr>
        <w:t xml:space="preserve"> L</w:t>
      </w:r>
      <w:r w:rsidR="00643443">
        <w:rPr>
          <w:rFonts w:ascii="Bosch Office Sans" w:eastAsiaTheme="minorEastAsia" w:hAnsi="Bosch Office Sans" w:cstheme="minorBidi"/>
          <w:b/>
          <w:bCs/>
          <w:kern w:val="32"/>
          <w:sz w:val="28"/>
          <w:szCs w:val="28"/>
          <w:lang w:eastAsia="en-US"/>
        </w:rPr>
        <w:t>ive</w:t>
      </w:r>
    </w:p>
    <w:p w14:paraId="471B5748" w14:textId="77777777" w:rsidR="00643443" w:rsidRDefault="00643443" w:rsidP="3F066F54">
      <w:pPr>
        <w:rPr>
          <w:rFonts w:ascii="Bosch Office Sans" w:eastAsiaTheme="minorEastAsia" w:hAnsi="Bosch Office Sans" w:cstheme="minorBidi"/>
          <w:b/>
          <w:bCs/>
          <w:sz w:val="28"/>
          <w:szCs w:val="28"/>
          <w:highlight w:val="yellow"/>
          <w:lang w:eastAsia="en-US"/>
        </w:rPr>
      </w:pPr>
    </w:p>
    <w:tbl>
      <w:tblPr>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1"/>
        <w:gridCol w:w="1456"/>
        <w:gridCol w:w="1746"/>
      </w:tblGrid>
      <w:tr w:rsidR="008E2F2E" w:rsidRPr="003B58EF" w14:paraId="1083BDD7" w14:textId="77777777" w:rsidTr="6E3446E7">
        <w:trPr>
          <w:trHeight w:val="795"/>
        </w:trPr>
        <w:tc>
          <w:tcPr>
            <w:tcW w:w="3135" w:type="dxa"/>
            <w:vAlign w:val="center"/>
          </w:tcPr>
          <w:p w14:paraId="073C4053" w14:textId="77777777" w:rsidR="008E2F2E" w:rsidRPr="003B58EF" w:rsidRDefault="5E52CF57" w:rsidP="5E52CF57">
            <w:pPr>
              <w:jc w:val="center"/>
              <w:rPr>
                <w:rFonts w:ascii="Bosch Office Sans" w:hAnsi="Bosch Office Sans"/>
                <w:b/>
                <w:bCs/>
                <w:sz w:val="22"/>
                <w:szCs w:val="22"/>
              </w:rPr>
            </w:pPr>
            <w:r w:rsidRPr="003B58EF">
              <w:rPr>
                <w:rFonts w:ascii="Bosch Office Sans" w:eastAsia="Calibri" w:hAnsi="Bosch Office Sans"/>
                <w:sz w:val="22"/>
                <w:szCs w:val="22"/>
                <w:lang w:eastAsia="en-US"/>
              </w:rPr>
              <w:t>File Name/Label</w:t>
            </w:r>
          </w:p>
        </w:tc>
        <w:tc>
          <w:tcPr>
            <w:tcW w:w="2504" w:type="dxa"/>
          </w:tcPr>
          <w:p w14:paraId="2D7C60B5" w14:textId="7C229D7D" w:rsidR="008E2F2E" w:rsidRPr="003B58EF" w:rsidRDefault="5E52CF57" w:rsidP="5E52CF57">
            <w:pPr>
              <w:jc w:val="center"/>
              <w:rPr>
                <w:rFonts w:ascii="Bosch Office Sans" w:hAnsi="Bosch Office Sans"/>
                <w:b/>
                <w:bCs/>
                <w:sz w:val="22"/>
                <w:szCs w:val="22"/>
              </w:rPr>
            </w:pPr>
            <w:r w:rsidRPr="003B58EF">
              <w:rPr>
                <w:rFonts w:ascii="Bosch Office Sans" w:eastAsia="Calibri" w:hAnsi="Bosch Office Sans"/>
                <w:sz w:val="22"/>
                <w:szCs w:val="22"/>
                <w:lang w:eastAsia="en-US"/>
              </w:rPr>
              <w:t>Version Number of the file (as applicable)</w:t>
            </w:r>
          </w:p>
        </w:tc>
        <w:tc>
          <w:tcPr>
            <w:tcW w:w="3664" w:type="dxa"/>
            <w:vAlign w:val="center"/>
          </w:tcPr>
          <w:p w14:paraId="1796CE35" w14:textId="77777777" w:rsidR="008E2F2E" w:rsidRPr="003B58EF" w:rsidRDefault="5E52CF57" w:rsidP="5E52CF57">
            <w:pPr>
              <w:jc w:val="center"/>
              <w:rPr>
                <w:rFonts w:ascii="Bosch Office Sans" w:hAnsi="Bosch Office Sans"/>
                <w:b/>
                <w:bCs/>
                <w:sz w:val="22"/>
                <w:szCs w:val="22"/>
              </w:rPr>
            </w:pPr>
            <w:r w:rsidRPr="003B58EF">
              <w:rPr>
                <w:rFonts w:ascii="Bosch Office Sans" w:eastAsia="Calibri" w:hAnsi="Bosch Office Sans"/>
                <w:sz w:val="22"/>
                <w:szCs w:val="22"/>
                <w:lang w:eastAsia="en-US"/>
              </w:rPr>
              <w:t>Description of Deliverables</w:t>
            </w:r>
          </w:p>
          <w:p w14:paraId="0F71818D" w14:textId="77777777" w:rsidR="008E2F2E" w:rsidRPr="003B58EF" w:rsidRDefault="008E2F2E" w:rsidP="007445AC">
            <w:pPr>
              <w:jc w:val="center"/>
              <w:rPr>
                <w:rFonts w:ascii="Bosch Office Sans" w:hAnsi="Bosch Office Sans"/>
                <w:b/>
                <w:sz w:val="22"/>
                <w:szCs w:val="22"/>
              </w:rPr>
            </w:pPr>
          </w:p>
        </w:tc>
      </w:tr>
      <w:tr w:rsidR="00DC1FCD" w:rsidRPr="003B58EF" w14:paraId="21FFB09D" w14:textId="77777777" w:rsidTr="6E3446E7">
        <w:tc>
          <w:tcPr>
            <w:tcW w:w="3135" w:type="dxa"/>
          </w:tcPr>
          <w:p w14:paraId="29169CC0" w14:textId="3B1ECA33" w:rsidR="00DC1FCD" w:rsidRPr="003B58EF" w:rsidRDefault="5E52CF57" w:rsidP="5E52CF57">
            <w:pPr>
              <w:rPr>
                <w:rFonts w:ascii="Bosch Office Sans" w:eastAsia="Calibri" w:hAnsi="Bosch Office Sans"/>
                <w:sz w:val="22"/>
                <w:szCs w:val="22"/>
                <w:lang w:eastAsia="en-US"/>
              </w:rPr>
            </w:pPr>
            <w:r w:rsidRPr="003B58EF">
              <w:rPr>
                <w:rFonts w:ascii="Bosch Office Sans" w:hAnsi="Bosch Office Sans"/>
                <w:sz w:val="24"/>
                <w:szCs w:val="24"/>
              </w:rPr>
              <w:lastRenderedPageBreak/>
              <w:t>ppgpldevdtacreastus2 – analysis-api</w:t>
            </w:r>
          </w:p>
        </w:tc>
        <w:tc>
          <w:tcPr>
            <w:tcW w:w="2504" w:type="dxa"/>
          </w:tcPr>
          <w:p w14:paraId="63883BB4" w14:textId="3A2ADEF6" w:rsidR="00DC1FCD"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sz w:val="22"/>
                <w:szCs w:val="22"/>
                <w:lang w:eastAsia="en-US"/>
              </w:rPr>
              <w:t>V2.0</w:t>
            </w:r>
          </w:p>
        </w:tc>
        <w:tc>
          <w:tcPr>
            <w:tcW w:w="3664" w:type="dxa"/>
          </w:tcPr>
          <w:p w14:paraId="7C674CF1" w14:textId="2AD2AD56" w:rsidR="00DC1FCD" w:rsidRPr="003B58EF" w:rsidRDefault="5E52CF57" w:rsidP="5E52CF57">
            <w:pPr>
              <w:rPr>
                <w:rFonts w:ascii="Bosch Office Sans" w:eastAsia="Calibri" w:hAnsi="Bosch Office Sans"/>
                <w:sz w:val="22"/>
                <w:szCs w:val="22"/>
                <w:lang w:eastAsia="en-US"/>
              </w:rPr>
            </w:pPr>
            <w:r w:rsidRPr="003B58EF">
              <w:rPr>
                <w:rFonts w:ascii="Bosch Office Sans" w:hAnsi="Bosch Office Sans"/>
                <w:sz w:val="24"/>
                <w:szCs w:val="24"/>
              </w:rPr>
              <w:t>Docker Image for the Analysis API running in the webapp.</w:t>
            </w:r>
          </w:p>
        </w:tc>
      </w:tr>
      <w:tr w:rsidR="00DC1FCD" w:rsidRPr="003B58EF" w14:paraId="511D4973" w14:textId="77777777" w:rsidTr="6E3446E7">
        <w:tc>
          <w:tcPr>
            <w:tcW w:w="3135" w:type="dxa"/>
          </w:tcPr>
          <w:p w14:paraId="692742A3" w14:textId="48609A96" w:rsidR="00DC1FCD" w:rsidRPr="001E6618" w:rsidRDefault="5E52CF57" w:rsidP="5E52CF57">
            <w:pPr>
              <w:rPr>
                <w:rFonts w:ascii="Bosch Office Sans" w:eastAsia="Calibri" w:hAnsi="Bosch Office Sans"/>
                <w:sz w:val="22"/>
                <w:szCs w:val="22"/>
                <w:highlight w:val="yellow"/>
                <w:lang w:eastAsia="en-US"/>
              </w:rPr>
            </w:pPr>
            <w:r w:rsidRPr="001E6618">
              <w:rPr>
                <w:rFonts w:ascii="Bosch Office Sans" w:hAnsi="Bosch Office Sans"/>
                <w:sz w:val="24"/>
                <w:szCs w:val="24"/>
                <w:highlight w:val="yellow"/>
              </w:rPr>
              <w:t>ppgpldevmlopsacreastus2 – azureml/azureml_5bcf894cef1e4e20a32196f98f35a143</w:t>
            </w:r>
          </w:p>
        </w:tc>
        <w:tc>
          <w:tcPr>
            <w:tcW w:w="2504" w:type="dxa"/>
          </w:tcPr>
          <w:p w14:paraId="22344B9F" w14:textId="3B6F9D0B" w:rsidR="00DC1FCD"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sz w:val="22"/>
                <w:szCs w:val="22"/>
                <w:lang w:eastAsia="en-US"/>
              </w:rPr>
              <w:t>V2.0</w:t>
            </w:r>
          </w:p>
        </w:tc>
        <w:tc>
          <w:tcPr>
            <w:tcW w:w="3664" w:type="dxa"/>
          </w:tcPr>
          <w:p w14:paraId="4B45D586" w14:textId="1DDA0226" w:rsidR="00DC1FCD"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Docker image for ML Algorithms</w:t>
            </w:r>
          </w:p>
        </w:tc>
      </w:tr>
      <w:tr w:rsidR="00DC1FCD" w:rsidRPr="003B58EF" w14:paraId="367C9864" w14:textId="77777777" w:rsidTr="6E3446E7">
        <w:tc>
          <w:tcPr>
            <w:tcW w:w="3135" w:type="dxa"/>
          </w:tcPr>
          <w:p w14:paraId="6B979D76" w14:textId="6BFE43C7" w:rsidR="00DC1FCD" w:rsidRPr="001E6618" w:rsidRDefault="5E52CF57" w:rsidP="5E52CF57">
            <w:pPr>
              <w:rPr>
                <w:rFonts w:ascii="Bosch Office Sans" w:eastAsia="Calibri" w:hAnsi="Bosch Office Sans"/>
                <w:sz w:val="22"/>
                <w:szCs w:val="22"/>
                <w:highlight w:val="yellow"/>
                <w:lang w:eastAsia="en-US"/>
              </w:rPr>
            </w:pPr>
            <w:r w:rsidRPr="001E6618">
              <w:rPr>
                <w:rFonts w:ascii="Bosch Office Sans" w:eastAsia="Calibri" w:hAnsi="Bosch Office Sans" w:cs="Calibri"/>
                <w:sz w:val="22"/>
                <w:szCs w:val="22"/>
                <w:highlight w:val="yellow"/>
              </w:rPr>
              <w:t>ppgpl-dev-dt-dashboard-eastus2</w:t>
            </w:r>
          </w:p>
        </w:tc>
        <w:tc>
          <w:tcPr>
            <w:tcW w:w="2504" w:type="dxa"/>
          </w:tcPr>
          <w:p w14:paraId="3280AC28" w14:textId="77777777" w:rsidR="00DC1FCD" w:rsidRPr="003B58EF" w:rsidRDefault="00DC1FCD" w:rsidP="004D69FF">
            <w:pPr>
              <w:rPr>
                <w:rFonts w:ascii="Bosch Office Sans" w:hAnsi="Bosch Office Sans"/>
                <w:highlight w:val="yellow"/>
              </w:rPr>
            </w:pPr>
          </w:p>
        </w:tc>
        <w:tc>
          <w:tcPr>
            <w:tcW w:w="3664" w:type="dxa"/>
          </w:tcPr>
          <w:p w14:paraId="0D5950C7" w14:textId="768948E6" w:rsidR="00DC1FCD"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Static Web app service hosting the front-end application</w:t>
            </w:r>
          </w:p>
        </w:tc>
      </w:tr>
      <w:tr w:rsidR="00F464B7" w:rsidRPr="003B58EF" w14:paraId="5A276CB1" w14:textId="77777777" w:rsidTr="6E3446E7">
        <w:tc>
          <w:tcPr>
            <w:tcW w:w="3135" w:type="dxa"/>
          </w:tcPr>
          <w:p w14:paraId="3CD568AD" w14:textId="7AEEB138" w:rsidR="00F464B7" w:rsidRPr="001E6618" w:rsidRDefault="5E52CF57" w:rsidP="5E52CF57">
            <w:pPr>
              <w:rPr>
                <w:rFonts w:ascii="Bosch Office Sans" w:eastAsia="Calibri" w:hAnsi="Bosch Office Sans"/>
                <w:sz w:val="22"/>
                <w:szCs w:val="22"/>
                <w:highlight w:val="yellow"/>
                <w:lang w:eastAsia="en-US"/>
              </w:rPr>
            </w:pPr>
            <w:r w:rsidRPr="001E6618">
              <w:rPr>
                <w:rFonts w:ascii="Bosch Office Sans" w:eastAsia="Calibri" w:hAnsi="Bosch Office Sans" w:cs="Calibri"/>
                <w:sz w:val="22"/>
                <w:szCs w:val="22"/>
                <w:highlight w:val="yellow"/>
              </w:rPr>
              <w:t>ppgpldevshadxeastus2</w:t>
            </w:r>
          </w:p>
        </w:tc>
        <w:tc>
          <w:tcPr>
            <w:tcW w:w="2504" w:type="dxa"/>
          </w:tcPr>
          <w:p w14:paraId="621D7A61" w14:textId="77777777" w:rsidR="00F464B7" w:rsidRPr="003B58EF" w:rsidRDefault="00F464B7" w:rsidP="004D69FF">
            <w:pPr>
              <w:rPr>
                <w:rFonts w:ascii="Bosch Office Sans" w:hAnsi="Bosch Office Sans"/>
                <w:highlight w:val="yellow"/>
              </w:rPr>
            </w:pPr>
          </w:p>
        </w:tc>
        <w:tc>
          <w:tcPr>
            <w:tcW w:w="3664" w:type="dxa"/>
          </w:tcPr>
          <w:p w14:paraId="1FECCAA9" w14:textId="46FB4C55" w:rsidR="00F464B7"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Azure based ADX service hosting the data received from the sensors.</w:t>
            </w:r>
          </w:p>
        </w:tc>
      </w:tr>
      <w:tr w:rsidR="00F464B7" w:rsidRPr="003B58EF" w14:paraId="584DB32A" w14:textId="77777777" w:rsidTr="6E3446E7">
        <w:tc>
          <w:tcPr>
            <w:tcW w:w="3135" w:type="dxa"/>
          </w:tcPr>
          <w:p w14:paraId="62006AED" w14:textId="60E84EC5" w:rsidR="00F464B7" w:rsidRPr="001E6618" w:rsidRDefault="5E52CF57" w:rsidP="5E52CF57">
            <w:pPr>
              <w:rPr>
                <w:rFonts w:ascii="Bosch Office Sans" w:eastAsia="Calibri" w:hAnsi="Bosch Office Sans"/>
                <w:sz w:val="22"/>
                <w:szCs w:val="22"/>
                <w:highlight w:val="yellow"/>
                <w:lang w:eastAsia="en-US"/>
              </w:rPr>
            </w:pPr>
            <w:r w:rsidRPr="001E6618">
              <w:rPr>
                <w:rFonts w:ascii="Bosch Office Sans" w:eastAsia="Calibri" w:hAnsi="Bosch Office Sans" w:cs="Calibri"/>
                <w:sz w:val="22"/>
                <w:szCs w:val="22"/>
                <w:highlight w:val="yellow"/>
              </w:rPr>
              <w:t>ppgpl-dev-dt-appweb-eastus</w:t>
            </w:r>
          </w:p>
        </w:tc>
        <w:tc>
          <w:tcPr>
            <w:tcW w:w="2504" w:type="dxa"/>
          </w:tcPr>
          <w:p w14:paraId="4512F12C" w14:textId="77777777" w:rsidR="00F464B7" w:rsidRPr="003B58EF" w:rsidRDefault="00F464B7" w:rsidP="004D69FF">
            <w:pPr>
              <w:rPr>
                <w:rFonts w:ascii="Bosch Office Sans" w:hAnsi="Bosch Office Sans"/>
                <w:highlight w:val="yellow"/>
              </w:rPr>
            </w:pPr>
          </w:p>
        </w:tc>
        <w:tc>
          <w:tcPr>
            <w:tcW w:w="3664" w:type="dxa"/>
          </w:tcPr>
          <w:p w14:paraId="02BAEE1E" w14:textId="654D11BB" w:rsidR="00F464B7"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Azure Web-App service hosting the analysis-api.</w:t>
            </w:r>
          </w:p>
        </w:tc>
      </w:tr>
      <w:tr w:rsidR="00F30471" w:rsidRPr="003B58EF" w14:paraId="79AE55F8" w14:textId="77777777" w:rsidTr="6E3446E7">
        <w:tc>
          <w:tcPr>
            <w:tcW w:w="3135" w:type="dxa"/>
          </w:tcPr>
          <w:p w14:paraId="1E1BA6DB" w14:textId="44044768" w:rsidR="00F30471" w:rsidRPr="001E6618" w:rsidRDefault="5E52CF57" w:rsidP="5E52CF57">
            <w:pPr>
              <w:rPr>
                <w:rFonts w:ascii="Bosch Office Sans" w:eastAsia="Calibri" w:hAnsi="Bosch Office Sans"/>
                <w:sz w:val="22"/>
                <w:szCs w:val="22"/>
                <w:highlight w:val="yellow"/>
                <w:lang w:eastAsia="en-US"/>
              </w:rPr>
            </w:pPr>
            <w:r w:rsidRPr="001E6618">
              <w:rPr>
                <w:rFonts w:ascii="Bosch Office Sans" w:eastAsia="Calibri" w:hAnsi="Bosch Office Sans" w:cs="Calibri"/>
                <w:sz w:val="22"/>
                <w:szCs w:val="22"/>
                <w:highlight w:val="yellow"/>
              </w:rPr>
              <w:t>ppgpl-dev-dt-ml-inference-func-eastus2</w:t>
            </w:r>
          </w:p>
        </w:tc>
        <w:tc>
          <w:tcPr>
            <w:tcW w:w="2504" w:type="dxa"/>
          </w:tcPr>
          <w:p w14:paraId="737D33D0" w14:textId="3B6F9D0B" w:rsidR="00F30471"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sz w:val="22"/>
                <w:szCs w:val="22"/>
                <w:lang w:eastAsia="en-US"/>
              </w:rPr>
              <w:t>V2.0</w:t>
            </w:r>
          </w:p>
          <w:p w14:paraId="25DCD463" w14:textId="2CC22396" w:rsidR="00F30471" w:rsidRPr="003B58EF" w:rsidRDefault="00F30471" w:rsidP="5E52CF57">
            <w:pPr>
              <w:rPr>
                <w:rFonts w:ascii="Bosch Office Sans" w:hAnsi="Bosch Office Sans"/>
                <w:highlight w:val="yellow"/>
              </w:rPr>
            </w:pPr>
          </w:p>
        </w:tc>
        <w:tc>
          <w:tcPr>
            <w:tcW w:w="3664" w:type="dxa"/>
          </w:tcPr>
          <w:p w14:paraId="23CC8F9E" w14:textId="1D3200B1" w:rsidR="00F30471"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 xml:space="preserve">Function app running in the azure that is hosting multiple functions for calling both the Low Frequency and </w:t>
            </w:r>
            <w:r w:rsidRPr="001E6618">
              <w:rPr>
                <w:rFonts w:ascii="Bosch Office Sans" w:eastAsia="Calibri" w:hAnsi="Bosch Office Sans" w:cs="Calibri"/>
                <w:sz w:val="22"/>
                <w:szCs w:val="22"/>
                <w:highlight w:val="yellow"/>
              </w:rPr>
              <w:t>High Frequency Models</w:t>
            </w:r>
          </w:p>
        </w:tc>
      </w:tr>
      <w:tr w:rsidR="00BC28ED" w:rsidRPr="003B58EF" w14:paraId="2C82957F" w14:textId="77777777" w:rsidTr="6E3446E7">
        <w:tc>
          <w:tcPr>
            <w:tcW w:w="3135" w:type="dxa"/>
          </w:tcPr>
          <w:p w14:paraId="3115E6A7" w14:textId="64BC097B" w:rsidR="00BC28ED" w:rsidRPr="001E6618" w:rsidRDefault="5E52CF57" w:rsidP="5E52CF57">
            <w:pPr>
              <w:rPr>
                <w:rFonts w:ascii="Bosch Office Sans" w:eastAsia="Calibri" w:hAnsi="Bosch Office Sans"/>
                <w:sz w:val="22"/>
                <w:szCs w:val="22"/>
                <w:highlight w:val="yellow"/>
                <w:lang w:eastAsia="en-US"/>
              </w:rPr>
            </w:pPr>
            <w:r w:rsidRPr="001E6618">
              <w:rPr>
                <w:rFonts w:ascii="Bosch Office Sans" w:eastAsia="Calibri" w:hAnsi="Bosch Office Sans" w:cs="Calibri"/>
                <w:sz w:val="22"/>
                <w:szCs w:val="22"/>
                <w:highlight w:val="yellow"/>
              </w:rPr>
              <w:t>ppgpl-dev-dt-mlw-eastus2</w:t>
            </w:r>
          </w:p>
        </w:tc>
        <w:tc>
          <w:tcPr>
            <w:tcW w:w="2504" w:type="dxa"/>
          </w:tcPr>
          <w:p w14:paraId="303E56D5" w14:textId="77777777" w:rsidR="00BC28ED" w:rsidRPr="003B58EF" w:rsidRDefault="00BC28ED" w:rsidP="004D69FF">
            <w:pPr>
              <w:rPr>
                <w:rFonts w:ascii="Bosch Office Sans" w:hAnsi="Bosch Office Sans"/>
                <w:highlight w:val="yellow"/>
              </w:rPr>
            </w:pPr>
          </w:p>
        </w:tc>
        <w:tc>
          <w:tcPr>
            <w:tcW w:w="3664" w:type="dxa"/>
          </w:tcPr>
          <w:p w14:paraId="6295EBC3" w14:textId="1E4EFFF5" w:rsidR="00BC28ED" w:rsidRPr="003B58EF" w:rsidRDefault="5E52CF57" w:rsidP="5E52CF57">
            <w:pPr>
              <w:rPr>
                <w:rFonts w:ascii="Bosch Office Sans" w:eastAsia="Calibri" w:hAnsi="Bosch Office Sans"/>
                <w:sz w:val="22"/>
                <w:szCs w:val="22"/>
                <w:lang w:eastAsia="en-US"/>
              </w:rPr>
            </w:pPr>
            <w:r w:rsidRPr="003B58EF">
              <w:rPr>
                <w:rFonts w:ascii="Bosch Office Sans" w:eastAsia="Calibri" w:hAnsi="Bosch Office Sans" w:cs="Calibri"/>
                <w:sz w:val="22"/>
                <w:szCs w:val="22"/>
              </w:rPr>
              <w:t xml:space="preserve">Azure Ml Studio for hosting the Low frequency and </w:t>
            </w:r>
            <w:r w:rsidRPr="001E6618">
              <w:rPr>
                <w:rFonts w:ascii="Bosch Office Sans" w:eastAsia="Calibri" w:hAnsi="Bosch Office Sans" w:cs="Calibri"/>
                <w:sz w:val="22"/>
                <w:szCs w:val="22"/>
                <w:highlight w:val="yellow"/>
              </w:rPr>
              <w:t>high frequency ML Models</w:t>
            </w:r>
          </w:p>
        </w:tc>
      </w:tr>
      <w:tr w:rsidR="6E3446E7" w14:paraId="0674F03F" w14:textId="77777777" w:rsidTr="6E3446E7">
        <w:trPr>
          <w:trHeight w:val="300"/>
        </w:trPr>
        <w:tc>
          <w:tcPr>
            <w:tcW w:w="6101" w:type="dxa"/>
          </w:tcPr>
          <w:p w14:paraId="437D3783" w14:textId="187E0645" w:rsidR="6AD4B60C" w:rsidRPr="001E6618" w:rsidRDefault="002B1B3F" w:rsidP="6E3446E7">
            <w:pPr>
              <w:rPr>
                <w:rFonts w:ascii="Bosch Office Sans" w:eastAsia="Calibri" w:hAnsi="Bosch Office Sans" w:cs="Calibri"/>
                <w:sz w:val="22"/>
                <w:szCs w:val="22"/>
                <w:highlight w:val="yellow"/>
              </w:rPr>
            </w:pPr>
            <w:hyperlink r:id="rId12" w:anchor="@ppgpl1.onmicrosoft.com/resource/subscriptions/b296ea85-a713-4f87-84ca-7c90b73c0bc4/resourceGroups/ppgpl-dev-rg-digitaltwin-eastus2/providers/Microsoft.Storage/storageAccounts/ppgpldevdthflf">
              <w:r w:rsidR="6AD4B60C" w:rsidRPr="001E6618">
                <w:rPr>
                  <w:rFonts w:ascii="Bosch Office Sans" w:eastAsia="Calibri" w:hAnsi="Bosch Office Sans" w:cs="Calibri"/>
                  <w:sz w:val="22"/>
                  <w:szCs w:val="22"/>
                  <w:highlight w:val="yellow"/>
                </w:rPr>
                <w:t>ppgpldevdthflf</w:t>
              </w:r>
            </w:hyperlink>
          </w:p>
        </w:tc>
        <w:tc>
          <w:tcPr>
            <w:tcW w:w="1456" w:type="dxa"/>
          </w:tcPr>
          <w:p w14:paraId="703712C0" w14:textId="46E78E09" w:rsidR="6E3446E7" w:rsidRDefault="6E3446E7" w:rsidP="6E3446E7">
            <w:pPr>
              <w:rPr>
                <w:rFonts w:ascii="Bosch Office Sans" w:hAnsi="Bosch Office Sans"/>
                <w:highlight w:val="yellow"/>
              </w:rPr>
            </w:pPr>
          </w:p>
        </w:tc>
        <w:tc>
          <w:tcPr>
            <w:tcW w:w="1746" w:type="dxa"/>
          </w:tcPr>
          <w:p w14:paraId="2B516AF4" w14:textId="6CC14549" w:rsidR="6AD4B60C" w:rsidRDefault="6AD4B60C" w:rsidP="6E3446E7">
            <w:pPr>
              <w:rPr>
                <w:rFonts w:ascii="Bosch Office Sans" w:eastAsia="Calibri" w:hAnsi="Bosch Office Sans" w:cs="Calibri"/>
                <w:sz w:val="22"/>
                <w:szCs w:val="22"/>
              </w:rPr>
            </w:pPr>
            <w:r w:rsidRPr="6E3446E7">
              <w:rPr>
                <w:rFonts w:ascii="Bosch Office Sans" w:eastAsia="Calibri" w:hAnsi="Bosch Office Sans" w:cs="Calibri"/>
                <w:sz w:val="22"/>
                <w:szCs w:val="22"/>
              </w:rPr>
              <w:t xml:space="preserve">Storage Account for HF .CSV files for triggering the </w:t>
            </w:r>
            <w:r w:rsidR="00860BF7" w:rsidRPr="6E3446E7">
              <w:rPr>
                <w:rFonts w:ascii="Bosch Office Sans" w:eastAsia="Calibri" w:hAnsi="Bosch Office Sans" w:cs="Calibri"/>
                <w:sz w:val="22"/>
                <w:szCs w:val="22"/>
              </w:rPr>
              <w:t>event grid</w:t>
            </w:r>
            <w:r w:rsidRPr="6E3446E7">
              <w:rPr>
                <w:rFonts w:ascii="Bosch Office Sans" w:eastAsia="Calibri" w:hAnsi="Bosch Office Sans" w:cs="Calibri"/>
                <w:sz w:val="22"/>
                <w:szCs w:val="22"/>
              </w:rPr>
              <w:t xml:space="preserve"> </w:t>
            </w:r>
          </w:p>
        </w:tc>
      </w:tr>
      <w:tr w:rsidR="6E3446E7" w14:paraId="679165B0" w14:textId="77777777" w:rsidTr="6E3446E7">
        <w:trPr>
          <w:trHeight w:val="300"/>
        </w:trPr>
        <w:tc>
          <w:tcPr>
            <w:tcW w:w="6101" w:type="dxa"/>
          </w:tcPr>
          <w:p w14:paraId="1120383D" w14:textId="188B660F" w:rsidR="6AD4B60C" w:rsidRPr="001E6618" w:rsidRDefault="002B1B3F" w:rsidP="6E3446E7">
            <w:pPr>
              <w:spacing w:line="259" w:lineRule="auto"/>
              <w:rPr>
                <w:rFonts w:ascii="Bosch Office Sans" w:eastAsia="Calibri" w:hAnsi="Bosch Office Sans" w:cs="Calibri"/>
                <w:sz w:val="22"/>
                <w:szCs w:val="22"/>
                <w:highlight w:val="yellow"/>
              </w:rPr>
            </w:pPr>
            <w:hyperlink r:id="rId13" w:anchor="@ppgpl1.onmicrosoft.com/resource/subscriptions/b296ea85-a713-4f87-84ca-7c90b73c0bc4/resourceGroups/ppgpl-dev-rg-digitaltwin-eastus2/providers/Microsoft.EventGrid/systemTopics/ppgpldevdthflf-abd626dc-5540-4592-886f-eb9381fddd55">
              <w:r w:rsidR="6AD4B60C" w:rsidRPr="001E6618">
                <w:rPr>
                  <w:rFonts w:ascii="Bosch Office Sans" w:eastAsia="Calibri" w:hAnsi="Bosch Office Sans" w:cs="Calibri"/>
                  <w:sz w:val="22"/>
                  <w:szCs w:val="22"/>
                  <w:highlight w:val="yellow"/>
                </w:rPr>
                <w:t>ppgpldevdthflf-abd626dc-5540-4592-886f-eb9381fddd55</w:t>
              </w:r>
            </w:hyperlink>
          </w:p>
        </w:tc>
        <w:tc>
          <w:tcPr>
            <w:tcW w:w="1456" w:type="dxa"/>
          </w:tcPr>
          <w:p w14:paraId="77802ED5" w14:textId="017BD89C" w:rsidR="6E3446E7" w:rsidRDefault="6E3446E7" w:rsidP="6E3446E7">
            <w:pPr>
              <w:rPr>
                <w:rFonts w:ascii="Bosch Office Sans" w:hAnsi="Bosch Office Sans"/>
                <w:highlight w:val="yellow"/>
              </w:rPr>
            </w:pPr>
          </w:p>
        </w:tc>
        <w:tc>
          <w:tcPr>
            <w:tcW w:w="1746" w:type="dxa"/>
          </w:tcPr>
          <w:p w14:paraId="4C635EFD" w14:textId="07F9C407" w:rsidR="6AD4B60C" w:rsidRDefault="6AD4B60C" w:rsidP="6E3446E7">
            <w:pPr>
              <w:spacing w:line="259" w:lineRule="auto"/>
              <w:rPr>
                <w:rFonts w:ascii="Bosch Office Sans" w:eastAsia="Calibri" w:hAnsi="Bosch Office Sans" w:cs="Calibri"/>
                <w:sz w:val="22"/>
                <w:szCs w:val="22"/>
              </w:rPr>
            </w:pPr>
            <w:r w:rsidRPr="001E6618">
              <w:rPr>
                <w:rFonts w:ascii="Bosch Office Sans" w:eastAsia="Calibri" w:hAnsi="Bosch Office Sans" w:cs="Calibri"/>
                <w:sz w:val="22"/>
                <w:szCs w:val="22"/>
                <w:highlight w:val="yellow"/>
              </w:rPr>
              <w:t>System topic for HF Data files</w:t>
            </w:r>
            <w:r w:rsidRPr="6E3446E7">
              <w:rPr>
                <w:rFonts w:ascii="Bosch Office Sans" w:eastAsia="Calibri" w:hAnsi="Bosch Office Sans" w:cs="Calibri"/>
                <w:sz w:val="22"/>
                <w:szCs w:val="22"/>
              </w:rPr>
              <w:t xml:space="preserve"> </w:t>
            </w:r>
          </w:p>
        </w:tc>
      </w:tr>
      <w:tr w:rsidR="6E3446E7" w14:paraId="0B6FB161" w14:textId="77777777" w:rsidTr="6E3446E7">
        <w:trPr>
          <w:trHeight w:val="300"/>
        </w:trPr>
        <w:tc>
          <w:tcPr>
            <w:tcW w:w="6101" w:type="dxa"/>
          </w:tcPr>
          <w:p w14:paraId="70CC39F8" w14:textId="31273AC1" w:rsidR="23F8D5F9" w:rsidRPr="001E6618" w:rsidRDefault="23F8D5F9" w:rsidP="6E3446E7">
            <w:pPr>
              <w:spacing w:line="259" w:lineRule="auto"/>
              <w:rPr>
                <w:rFonts w:ascii="Bosch Office Sans" w:eastAsia="Calibri" w:hAnsi="Bosch Office Sans" w:cs="Calibri"/>
                <w:sz w:val="22"/>
                <w:szCs w:val="22"/>
                <w:highlight w:val="yellow"/>
              </w:rPr>
            </w:pPr>
            <w:r w:rsidRPr="001E6618">
              <w:rPr>
                <w:rFonts w:ascii="Bosch Office Sans" w:eastAsia="Calibri" w:hAnsi="Bosch Office Sans" w:cs="Calibri"/>
                <w:sz w:val="22"/>
                <w:szCs w:val="22"/>
                <w:highlight w:val="yellow"/>
              </w:rPr>
              <w:t>ppgpl-dev-dt-notfication-eastus2</w:t>
            </w:r>
          </w:p>
          <w:p w14:paraId="75895419" w14:textId="38C34DC7" w:rsidR="6E3446E7" w:rsidRPr="001E6618" w:rsidRDefault="6E3446E7" w:rsidP="6E3446E7">
            <w:pPr>
              <w:rPr>
                <w:rFonts w:ascii="Bosch Office Sans" w:eastAsia="Calibri" w:hAnsi="Bosch Office Sans" w:cs="Calibri"/>
                <w:sz w:val="22"/>
                <w:szCs w:val="22"/>
                <w:highlight w:val="yellow"/>
              </w:rPr>
            </w:pPr>
          </w:p>
        </w:tc>
        <w:tc>
          <w:tcPr>
            <w:tcW w:w="1456" w:type="dxa"/>
          </w:tcPr>
          <w:p w14:paraId="4D0E69F7" w14:textId="0684FE14" w:rsidR="6E3446E7" w:rsidRDefault="6E3446E7" w:rsidP="6E3446E7">
            <w:pPr>
              <w:rPr>
                <w:rFonts w:ascii="Bosch Office Sans" w:hAnsi="Bosch Office Sans"/>
                <w:highlight w:val="yellow"/>
              </w:rPr>
            </w:pPr>
          </w:p>
        </w:tc>
        <w:tc>
          <w:tcPr>
            <w:tcW w:w="1746" w:type="dxa"/>
          </w:tcPr>
          <w:p w14:paraId="39D1AB6C" w14:textId="6F19A8EF" w:rsidR="23F8D5F9" w:rsidRDefault="23F8D5F9" w:rsidP="6E3446E7">
            <w:pPr>
              <w:spacing w:line="259" w:lineRule="auto"/>
              <w:rPr>
                <w:rFonts w:ascii="Bosch Office Sans" w:eastAsia="Calibri" w:hAnsi="Bosch Office Sans" w:cs="Calibri"/>
                <w:sz w:val="22"/>
                <w:szCs w:val="22"/>
              </w:rPr>
            </w:pPr>
            <w:r w:rsidRPr="6E3446E7">
              <w:rPr>
                <w:rFonts w:ascii="Bosch Office Sans" w:eastAsia="Calibri" w:hAnsi="Bosch Office Sans" w:cs="Calibri"/>
                <w:sz w:val="22"/>
                <w:szCs w:val="22"/>
              </w:rPr>
              <w:t xml:space="preserve">Logic App for Sending Notification of Faults </w:t>
            </w:r>
          </w:p>
        </w:tc>
      </w:tr>
      <w:tr w:rsidR="5E52CF57" w:rsidRPr="003B58EF" w14:paraId="6E682CD2" w14:textId="77777777" w:rsidTr="6E3446E7">
        <w:trPr>
          <w:trHeight w:val="825"/>
        </w:trPr>
        <w:tc>
          <w:tcPr>
            <w:tcW w:w="3135" w:type="dxa"/>
          </w:tcPr>
          <w:p w14:paraId="724C5671" w14:textId="2C25E4CB" w:rsidR="5E52CF57" w:rsidRPr="001E6618" w:rsidRDefault="5E52CF57" w:rsidP="5E52CF57">
            <w:pPr>
              <w:rPr>
                <w:rFonts w:ascii="Bosch Office Sans" w:hAnsi="Bosch Office Sans"/>
                <w:highlight w:val="yellow"/>
              </w:rPr>
            </w:pPr>
            <w:r w:rsidRPr="001E6618">
              <w:rPr>
                <w:rFonts w:ascii="Bosch Office Sans" w:eastAsia="Calibri" w:hAnsi="Bosch Office Sans" w:cs="Calibri"/>
                <w:sz w:val="22"/>
                <w:szCs w:val="22"/>
                <w:highlight w:val="yellow"/>
              </w:rPr>
              <w:lastRenderedPageBreak/>
              <w:t>ppgpl-dev-dt-cms-eastus2</w:t>
            </w:r>
          </w:p>
        </w:tc>
        <w:tc>
          <w:tcPr>
            <w:tcW w:w="2504" w:type="dxa"/>
          </w:tcPr>
          <w:p w14:paraId="717AFAA1" w14:textId="3CA18218" w:rsidR="5E52CF57" w:rsidRPr="001E6618" w:rsidRDefault="5E52CF57" w:rsidP="5E52CF57">
            <w:pPr>
              <w:rPr>
                <w:rFonts w:ascii="Bosch Office Sans" w:hAnsi="Bosch Office Sans"/>
                <w:highlight w:val="yellow"/>
              </w:rPr>
            </w:pPr>
            <w:r w:rsidRPr="001E6618">
              <w:rPr>
                <w:rFonts w:ascii="Bosch Office Sans" w:eastAsia="Arial" w:hAnsi="Bosch Office Sans" w:cs="Arial"/>
                <w:sz w:val="22"/>
                <w:szCs w:val="22"/>
                <w:highlight w:val="yellow"/>
              </w:rPr>
              <w:t>3.6 (Mongo API )</w:t>
            </w:r>
          </w:p>
        </w:tc>
        <w:tc>
          <w:tcPr>
            <w:tcW w:w="3664" w:type="dxa"/>
          </w:tcPr>
          <w:p w14:paraId="619A95B0" w14:textId="21923BAB" w:rsidR="5E52CF57" w:rsidRPr="003B58EF" w:rsidRDefault="5E52CF57" w:rsidP="5E52CF57">
            <w:pPr>
              <w:rPr>
                <w:rFonts w:ascii="Bosch Office Sans" w:hAnsi="Bosch Office Sans"/>
              </w:rPr>
            </w:pPr>
            <w:r w:rsidRPr="003B58EF">
              <w:rPr>
                <w:rFonts w:ascii="Bosch Office Sans" w:eastAsia="Calibri" w:hAnsi="Bosch Office Sans" w:cs="Calibri"/>
                <w:sz w:val="22"/>
                <w:szCs w:val="22"/>
              </w:rPr>
              <w:t xml:space="preserve">Mongo Db for Hosting metadata </w:t>
            </w:r>
          </w:p>
        </w:tc>
      </w:tr>
      <w:tr w:rsidR="3F066F54" w14:paraId="7F1BE0B5" w14:textId="77777777" w:rsidTr="3F066F54">
        <w:trPr>
          <w:trHeight w:val="825"/>
        </w:trPr>
        <w:tc>
          <w:tcPr>
            <w:tcW w:w="6101" w:type="dxa"/>
          </w:tcPr>
          <w:p w14:paraId="086C1368" w14:textId="7A11C0F7" w:rsidR="502C24F3" w:rsidRPr="001E6618" w:rsidRDefault="502C24F3" w:rsidP="3F066F54">
            <w:pPr>
              <w:spacing w:line="259" w:lineRule="auto"/>
              <w:rPr>
                <w:rFonts w:ascii="Bosch Office Sans" w:eastAsia="Calibri" w:hAnsi="Bosch Office Sans" w:cs="Calibri"/>
                <w:sz w:val="22"/>
                <w:szCs w:val="22"/>
                <w:highlight w:val="yellow"/>
              </w:rPr>
            </w:pPr>
            <w:r w:rsidRPr="001E6618">
              <w:rPr>
                <w:rFonts w:ascii="Bosch Office Sans" w:eastAsia="Calibri" w:hAnsi="Bosch Office Sans" w:cs="Calibri"/>
                <w:sz w:val="22"/>
                <w:szCs w:val="22"/>
                <w:highlight w:val="yellow"/>
              </w:rPr>
              <w:t>ppgpl-dev-shared-datafactory-eastus2</w:t>
            </w:r>
          </w:p>
          <w:p w14:paraId="0F8DE476" w14:textId="63629171" w:rsidR="3F066F54" w:rsidRPr="001E6618" w:rsidRDefault="3F066F54" w:rsidP="3F066F54">
            <w:pPr>
              <w:rPr>
                <w:rFonts w:ascii="Bosch Office Sans" w:eastAsia="Calibri" w:hAnsi="Bosch Office Sans" w:cs="Calibri"/>
                <w:sz w:val="22"/>
                <w:szCs w:val="22"/>
                <w:highlight w:val="yellow"/>
              </w:rPr>
            </w:pPr>
          </w:p>
        </w:tc>
        <w:tc>
          <w:tcPr>
            <w:tcW w:w="1456" w:type="dxa"/>
          </w:tcPr>
          <w:p w14:paraId="1A3CF6A9" w14:textId="100B548E" w:rsidR="502C24F3" w:rsidRPr="001E6618" w:rsidRDefault="502C24F3" w:rsidP="3F066F54">
            <w:pPr>
              <w:rPr>
                <w:rFonts w:ascii="Bosch Office Sans" w:eastAsia="Arial" w:hAnsi="Bosch Office Sans" w:cs="Arial"/>
                <w:sz w:val="22"/>
                <w:szCs w:val="22"/>
                <w:highlight w:val="yellow"/>
              </w:rPr>
            </w:pPr>
            <w:r w:rsidRPr="001E6618">
              <w:rPr>
                <w:rFonts w:ascii="Bosch Office Sans" w:eastAsia="Arial" w:hAnsi="Bosch Office Sans" w:cs="Arial"/>
                <w:sz w:val="22"/>
                <w:szCs w:val="22"/>
                <w:highlight w:val="yellow"/>
              </w:rPr>
              <w:t xml:space="preserve">Shared Resource By all tracks </w:t>
            </w:r>
          </w:p>
        </w:tc>
        <w:tc>
          <w:tcPr>
            <w:tcW w:w="1746" w:type="dxa"/>
          </w:tcPr>
          <w:p w14:paraId="4147208B" w14:textId="1679E30E" w:rsidR="502C24F3" w:rsidRDefault="502C24F3" w:rsidP="3F066F54">
            <w:pPr>
              <w:rPr>
                <w:rFonts w:ascii="Bosch Office Sans" w:eastAsia="Calibri" w:hAnsi="Bosch Office Sans" w:cs="Calibri"/>
                <w:sz w:val="22"/>
                <w:szCs w:val="22"/>
              </w:rPr>
            </w:pPr>
            <w:r w:rsidRPr="001E6618">
              <w:rPr>
                <w:rFonts w:ascii="Bosch Office Sans" w:eastAsia="Calibri" w:hAnsi="Bosch Office Sans" w:cs="Calibri"/>
                <w:sz w:val="22"/>
                <w:szCs w:val="22"/>
                <w:highlight w:val="yellow"/>
              </w:rPr>
              <w:t>Data Ingestion pipeline for low frequency data</w:t>
            </w:r>
            <w:r w:rsidRPr="3F066F54">
              <w:rPr>
                <w:rFonts w:ascii="Bosch Office Sans" w:eastAsia="Calibri" w:hAnsi="Bosch Office Sans" w:cs="Calibri"/>
                <w:sz w:val="22"/>
                <w:szCs w:val="22"/>
              </w:rPr>
              <w:t xml:space="preserve"> </w:t>
            </w:r>
          </w:p>
        </w:tc>
      </w:tr>
    </w:tbl>
    <w:p w14:paraId="64EF13B6" w14:textId="77777777" w:rsidR="00B92BED" w:rsidRPr="003B58EF" w:rsidRDefault="00B92BED" w:rsidP="004D69FF">
      <w:pPr>
        <w:rPr>
          <w:rFonts w:ascii="Bosch Office Sans" w:hAnsi="Bosch Office Sans"/>
        </w:rPr>
      </w:pPr>
    </w:p>
    <w:p w14:paraId="42D40FB9" w14:textId="77777777" w:rsidR="00D42ACC"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Validations and Certifications</w:t>
      </w:r>
    </w:p>
    <w:p w14:paraId="63A7096A" w14:textId="1938DDBF" w:rsidR="007A6A3F" w:rsidRPr="003F72E0" w:rsidRDefault="5E52CF57" w:rsidP="4584E02A">
      <w:pPr>
        <w:pStyle w:val="ListParagraph"/>
        <w:numPr>
          <w:ilvl w:val="0"/>
          <w:numId w:val="1"/>
        </w:numPr>
        <w:rPr>
          <w:rFonts w:ascii="Bosch Office Sans" w:hAnsi="Bosch Office Sans"/>
        </w:rPr>
      </w:pPr>
      <w:r w:rsidRPr="003F72E0">
        <w:rPr>
          <w:rFonts w:ascii="Bosch Office Sans" w:hAnsi="Bosch Office Sans"/>
        </w:rPr>
        <w:t xml:space="preserve">Code reliability test </w:t>
      </w:r>
    </w:p>
    <w:p w14:paraId="65A3F206" w14:textId="3DE0E79F" w:rsidR="4584E02A" w:rsidRPr="00860BF7" w:rsidRDefault="5E52CF57" w:rsidP="4584E02A">
      <w:pPr>
        <w:pStyle w:val="ListParagraph"/>
        <w:numPr>
          <w:ilvl w:val="0"/>
          <w:numId w:val="1"/>
        </w:numPr>
        <w:rPr>
          <w:rFonts w:ascii="Bosch Office Sans" w:hAnsi="Bosch Office Sans"/>
        </w:rPr>
      </w:pPr>
      <w:r w:rsidRPr="00860BF7">
        <w:rPr>
          <w:rFonts w:ascii="Bosch Office Sans" w:hAnsi="Bosch Office Sans"/>
        </w:rPr>
        <w:t>Pen testing is completed.</w:t>
      </w:r>
    </w:p>
    <w:p w14:paraId="65E3B344" w14:textId="3DBD9F81" w:rsidR="4584E02A" w:rsidRPr="00860BF7" w:rsidRDefault="5E52CF57" w:rsidP="4584E02A">
      <w:pPr>
        <w:pStyle w:val="ListParagraph"/>
        <w:numPr>
          <w:ilvl w:val="0"/>
          <w:numId w:val="1"/>
        </w:numPr>
        <w:rPr>
          <w:rFonts w:ascii="Bosch Office Sans" w:hAnsi="Bosch Office Sans"/>
        </w:rPr>
      </w:pPr>
      <w:r w:rsidRPr="00860BF7">
        <w:rPr>
          <w:rFonts w:ascii="Bosch Office Sans" w:hAnsi="Bosch Office Sans"/>
        </w:rPr>
        <w:t xml:space="preserve">Vulnerability scan is </w:t>
      </w:r>
      <w:r w:rsidR="00974413" w:rsidRPr="00860BF7">
        <w:rPr>
          <w:rFonts w:ascii="Bosch Office Sans" w:hAnsi="Bosch Office Sans"/>
        </w:rPr>
        <w:t xml:space="preserve">completed, and all vulnerabilities are closed. </w:t>
      </w:r>
      <w:r w:rsidR="00860BF7">
        <w:rPr>
          <w:rFonts w:ascii="Bosch Office Sans" w:hAnsi="Bosch Office Sans"/>
        </w:rPr>
        <w:t xml:space="preserve">(Reports shared to PPGPL </w:t>
      </w:r>
      <w:r w:rsidR="00100563">
        <w:rPr>
          <w:rFonts w:ascii="Bosch Office Sans" w:hAnsi="Bosch Office Sans"/>
        </w:rPr>
        <w:t>on 27</w:t>
      </w:r>
      <w:r w:rsidR="00100563" w:rsidRPr="00100563">
        <w:rPr>
          <w:rFonts w:ascii="Bosch Office Sans" w:hAnsi="Bosch Office Sans"/>
          <w:vertAlign w:val="superscript"/>
        </w:rPr>
        <w:t>th</w:t>
      </w:r>
      <w:r w:rsidR="00100563">
        <w:rPr>
          <w:rFonts w:ascii="Bosch Office Sans" w:hAnsi="Bosch Office Sans"/>
        </w:rPr>
        <w:t xml:space="preserve"> </w:t>
      </w:r>
      <w:r w:rsidR="00B02E6B">
        <w:rPr>
          <w:rFonts w:ascii="Bosch Office Sans" w:hAnsi="Bosch Office Sans"/>
        </w:rPr>
        <w:t>Aug</w:t>
      </w:r>
      <w:r w:rsidR="002E3BE6">
        <w:rPr>
          <w:rFonts w:ascii="Bosch Office Sans" w:hAnsi="Bosch Office Sans"/>
        </w:rPr>
        <w:t>-2024)</w:t>
      </w:r>
    </w:p>
    <w:p w14:paraId="13C96A7D" w14:textId="4F6FDF43" w:rsidR="4584E02A" w:rsidRPr="003B58EF" w:rsidRDefault="4584E02A" w:rsidP="4584E02A">
      <w:pPr>
        <w:ind w:left="360"/>
        <w:rPr>
          <w:rFonts w:ascii="Bosch Office Sans" w:hAnsi="Bosch Office Sans"/>
        </w:rPr>
      </w:pPr>
    </w:p>
    <w:p w14:paraId="03906E1D" w14:textId="050860CA" w:rsidR="00D42ACC" w:rsidRPr="003B58EF" w:rsidRDefault="5E52CF57" w:rsidP="5E52CF57">
      <w:pPr>
        <w:pStyle w:val="Heading1"/>
        <w:numPr>
          <w:ilvl w:val="0"/>
          <w:numId w:val="10"/>
        </w:numPr>
        <w:rPr>
          <w:rFonts w:ascii="Bosch Office Sans" w:hAnsi="Bosch Office Sans"/>
          <w:b w:val="0"/>
          <w:bCs w:val="0"/>
          <w:sz w:val="28"/>
          <w:szCs w:val="28"/>
        </w:rPr>
      </w:pPr>
      <w:r w:rsidRPr="72C31957">
        <w:rPr>
          <w:rFonts w:ascii="Bosch Office Sans" w:eastAsiaTheme="minorEastAsia" w:hAnsi="Bosch Office Sans" w:cstheme="minorBidi"/>
          <w:sz w:val="28"/>
          <w:szCs w:val="28"/>
          <w:lang w:eastAsia="en-US"/>
        </w:rPr>
        <w:t xml:space="preserve">OSS Scan </w:t>
      </w:r>
      <w:r w:rsidR="00885B9F" w:rsidRPr="72C31957">
        <w:rPr>
          <w:rFonts w:ascii="Bosch Office Sans" w:eastAsiaTheme="minorEastAsia" w:hAnsi="Bosch Office Sans" w:cstheme="minorBidi"/>
          <w:sz w:val="28"/>
          <w:szCs w:val="28"/>
          <w:lang w:eastAsia="en-US"/>
        </w:rPr>
        <w:t>(</w:t>
      </w:r>
      <w:r w:rsidR="6A0E16A9" w:rsidRPr="72C31957">
        <w:rPr>
          <w:rFonts w:ascii="Bosch Office Sans" w:eastAsiaTheme="minorEastAsia" w:hAnsi="Bosch Office Sans" w:cstheme="minorBidi"/>
          <w:sz w:val="28"/>
          <w:szCs w:val="28"/>
          <w:lang w:eastAsia="en-US"/>
        </w:rPr>
        <w:t>Open-Source</w:t>
      </w:r>
      <w:r w:rsidR="00885B9F" w:rsidRPr="72C31957">
        <w:rPr>
          <w:rFonts w:ascii="Bosch Office Sans" w:eastAsiaTheme="minorEastAsia" w:hAnsi="Bosch Office Sans" w:cstheme="minorBidi"/>
          <w:sz w:val="28"/>
          <w:szCs w:val="28"/>
          <w:lang w:eastAsia="en-US"/>
        </w:rPr>
        <w:t xml:space="preserve"> Scan) </w:t>
      </w:r>
      <w:r w:rsidRPr="72C31957">
        <w:rPr>
          <w:rFonts w:ascii="Bosch Office Sans" w:eastAsiaTheme="minorEastAsia" w:hAnsi="Bosch Office Sans" w:cstheme="minorBidi"/>
          <w:sz w:val="28"/>
          <w:szCs w:val="28"/>
          <w:lang w:eastAsia="en-US"/>
        </w:rPr>
        <w:t>Reports and Approval from OSS Officer:</w:t>
      </w:r>
    </w:p>
    <w:p w14:paraId="1D14E5C6" w14:textId="43D1180C" w:rsidR="00EC177E" w:rsidRPr="003B58EF" w:rsidRDefault="00100563" w:rsidP="00100563">
      <w:pPr>
        <w:ind w:left="360"/>
        <w:rPr>
          <w:rFonts w:ascii="Bosch Office Sans" w:hAnsi="Bosch Office Sans" w:cs="Arial"/>
        </w:rPr>
      </w:pPr>
      <w:bookmarkStart w:id="6" w:name="_Toc171311421"/>
      <w:r>
        <w:rPr>
          <w:rFonts w:ascii="Bosch Office Sans" w:eastAsia="Calibri" w:hAnsi="Bosch Office Sans"/>
          <w:sz w:val="22"/>
          <w:szCs w:val="22"/>
          <w:lang w:eastAsia="en-US"/>
        </w:rPr>
        <w:t xml:space="preserve">Delta </w:t>
      </w:r>
      <w:r w:rsidR="4772AF54" w:rsidRPr="72C31957">
        <w:rPr>
          <w:rFonts w:ascii="Bosch Office Sans" w:eastAsia="Calibri" w:hAnsi="Bosch Office Sans"/>
          <w:sz w:val="22"/>
          <w:szCs w:val="22"/>
          <w:lang w:eastAsia="en-US"/>
        </w:rPr>
        <w:t xml:space="preserve">OSS Scan </w:t>
      </w:r>
      <w:r w:rsidR="00885B9F" w:rsidRPr="72C31957">
        <w:rPr>
          <w:rFonts w:ascii="Bosch Office Sans" w:eastAsia="Calibri" w:hAnsi="Bosch Office Sans"/>
          <w:sz w:val="22"/>
          <w:szCs w:val="22"/>
          <w:lang w:eastAsia="en-US"/>
        </w:rPr>
        <w:t xml:space="preserve">is </w:t>
      </w:r>
      <w:r>
        <w:rPr>
          <w:rFonts w:ascii="Bosch Office Sans" w:eastAsia="Calibri" w:hAnsi="Bosch Office Sans"/>
          <w:sz w:val="22"/>
          <w:szCs w:val="22"/>
          <w:lang w:eastAsia="en-US"/>
        </w:rPr>
        <w:t>also completed,</w:t>
      </w:r>
      <w:r w:rsidR="00974413" w:rsidRPr="72C31957">
        <w:rPr>
          <w:rFonts w:ascii="Bosch Office Sans" w:eastAsia="Calibri" w:hAnsi="Bosch Office Sans"/>
          <w:sz w:val="22"/>
          <w:szCs w:val="22"/>
          <w:lang w:eastAsia="en-US"/>
        </w:rPr>
        <w:t xml:space="preserve"> </w:t>
      </w:r>
      <w:r w:rsidR="00885B9F" w:rsidRPr="72C31957">
        <w:rPr>
          <w:rFonts w:ascii="Bosch Office Sans" w:eastAsia="Calibri" w:hAnsi="Bosch Office Sans"/>
          <w:sz w:val="22"/>
          <w:szCs w:val="22"/>
          <w:lang w:eastAsia="en-US"/>
        </w:rPr>
        <w:t xml:space="preserve">and </w:t>
      </w:r>
      <w:r w:rsidR="003F72E0" w:rsidRPr="72C31957">
        <w:rPr>
          <w:rFonts w:ascii="Bosch Office Sans" w:eastAsia="Calibri" w:hAnsi="Bosch Office Sans"/>
          <w:sz w:val="22"/>
          <w:szCs w:val="22"/>
          <w:lang w:eastAsia="en-US"/>
        </w:rPr>
        <w:t xml:space="preserve">report </w:t>
      </w:r>
      <w:r>
        <w:rPr>
          <w:rFonts w:ascii="Bosch Office Sans" w:eastAsia="Calibri" w:hAnsi="Bosch Office Sans"/>
          <w:sz w:val="22"/>
          <w:szCs w:val="22"/>
          <w:lang w:eastAsia="en-US"/>
        </w:rPr>
        <w:t>along with the Attribution documents for both the OSS and Delta OSS scan is attached.</w:t>
      </w:r>
    </w:p>
    <w:p w14:paraId="56DCFDE4" w14:textId="4711B55F" w:rsidR="00D42ACC" w:rsidRPr="003B58EF" w:rsidRDefault="00D42ACC" w:rsidP="00D42ACC">
      <w:pPr>
        <w:rPr>
          <w:rFonts w:ascii="Bosch Office Sans" w:hAnsi="Bosch Office Sans"/>
        </w:rPr>
      </w:pPr>
    </w:p>
    <w:p w14:paraId="13E9A299" w14:textId="77777777" w:rsidR="003B4A5A"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Third party S/W licensing:</w:t>
      </w:r>
    </w:p>
    <w:p w14:paraId="3DBD0273" w14:textId="6A70AD44" w:rsidR="003B4A5A" w:rsidRPr="003B58EF" w:rsidRDefault="5E52CF57" w:rsidP="00D42ACC">
      <w:pPr>
        <w:rPr>
          <w:rFonts w:ascii="Bosch Office Sans" w:hAnsi="Bosch Office Sans"/>
        </w:rPr>
      </w:pPr>
      <w:r w:rsidRPr="003B58EF">
        <w:rPr>
          <w:rFonts w:ascii="Bosch Office Sans" w:eastAsia="Calibri" w:hAnsi="Bosch Office Sans"/>
          <w:sz w:val="22"/>
          <w:szCs w:val="22"/>
          <w:lang w:eastAsia="en-US"/>
        </w:rPr>
        <w:t xml:space="preserve">     No Third-Party SW is being used for this project.</w:t>
      </w:r>
    </w:p>
    <w:p w14:paraId="1713CC9F" w14:textId="77777777" w:rsidR="0001770D" w:rsidRPr="003B58EF" w:rsidRDefault="0001770D" w:rsidP="00D42ACC">
      <w:pPr>
        <w:rPr>
          <w:rFonts w:ascii="Bosch Office Sans" w:hAnsi="Bosch Office Sans"/>
        </w:rPr>
      </w:pPr>
    </w:p>
    <w:p w14:paraId="6D9DB73E" w14:textId="77777777" w:rsidR="0001770D"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Status on information security and data protection:</w:t>
      </w:r>
    </w:p>
    <w:p w14:paraId="33C0CE46" w14:textId="4316914E" w:rsidR="004D4060" w:rsidRPr="004213C8" w:rsidRDefault="5E52CF57" w:rsidP="5E52CF57">
      <w:pPr>
        <w:rPr>
          <w:rFonts w:ascii="Bosch Office Sans" w:eastAsia="Calibri" w:hAnsi="Bosch Office Sans"/>
          <w:sz w:val="22"/>
          <w:szCs w:val="22"/>
          <w:lang w:eastAsia="en-US"/>
        </w:rPr>
      </w:pPr>
      <w:r w:rsidRPr="003B58EF">
        <w:rPr>
          <w:rFonts w:ascii="Bosch Office Sans" w:eastAsia="Calibri" w:hAnsi="Bosch Office Sans"/>
          <w:sz w:val="22"/>
          <w:szCs w:val="22"/>
          <w:lang w:eastAsia="en-US"/>
        </w:rPr>
        <w:t xml:space="preserve">      </w:t>
      </w:r>
      <w:r w:rsidRPr="004213C8">
        <w:rPr>
          <w:rFonts w:ascii="Bosch Office Sans" w:eastAsia="Calibri" w:hAnsi="Bosch Office Sans"/>
          <w:sz w:val="22"/>
          <w:szCs w:val="22"/>
          <w:lang w:eastAsia="en-US"/>
        </w:rPr>
        <w:t>-    Penetration testing is completed</w:t>
      </w:r>
      <w:r w:rsidR="001E6618" w:rsidRPr="004213C8">
        <w:rPr>
          <w:rFonts w:ascii="Bosch Office Sans" w:eastAsia="Calibri" w:hAnsi="Bosch Office Sans"/>
          <w:sz w:val="22"/>
          <w:szCs w:val="22"/>
          <w:lang w:eastAsia="en-US"/>
        </w:rPr>
        <w:t xml:space="preserve"> with updated Network architecture </w:t>
      </w:r>
    </w:p>
    <w:p w14:paraId="057EEE84" w14:textId="77777777" w:rsidR="004213C8" w:rsidRPr="004213C8" w:rsidRDefault="5E52CF57" w:rsidP="5E52CF57">
      <w:pPr>
        <w:rPr>
          <w:rFonts w:ascii="Bosch Office Sans" w:eastAsia="Calibri" w:hAnsi="Bosch Office Sans"/>
          <w:sz w:val="22"/>
          <w:szCs w:val="22"/>
          <w:lang w:eastAsia="en-US"/>
        </w:rPr>
      </w:pPr>
      <w:r w:rsidRPr="004213C8">
        <w:rPr>
          <w:rFonts w:ascii="Bosch Office Sans" w:eastAsia="Calibri" w:hAnsi="Bosch Office Sans"/>
          <w:sz w:val="22"/>
          <w:szCs w:val="22"/>
          <w:lang w:eastAsia="en-US"/>
        </w:rPr>
        <w:t xml:space="preserve">      -    DSO</w:t>
      </w:r>
      <w:r w:rsidR="00EE71A5" w:rsidRPr="004213C8">
        <w:rPr>
          <w:rFonts w:ascii="Bosch Office Sans" w:eastAsia="Calibri" w:hAnsi="Bosch Office Sans"/>
          <w:sz w:val="22"/>
          <w:szCs w:val="22"/>
          <w:lang w:eastAsia="en-US"/>
        </w:rPr>
        <w:t xml:space="preserve"> assessment is done </w:t>
      </w:r>
      <w:r w:rsidRPr="004213C8">
        <w:rPr>
          <w:rFonts w:ascii="Bosch Office Sans" w:eastAsia="Calibri" w:hAnsi="Bosch Office Sans"/>
          <w:sz w:val="22"/>
          <w:szCs w:val="22"/>
          <w:lang w:eastAsia="en-US"/>
        </w:rPr>
        <w:t>w.r.t data protection (Personal data)</w:t>
      </w:r>
      <w:r w:rsidR="00EE71A5" w:rsidRPr="004213C8">
        <w:rPr>
          <w:rFonts w:ascii="Bosch Office Sans" w:eastAsia="Calibri" w:hAnsi="Bosch Office Sans"/>
          <w:sz w:val="22"/>
          <w:szCs w:val="22"/>
          <w:lang w:eastAsia="en-US"/>
        </w:rPr>
        <w:t xml:space="preserve"> </w:t>
      </w:r>
      <w:r w:rsidR="001E6618" w:rsidRPr="004213C8">
        <w:rPr>
          <w:rFonts w:ascii="Bosch Office Sans" w:eastAsia="Calibri" w:hAnsi="Bosch Office Sans"/>
          <w:sz w:val="22"/>
          <w:szCs w:val="22"/>
          <w:lang w:eastAsia="en-US"/>
        </w:rPr>
        <w:t xml:space="preserve">for T&amp;T specific </w:t>
      </w:r>
    </w:p>
    <w:p w14:paraId="7387BF13" w14:textId="0454A153" w:rsidR="004213C8" w:rsidRPr="004213C8" w:rsidRDefault="004213C8" w:rsidP="5E52CF57">
      <w:pPr>
        <w:rPr>
          <w:rFonts w:ascii="Bosch Office Sans" w:eastAsia="Calibri" w:hAnsi="Bosch Office Sans"/>
          <w:sz w:val="22"/>
          <w:szCs w:val="22"/>
          <w:lang w:eastAsia="en-US"/>
        </w:rPr>
      </w:pPr>
      <w:r w:rsidRPr="004213C8">
        <w:rPr>
          <w:rFonts w:ascii="Bosch Office Sans" w:eastAsia="Calibri" w:hAnsi="Bosch Office Sans"/>
          <w:sz w:val="22"/>
          <w:szCs w:val="22"/>
          <w:lang w:eastAsia="en-US"/>
        </w:rPr>
        <w:t xml:space="preserve">           </w:t>
      </w:r>
      <w:r w:rsidR="001E6618" w:rsidRPr="004213C8">
        <w:rPr>
          <w:rFonts w:ascii="Bosch Office Sans" w:eastAsia="Calibri" w:hAnsi="Bosch Office Sans"/>
          <w:sz w:val="22"/>
          <w:szCs w:val="22"/>
          <w:lang w:eastAsia="en-US"/>
        </w:rPr>
        <w:t xml:space="preserve">regulations and checked with External counsel and DPN </w:t>
      </w:r>
      <w:r w:rsidRPr="004213C8">
        <w:rPr>
          <w:rFonts w:ascii="Bosch Office Sans" w:eastAsia="Calibri" w:hAnsi="Bosch Office Sans"/>
          <w:sz w:val="22"/>
          <w:szCs w:val="22"/>
          <w:lang w:eastAsia="en-US"/>
        </w:rPr>
        <w:t>are</w:t>
      </w:r>
      <w:r w:rsidR="001E6618" w:rsidRPr="004213C8">
        <w:rPr>
          <w:rFonts w:ascii="Bosch Office Sans" w:eastAsia="Calibri" w:hAnsi="Bosch Office Sans"/>
          <w:sz w:val="22"/>
          <w:szCs w:val="22"/>
          <w:lang w:eastAsia="en-US"/>
        </w:rPr>
        <w:t xml:space="preserve"> </w:t>
      </w:r>
      <w:r w:rsidR="00100563" w:rsidRPr="004213C8">
        <w:rPr>
          <w:rFonts w:ascii="Bosch Office Sans" w:eastAsia="Calibri" w:hAnsi="Bosch Office Sans"/>
          <w:sz w:val="22"/>
          <w:szCs w:val="22"/>
          <w:lang w:eastAsia="en-US"/>
        </w:rPr>
        <w:t xml:space="preserve">shared to PPGPL for final </w:t>
      </w:r>
    </w:p>
    <w:p w14:paraId="3B3DCB63" w14:textId="4C158B0B" w:rsidR="004213C8" w:rsidRPr="004213C8" w:rsidRDefault="004213C8" w:rsidP="5E52CF57">
      <w:pPr>
        <w:rPr>
          <w:rFonts w:ascii="Bosch Office Sans" w:eastAsia="Calibri" w:hAnsi="Bosch Office Sans"/>
          <w:sz w:val="22"/>
          <w:szCs w:val="22"/>
          <w:lang w:eastAsia="en-US"/>
        </w:rPr>
      </w:pPr>
      <w:r w:rsidRPr="004213C8">
        <w:rPr>
          <w:rFonts w:ascii="Bosch Office Sans" w:eastAsia="Calibri" w:hAnsi="Bosch Office Sans"/>
          <w:sz w:val="22"/>
          <w:szCs w:val="22"/>
          <w:lang w:eastAsia="en-US"/>
        </w:rPr>
        <w:t xml:space="preserve">           </w:t>
      </w:r>
      <w:r w:rsidR="00100563" w:rsidRPr="004213C8">
        <w:rPr>
          <w:rFonts w:ascii="Bosch Office Sans" w:eastAsia="Calibri" w:hAnsi="Bosch Office Sans"/>
          <w:sz w:val="22"/>
          <w:szCs w:val="22"/>
          <w:lang w:eastAsia="en-US"/>
        </w:rPr>
        <w:t xml:space="preserve">checks and approval, once approved by </w:t>
      </w:r>
      <w:r w:rsidR="001E6618" w:rsidRPr="004213C8">
        <w:rPr>
          <w:rFonts w:ascii="Bosch Office Sans" w:eastAsia="Calibri" w:hAnsi="Bosch Office Sans"/>
          <w:sz w:val="22"/>
          <w:szCs w:val="22"/>
          <w:lang w:eastAsia="en-US"/>
        </w:rPr>
        <w:t xml:space="preserve">PPGPL </w:t>
      </w:r>
      <w:r w:rsidR="00100563" w:rsidRPr="004213C8">
        <w:rPr>
          <w:rFonts w:ascii="Bosch Office Sans" w:eastAsia="Calibri" w:hAnsi="Bosch Office Sans"/>
          <w:sz w:val="22"/>
          <w:szCs w:val="22"/>
          <w:lang w:eastAsia="en-US"/>
        </w:rPr>
        <w:t xml:space="preserve">it will be </w:t>
      </w:r>
      <w:r w:rsidR="001E6618" w:rsidRPr="004213C8">
        <w:rPr>
          <w:rFonts w:ascii="Bosch Office Sans" w:eastAsia="Calibri" w:hAnsi="Bosch Office Sans"/>
          <w:sz w:val="22"/>
          <w:szCs w:val="22"/>
          <w:lang w:eastAsia="en-US"/>
        </w:rPr>
        <w:t xml:space="preserve">implemented in </w:t>
      </w:r>
      <w:r w:rsidRPr="004213C8">
        <w:rPr>
          <w:rFonts w:ascii="Bosch Office Sans" w:eastAsia="Calibri" w:hAnsi="Bosch Office Sans"/>
          <w:sz w:val="22"/>
          <w:szCs w:val="22"/>
          <w:lang w:eastAsia="en-US"/>
        </w:rPr>
        <w:t>Login.</w:t>
      </w:r>
      <w:r w:rsidR="001E6618" w:rsidRPr="004213C8">
        <w:rPr>
          <w:rFonts w:ascii="Bosch Office Sans" w:eastAsia="Calibri" w:hAnsi="Bosch Office Sans"/>
          <w:sz w:val="22"/>
          <w:szCs w:val="22"/>
          <w:lang w:eastAsia="en-US"/>
        </w:rPr>
        <w:t xml:space="preserve"> </w:t>
      </w:r>
    </w:p>
    <w:p w14:paraId="72208A23" w14:textId="71840EF1" w:rsidR="00EC177E" w:rsidRPr="004213C8" w:rsidRDefault="004213C8" w:rsidP="5E52CF57">
      <w:pPr>
        <w:rPr>
          <w:rFonts w:ascii="Bosch Office Sans" w:eastAsia="Calibri" w:hAnsi="Bosch Office Sans"/>
          <w:sz w:val="22"/>
          <w:szCs w:val="22"/>
          <w:lang w:eastAsia="en-US"/>
        </w:rPr>
      </w:pPr>
      <w:r w:rsidRPr="004213C8">
        <w:rPr>
          <w:rFonts w:ascii="Bosch Office Sans" w:eastAsia="Calibri" w:hAnsi="Bosch Office Sans"/>
          <w:sz w:val="22"/>
          <w:szCs w:val="22"/>
          <w:lang w:eastAsia="en-US"/>
        </w:rPr>
        <w:t xml:space="preserve">           Page</w:t>
      </w:r>
      <w:r>
        <w:rPr>
          <w:rFonts w:ascii="Bosch Office Sans" w:eastAsia="Calibri" w:hAnsi="Bosch Office Sans"/>
          <w:sz w:val="22"/>
          <w:szCs w:val="22"/>
          <w:lang w:eastAsia="en-US"/>
        </w:rPr>
        <w:t>.</w:t>
      </w:r>
      <w:r w:rsidRPr="004213C8">
        <w:rPr>
          <w:rFonts w:ascii="Bosch Office Sans" w:eastAsia="Calibri" w:hAnsi="Bosch Office Sans"/>
          <w:sz w:val="22"/>
          <w:szCs w:val="22"/>
          <w:lang w:eastAsia="en-US"/>
        </w:rPr>
        <w:t xml:space="preserve"> (</w:t>
      </w:r>
      <w:r w:rsidR="00100563" w:rsidRPr="004213C8">
        <w:rPr>
          <w:rFonts w:ascii="Bosch Office Sans" w:eastAsia="Calibri" w:hAnsi="Bosch Office Sans"/>
          <w:sz w:val="22"/>
          <w:szCs w:val="22"/>
          <w:lang w:eastAsia="en-US"/>
        </w:rPr>
        <w:t>Currently the Base version is uploaded in the DT Dashboard)</w:t>
      </w:r>
    </w:p>
    <w:p w14:paraId="7B211C3F" w14:textId="77777777" w:rsidR="004213C8" w:rsidRDefault="00753027" w:rsidP="5E52CF57">
      <w:pPr>
        <w:rPr>
          <w:rFonts w:ascii="Bosch Office Sans" w:eastAsia="Calibri" w:hAnsi="Bosch Office Sans"/>
          <w:sz w:val="22"/>
          <w:szCs w:val="22"/>
          <w:lang w:eastAsia="en-US"/>
        </w:rPr>
      </w:pPr>
      <w:r w:rsidRPr="004213C8">
        <w:rPr>
          <w:rFonts w:ascii="Bosch Office Sans" w:eastAsia="Calibri" w:hAnsi="Bosch Office Sans"/>
          <w:sz w:val="22"/>
          <w:szCs w:val="22"/>
          <w:lang w:eastAsia="en-US"/>
        </w:rPr>
        <w:t xml:space="preserve">    </w:t>
      </w:r>
      <w:r w:rsidR="004213C8">
        <w:rPr>
          <w:rFonts w:ascii="Bosch Office Sans" w:eastAsia="Calibri" w:hAnsi="Bosch Office Sans"/>
          <w:sz w:val="22"/>
          <w:szCs w:val="22"/>
          <w:lang w:eastAsia="en-US"/>
        </w:rPr>
        <w:t xml:space="preserve"> </w:t>
      </w:r>
      <w:r w:rsidRPr="004213C8">
        <w:rPr>
          <w:rFonts w:ascii="Bosch Office Sans" w:eastAsia="Calibri" w:hAnsi="Bosch Office Sans"/>
          <w:sz w:val="22"/>
          <w:szCs w:val="22"/>
          <w:lang w:eastAsia="en-US"/>
        </w:rPr>
        <w:t xml:space="preserve"> -    All the bugs </w:t>
      </w:r>
      <w:r w:rsidR="004213C8" w:rsidRPr="004213C8">
        <w:rPr>
          <w:rFonts w:ascii="Bosch Office Sans" w:eastAsia="Calibri" w:hAnsi="Bosch Office Sans"/>
          <w:sz w:val="22"/>
          <w:szCs w:val="22"/>
          <w:lang w:eastAsia="en-US"/>
        </w:rPr>
        <w:t xml:space="preserve">and vulnerabilities reported have been fixed/mitigated. The validated security </w:t>
      </w:r>
    </w:p>
    <w:p w14:paraId="43945B81" w14:textId="77777777" w:rsidR="004213C8" w:rsidRDefault="004213C8" w:rsidP="5E52CF57">
      <w:pPr>
        <w:rPr>
          <w:rFonts w:ascii="Bosch Office Sans" w:eastAsia="Calibri" w:hAnsi="Bosch Office Sans"/>
          <w:sz w:val="22"/>
          <w:szCs w:val="22"/>
          <w:lang w:eastAsia="en-US"/>
        </w:rPr>
      </w:pPr>
      <w:r>
        <w:rPr>
          <w:rFonts w:ascii="Bosch Office Sans" w:eastAsia="Calibri" w:hAnsi="Bosch Office Sans"/>
          <w:sz w:val="22"/>
          <w:szCs w:val="22"/>
          <w:lang w:eastAsia="en-US"/>
        </w:rPr>
        <w:t xml:space="preserve">           </w:t>
      </w:r>
      <w:r w:rsidRPr="004213C8">
        <w:rPr>
          <w:rFonts w:ascii="Bosch Office Sans" w:eastAsia="Calibri" w:hAnsi="Bosch Office Sans"/>
          <w:sz w:val="22"/>
          <w:szCs w:val="22"/>
          <w:lang w:eastAsia="en-US"/>
        </w:rPr>
        <w:t xml:space="preserve">posture has been migrated to Prod subscription based on PPGPL request with NIL </w:t>
      </w:r>
    </w:p>
    <w:p w14:paraId="0292475E" w14:textId="77777777" w:rsidR="004213C8" w:rsidRDefault="004213C8" w:rsidP="5E52CF57">
      <w:pPr>
        <w:rPr>
          <w:rFonts w:ascii="Bosch Office Sans" w:eastAsia="Calibri" w:hAnsi="Bosch Office Sans"/>
          <w:sz w:val="22"/>
          <w:szCs w:val="22"/>
          <w:lang w:eastAsia="en-US"/>
        </w:rPr>
      </w:pPr>
      <w:r>
        <w:rPr>
          <w:rFonts w:ascii="Bosch Office Sans" w:eastAsia="Calibri" w:hAnsi="Bosch Office Sans"/>
          <w:sz w:val="22"/>
          <w:szCs w:val="22"/>
          <w:lang w:eastAsia="en-US"/>
        </w:rPr>
        <w:t xml:space="preserve">           </w:t>
      </w:r>
      <w:r w:rsidRPr="004213C8">
        <w:rPr>
          <w:rFonts w:ascii="Bosch Office Sans" w:eastAsia="Calibri" w:hAnsi="Bosch Office Sans"/>
          <w:sz w:val="22"/>
          <w:szCs w:val="22"/>
          <w:lang w:eastAsia="en-US"/>
        </w:rPr>
        <w:t xml:space="preserve">security open issues, however, operations security after the release of the product is in </w:t>
      </w:r>
    </w:p>
    <w:p w14:paraId="6E569004" w14:textId="3C1EB21A" w:rsidR="00753027" w:rsidRDefault="004213C8" w:rsidP="5E52CF57">
      <w:pPr>
        <w:rPr>
          <w:rFonts w:ascii="Bosch Office Sans" w:eastAsia="Calibri" w:hAnsi="Bosch Office Sans"/>
          <w:sz w:val="22"/>
          <w:szCs w:val="22"/>
          <w:lang w:eastAsia="en-US"/>
        </w:rPr>
      </w:pPr>
      <w:r>
        <w:rPr>
          <w:rFonts w:ascii="Bosch Office Sans" w:eastAsia="Calibri" w:hAnsi="Bosch Office Sans"/>
          <w:sz w:val="22"/>
          <w:szCs w:val="22"/>
          <w:lang w:eastAsia="en-US"/>
        </w:rPr>
        <w:t xml:space="preserve">           </w:t>
      </w:r>
      <w:r w:rsidRPr="004213C8">
        <w:rPr>
          <w:rFonts w:ascii="Bosch Office Sans" w:eastAsia="Calibri" w:hAnsi="Bosch Office Sans"/>
          <w:sz w:val="22"/>
          <w:szCs w:val="22"/>
          <w:lang w:eastAsia="en-US"/>
        </w:rPr>
        <w:t>scope of PPGPL</w:t>
      </w:r>
    </w:p>
    <w:p w14:paraId="78055026" w14:textId="567B1BB9" w:rsidR="004213C8" w:rsidRPr="003B58EF" w:rsidRDefault="004213C8" w:rsidP="5E52CF57">
      <w:pPr>
        <w:rPr>
          <w:rFonts w:ascii="Bosch Office Sans" w:eastAsia="Calibri" w:hAnsi="Bosch Office Sans"/>
          <w:sz w:val="22"/>
          <w:szCs w:val="22"/>
          <w:lang w:eastAsia="en-US"/>
        </w:rPr>
      </w:pPr>
      <w:r>
        <w:rPr>
          <w:rFonts w:ascii="Bosch Office Sans" w:eastAsia="Calibri" w:hAnsi="Bosch Office Sans"/>
          <w:sz w:val="22"/>
          <w:szCs w:val="22"/>
          <w:lang w:eastAsia="en-US"/>
        </w:rPr>
        <w:t xml:space="preserve">     </w:t>
      </w:r>
    </w:p>
    <w:p w14:paraId="1296F8C7" w14:textId="17EE5DAA" w:rsidR="00CB37B3"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Known issues, concerns, and workarounds:</w:t>
      </w:r>
      <w:bookmarkEnd w:id="6"/>
    </w:p>
    <w:p w14:paraId="44D2A9AF" w14:textId="36D0A29A" w:rsidR="00F13A9D" w:rsidRPr="001E6618" w:rsidRDefault="001331EB" w:rsidP="00F03A16">
      <w:pPr>
        <w:ind w:left="360" w:right="-93"/>
        <w:rPr>
          <w:rFonts w:ascii="Bosch Office Sans" w:eastAsia="Calibri" w:hAnsi="Bosch Office Sans"/>
          <w:b/>
          <w:bCs/>
          <w:sz w:val="22"/>
          <w:szCs w:val="22"/>
          <w:lang w:eastAsia="en-US"/>
        </w:rPr>
      </w:pPr>
      <w:r w:rsidRPr="003F72E0">
        <w:rPr>
          <w:rFonts w:ascii="Bosch Office Sans" w:eastAsia="Calibri" w:hAnsi="Bosch Office Sans"/>
          <w:b/>
          <w:bCs/>
          <w:sz w:val="22"/>
          <w:szCs w:val="22"/>
          <w:u w:val="single"/>
          <w:lang w:eastAsia="en-US"/>
        </w:rPr>
        <w:t>Workaround:</w:t>
      </w:r>
      <w:r w:rsidRPr="003F72E0">
        <w:rPr>
          <w:rFonts w:ascii="Bosch Office Sans" w:eastAsia="Calibri" w:hAnsi="Bosch Office Sans"/>
          <w:sz w:val="22"/>
          <w:szCs w:val="22"/>
          <w:lang w:eastAsia="en-US"/>
        </w:rPr>
        <w:t xml:space="preserve"> </w:t>
      </w:r>
      <w:r w:rsidR="5E52CF57" w:rsidRPr="003F72E0">
        <w:rPr>
          <w:rFonts w:ascii="Bosch Office Sans" w:eastAsia="Calibri" w:hAnsi="Bosch Office Sans"/>
          <w:sz w:val="22"/>
          <w:szCs w:val="22"/>
          <w:lang w:eastAsia="en-US"/>
        </w:rPr>
        <w:t xml:space="preserve">Synthetic Data is used as referred in SOW2 due to non-availability of the </w:t>
      </w:r>
      <w:r w:rsidR="0093665F">
        <w:rPr>
          <w:rFonts w:ascii="Bosch Office Sans" w:eastAsia="Calibri" w:hAnsi="Bosch Office Sans"/>
          <w:sz w:val="22"/>
          <w:szCs w:val="22"/>
          <w:lang w:eastAsia="en-US"/>
        </w:rPr>
        <w:t>HF-</w:t>
      </w:r>
      <w:r w:rsidR="5E52CF57" w:rsidRPr="003F72E0">
        <w:rPr>
          <w:rFonts w:ascii="Bosch Office Sans" w:eastAsia="Calibri" w:hAnsi="Bosch Office Sans"/>
          <w:sz w:val="22"/>
          <w:szCs w:val="22"/>
          <w:lang w:eastAsia="en-US"/>
        </w:rPr>
        <w:t>sensors on cooling tower fan of Pump and Motor and the same shall be updated in the ML Models once the data from vibration and current sensors are hitting the cloud through the installed sensors at PPGPL.</w:t>
      </w:r>
      <w:r w:rsidR="5E52CF57" w:rsidRPr="003B58EF">
        <w:rPr>
          <w:rFonts w:ascii="Bosch Office Sans" w:eastAsia="Calibri" w:hAnsi="Bosch Office Sans"/>
          <w:sz w:val="22"/>
          <w:szCs w:val="22"/>
          <w:lang w:eastAsia="en-US"/>
        </w:rPr>
        <w:t xml:space="preserve"> </w:t>
      </w:r>
      <w:r w:rsidR="001E6618" w:rsidRPr="008B42A7">
        <w:rPr>
          <w:rFonts w:ascii="Bosch Office Sans" w:eastAsia="Calibri" w:hAnsi="Bosch Office Sans"/>
          <w:b/>
          <w:bCs/>
          <w:sz w:val="22"/>
          <w:szCs w:val="22"/>
          <w:highlight w:val="yellow"/>
          <w:lang w:eastAsia="en-US"/>
        </w:rPr>
        <w:t xml:space="preserve">( </w:t>
      </w:r>
      <w:r w:rsidR="00100563">
        <w:rPr>
          <w:rFonts w:ascii="Bosch Office Sans" w:eastAsia="Calibri" w:hAnsi="Bosch Office Sans"/>
          <w:b/>
          <w:bCs/>
          <w:sz w:val="22"/>
          <w:szCs w:val="22"/>
          <w:highlight w:val="yellow"/>
          <w:lang w:eastAsia="en-US"/>
        </w:rPr>
        <w:t>This wi</w:t>
      </w:r>
      <w:r w:rsidR="001E6618" w:rsidRPr="008B42A7">
        <w:rPr>
          <w:rFonts w:ascii="Bosch Office Sans" w:eastAsia="Calibri" w:hAnsi="Bosch Office Sans"/>
          <w:b/>
          <w:bCs/>
          <w:sz w:val="22"/>
          <w:szCs w:val="22"/>
          <w:highlight w:val="yellow"/>
          <w:lang w:eastAsia="en-US"/>
        </w:rPr>
        <w:t>ll not be part of Go Live</w:t>
      </w:r>
      <w:r w:rsidR="00100563">
        <w:rPr>
          <w:rFonts w:ascii="Bosch Office Sans" w:eastAsia="Calibri" w:hAnsi="Bosch Office Sans"/>
          <w:b/>
          <w:bCs/>
          <w:sz w:val="22"/>
          <w:szCs w:val="22"/>
          <w:highlight w:val="yellow"/>
          <w:lang w:eastAsia="en-US"/>
        </w:rPr>
        <w:t xml:space="preserve"> since the HF sensors are not installed on the asserts</w:t>
      </w:r>
      <w:r w:rsidR="001E6618" w:rsidRPr="008B42A7">
        <w:rPr>
          <w:rFonts w:ascii="Bosch Office Sans" w:eastAsia="Calibri" w:hAnsi="Bosch Office Sans"/>
          <w:b/>
          <w:bCs/>
          <w:sz w:val="22"/>
          <w:szCs w:val="22"/>
          <w:highlight w:val="yellow"/>
          <w:lang w:eastAsia="en-US"/>
        </w:rPr>
        <w:t xml:space="preserve"> )</w:t>
      </w:r>
    </w:p>
    <w:p w14:paraId="6560825D" w14:textId="427618FB" w:rsidR="001331EB" w:rsidRPr="003B58EF" w:rsidRDefault="001331EB" w:rsidP="00F03A16">
      <w:pPr>
        <w:ind w:left="360" w:right="-93"/>
        <w:rPr>
          <w:rFonts w:ascii="Bosch Office Sans" w:hAnsi="Bosch Office Sans"/>
        </w:rPr>
      </w:pPr>
    </w:p>
    <w:p w14:paraId="6A63A22A" w14:textId="64D32A45" w:rsidR="00BF51BE" w:rsidRPr="003B58EF" w:rsidRDefault="00247D23" w:rsidP="5E52CF57">
      <w:pPr>
        <w:pStyle w:val="Heading1"/>
        <w:numPr>
          <w:ilvl w:val="0"/>
          <w:numId w:val="10"/>
        </w:numPr>
        <w:rPr>
          <w:rFonts w:ascii="Bosch Office Sans" w:hAnsi="Bosch Office Sans"/>
          <w:b w:val="0"/>
          <w:bCs w:val="0"/>
          <w:sz w:val="28"/>
          <w:szCs w:val="28"/>
        </w:rPr>
      </w:pPr>
      <w:r>
        <w:rPr>
          <w:rFonts w:ascii="Bosch Office Sans" w:eastAsiaTheme="minorEastAsia" w:hAnsi="Bosch Office Sans" w:cstheme="minorBidi"/>
          <w:sz w:val="28"/>
          <w:szCs w:val="28"/>
          <w:lang w:eastAsia="en-US"/>
        </w:rPr>
        <w:t>Recommendations</w:t>
      </w:r>
    </w:p>
    <w:p w14:paraId="4629565A" w14:textId="77777777" w:rsidR="00247D23" w:rsidRDefault="00247D23" w:rsidP="00EC177E">
      <w:pPr>
        <w:ind w:left="360"/>
        <w:rPr>
          <w:rFonts w:ascii="Bosch Office Sans" w:eastAsia="Calibri" w:hAnsi="Bosch Office Sans"/>
          <w:sz w:val="22"/>
          <w:szCs w:val="22"/>
          <w:lang w:eastAsia="en-US"/>
        </w:rPr>
      </w:pPr>
    </w:p>
    <w:p w14:paraId="0B5108B1" w14:textId="750DDFED" w:rsidR="004D69FF" w:rsidRPr="00CB1CEC" w:rsidRDefault="00247D23" w:rsidP="00247D23">
      <w:pPr>
        <w:pStyle w:val="ListParagraph"/>
        <w:numPr>
          <w:ilvl w:val="0"/>
          <w:numId w:val="32"/>
        </w:numPr>
        <w:rPr>
          <w:rFonts w:ascii="Bosch Office Sans" w:hAnsi="Bosch Office Sans"/>
          <w:b/>
          <w:bCs/>
          <w:highlight w:val="yellow"/>
        </w:rPr>
      </w:pPr>
      <w:r w:rsidRPr="00247D23">
        <w:rPr>
          <w:rFonts w:ascii="Bosch Office Sans" w:hAnsi="Bosch Office Sans"/>
          <w:b/>
          <w:bCs/>
          <w:u w:val="single"/>
        </w:rPr>
        <w:t>Recommendation:</w:t>
      </w:r>
      <w:r>
        <w:rPr>
          <w:rFonts w:ascii="Bosch Office Sans" w:hAnsi="Bosch Office Sans"/>
        </w:rPr>
        <w:t xml:space="preserve"> The </w:t>
      </w:r>
      <w:r w:rsidR="00885B9F">
        <w:rPr>
          <w:rFonts w:ascii="Bosch Office Sans" w:hAnsi="Bosch Office Sans"/>
        </w:rPr>
        <w:t xml:space="preserve">current training of the AI Models is based on synthetic data and once the actual data from High Frequency sensors are ingested in the AI models the </w:t>
      </w:r>
      <w:r w:rsidR="00E14C3B">
        <w:rPr>
          <w:rFonts w:ascii="Bosch Office Sans" w:hAnsi="Bosch Office Sans"/>
        </w:rPr>
        <w:t xml:space="preserve">model will be retrained </w:t>
      </w:r>
      <w:r w:rsidR="00047F5B">
        <w:rPr>
          <w:rFonts w:ascii="Bosch Office Sans" w:hAnsi="Bosch Office Sans"/>
        </w:rPr>
        <w:t xml:space="preserve">&amp; </w:t>
      </w:r>
      <w:r w:rsidR="00885B9F">
        <w:rPr>
          <w:rFonts w:ascii="Bosch Office Sans" w:hAnsi="Bosch Office Sans"/>
        </w:rPr>
        <w:t>insights can be used by PPGPL team</w:t>
      </w:r>
      <w:r w:rsidR="009933E2">
        <w:rPr>
          <w:rFonts w:ascii="Bosch Office Sans" w:hAnsi="Bosch Office Sans"/>
        </w:rPr>
        <w:t xml:space="preserve"> for Pump and </w:t>
      </w:r>
      <w:r w:rsidR="009933E2">
        <w:rPr>
          <w:rFonts w:ascii="Bosch Office Sans" w:hAnsi="Bosch Office Sans"/>
        </w:rPr>
        <w:lastRenderedPageBreak/>
        <w:t xml:space="preserve">Cooling Tower </w:t>
      </w:r>
      <w:r w:rsidR="009933E2" w:rsidRPr="001E6618">
        <w:rPr>
          <w:rFonts w:ascii="Bosch Office Sans" w:hAnsi="Bosch Office Sans"/>
          <w:highlight w:val="yellow"/>
        </w:rPr>
        <w:t>Fan</w:t>
      </w:r>
      <w:r w:rsidR="266D05E6" w:rsidRPr="001E6618">
        <w:rPr>
          <w:highlight w:val="yellow"/>
        </w:rPr>
        <w:t xml:space="preserve"> </w:t>
      </w:r>
      <w:r w:rsidR="001E6618" w:rsidRPr="00CB1CEC">
        <w:rPr>
          <w:rFonts w:ascii="Bosch Office Sans" w:hAnsi="Bosch Office Sans"/>
          <w:b/>
          <w:bCs/>
          <w:highlight w:val="yellow"/>
        </w:rPr>
        <w:t>(</w:t>
      </w:r>
      <w:r w:rsidR="00CB1CEC" w:rsidRPr="00CB1CEC">
        <w:rPr>
          <w:rFonts w:ascii="Bosch Office Sans" w:hAnsi="Bosch Office Sans"/>
          <w:b/>
          <w:bCs/>
          <w:highlight w:val="yellow"/>
        </w:rPr>
        <w:t>This w</w:t>
      </w:r>
      <w:r w:rsidR="001E6618" w:rsidRPr="00CB1CEC">
        <w:rPr>
          <w:rFonts w:ascii="Bosch Office Sans" w:hAnsi="Bosch Office Sans"/>
          <w:b/>
          <w:bCs/>
          <w:highlight w:val="yellow"/>
        </w:rPr>
        <w:t>ill not be Part of Go Live , will be taken based on sensor availability with Change Request</w:t>
      </w:r>
      <w:r w:rsidR="00CB1CEC" w:rsidRPr="00CB1CEC">
        <w:rPr>
          <w:rFonts w:ascii="Bosch Office Sans" w:hAnsi="Bosch Office Sans"/>
          <w:b/>
          <w:bCs/>
          <w:highlight w:val="yellow"/>
        </w:rPr>
        <w:t xml:space="preserve"> in future if needed by PPGPL</w:t>
      </w:r>
      <w:r w:rsidR="001E6618" w:rsidRPr="00CB1CEC">
        <w:rPr>
          <w:rFonts w:ascii="Bosch Office Sans" w:hAnsi="Bosch Office Sans"/>
          <w:b/>
          <w:bCs/>
          <w:highlight w:val="yellow"/>
        </w:rPr>
        <w:t xml:space="preserve"> )</w:t>
      </w:r>
    </w:p>
    <w:p w14:paraId="3EC72333" w14:textId="77777777" w:rsidR="00CB37B3" w:rsidRPr="003B58EF" w:rsidRDefault="5E52CF57" w:rsidP="5E52CF57">
      <w:pPr>
        <w:pStyle w:val="Heading1"/>
        <w:numPr>
          <w:ilvl w:val="0"/>
          <w:numId w:val="10"/>
        </w:numPr>
        <w:rPr>
          <w:rFonts w:ascii="Bosch Office Sans" w:hAnsi="Bosch Office Sans"/>
          <w:b w:val="0"/>
          <w:bCs w:val="0"/>
          <w:sz w:val="28"/>
          <w:szCs w:val="28"/>
        </w:rPr>
      </w:pPr>
      <w:bookmarkStart w:id="7" w:name="_Toc171311422"/>
      <w:r w:rsidRPr="003B58EF">
        <w:rPr>
          <w:rFonts w:ascii="Bosch Office Sans" w:eastAsiaTheme="minorEastAsia" w:hAnsi="Bosch Office Sans" w:cstheme="minorBidi"/>
          <w:sz w:val="28"/>
          <w:szCs w:val="28"/>
          <w:lang w:eastAsia="en-US"/>
        </w:rPr>
        <w:t>Change Requests (if applicable)</w:t>
      </w:r>
      <w:bookmarkEnd w:id="7"/>
    </w:p>
    <w:p w14:paraId="789E3E81" w14:textId="13FA2554" w:rsidR="00672568" w:rsidRPr="003B58EF" w:rsidRDefault="001E6618" w:rsidP="00B97529">
      <w:pPr>
        <w:ind w:left="360"/>
        <w:rPr>
          <w:rFonts w:ascii="Bosch Office Sans" w:hAnsi="Bosch Office Sans"/>
        </w:rPr>
      </w:pPr>
      <w:r>
        <w:rPr>
          <w:rFonts w:ascii="Bosch Office Sans" w:eastAsia="Calibri" w:hAnsi="Bosch Office Sans"/>
          <w:sz w:val="22"/>
          <w:szCs w:val="22"/>
          <w:lang w:eastAsia="en-US"/>
        </w:rPr>
        <w:t xml:space="preserve">      CR#2 for Golive for 3 Assets for SOW2</w:t>
      </w:r>
    </w:p>
    <w:p w14:paraId="69D0D90A" w14:textId="77777777" w:rsidR="00060DF7" w:rsidRPr="003B58EF" w:rsidRDefault="5E52CF57" w:rsidP="5E52CF57">
      <w:pPr>
        <w:pStyle w:val="Heading1"/>
        <w:numPr>
          <w:ilvl w:val="0"/>
          <w:numId w:val="10"/>
        </w:numPr>
        <w:rPr>
          <w:rFonts w:ascii="Bosch Office Sans" w:hAnsi="Bosch Office Sans"/>
          <w:b w:val="0"/>
          <w:bCs w:val="0"/>
          <w:sz w:val="28"/>
          <w:szCs w:val="28"/>
        </w:rPr>
      </w:pPr>
      <w:bookmarkStart w:id="8" w:name="_Toc171311423"/>
      <w:r w:rsidRPr="003B58EF">
        <w:rPr>
          <w:rFonts w:ascii="Bosch Office Sans" w:eastAsiaTheme="minorEastAsia" w:hAnsi="Bosch Office Sans" w:cstheme="minorBidi"/>
          <w:sz w:val="28"/>
          <w:szCs w:val="28"/>
          <w:lang w:eastAsia="en-US"/>
        </w:rPr>
        <w:t>Mode of Release (with the location of the deliverables)</w:t>
      </w:r>
      <w:bookmarkEnd w:id="8"/>
    </w:p>
    <w:p w14:paraId="44D2E700" w14:textId="05D6F6A7" w:rsidR="00040570" w:rsidRDefault="5F463A56" w:rsidP="00040570">
      <w:pPr>
        <w:rPr>
          <w:rFonts w:ascii="Bosch Office Sans" w:eastAsia="Calibri" w:hAnsi="Bosch Office Sans"/>
          <w:b/>
          <w:bCs/>
          <w:sz w:val="22"/>
          <w:szCs w:val="22"/>
          <w:lang w:eastAsia="en-US"/>
        </w:rPr>
      </w:pPr>
      <w:r w:rsidRPr="3F066F54">
        <w:rPr>
          <w:rFonts w:ascii="Bosch Office Sans" w:eastAsia="Calibri" w:hAnsi="Bosch Office Sans"/>
          <w:sz w:val="22"/>
          <w:szCs w:val="22"/>
          <w:lang w:eastAsia="en-US"/>
        </w:rPr>
        <w:t xml:space="preserve">      </w:t>
      </w:r>
      <w:r w:rsidR="48A60404" w:rsidRPr="3F066F54">
        <w:rPr>
          <w:rFonts w:ascii="Bosch Office Sans" w:eastAsia="Calibri" w:hAnsi="Bosch Office Sans"/>
          <w:sz w:val="22"/>
          <w:szCs w:val="22"/>
          <w:lang w:eastAsia="en-US"/>
        </w:rPr>
        <w:t xml:space="preserve">     </w:t>
      </w:r>
      <w:hyperlink r:id="rId14" w:history="1">
        <w:r w:rsidR="00381FE8" w:rsidRPr="00B34BFE">
          <w:rPr>
            <w:rStyle w:val="Hyperlink"/>
            <w:rFonts w:ascii="Bosch Office Sans" w:eastAsia="Calibri" w:hAnsi="Bosch Office Sans"/>
            <w:b/>
            <w:bCs/>
            <w:sz w:val="22"/>
            <w:szCs w:val="22"/>
            <w:lang w:eastAsia="en-US"/>
          </w:rPr>
          <w:t>https://dt-dashboard.ppgpl.co.tt</w:t>
        </w:r>
      </w:hyperlink>
    </w:p>
    <w:p w14:paraId="413701A6" w14:textId="77777777" w:rsidR="00381FE8" w:rsidRDefault="00381FE8" w:rsidP="00040570">
      <w:pPr>
        <w:rPr>
          <w:rFonts w:ascii="Bosch Office Sans" w:eastAsia="Calibri" w:hAnsi="Bosch Office Sans"/>
          <w:b/>
          <w:bCs/>
          <w:sz w:val="22"/>
          <w:szCs w:val="22"/>
          <w:lang w:eastAsia="en-US"/>
        </w:rPr>
      </w:pPr>
    </w:p>
    <w:p w14:paraId="62889407" w14:textId="77777777" w:rsidR="00381FE8" w:rsidRPr="0014453B" w:rsidRDefault="00381FE8" w:rsidP="00040570">
      <w:pPr>
        <w:rPr>
          <w:rFonts w:ascii="Bosch Office Sans" w:eastAsia="Calibri" w:hAnsi="Bosch Office Sans"/>
          <w:b/>
          <w:sz w:val="22"/>
          <w:szCs w:val="22"/>
          <w:lang w:eastAsia="en-US"/>
        </w:rPr>
      </w:pPr>
    </w:p>
    <w:p w14:paraId="19EBE4A5" w14:textId="77777777" w:rsidR="00721D7E"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 xml:space="preserve">Compatibility matrix </w:t>
      </w:r>
    </w:p>
    <w:tbl>
      <w:tblPr>
        <w:tblW w:w="0" w:type="auto"/>
        <w:tblInd w:w="283" w:type="dxa"/>
        <w:tblCellMar>
          <w:left w:w="0" w:type="dxa"/>
          <w:right w:w="0" w:type="dxa"/>
        </w:tblCellMar>
        <w:tblLook w:val="04A0" w:firstRow="1" w:lastRow="0" w:firstColumn="1" w:lastColumn="0" w:noHBand="0" w:noVBand="1"/>
      </w:tblPr>
      <w:tblGrid>
        <w:gridCol w:w="1722"/>
        <w:gridCol w:w="1945"/>
        <w:gridCol w:w="1890"/>
        <w:gridCol w:w="2250"/>
      </w:tblGrid>
      <w:tr w:rsidR="0014453B" w:rsidRPr="003B58EF" w14:paraId="69676962" w14:textId="77777777" w:rsidTr="0014453B">
        <w:tc>
          <w:tcPr>
            <w:tcW w:w="17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F5C3F" w14:textId="77777777"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Platform / System Version</w:t>
            </w:r>
          </w:p>
        </w:tc>
        <w:tc>
          <w:tcPr>
            <w:tcW w:w="19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2893F" w14:textId="77777777"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HW version</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07FDBE" w14:textId="77777777"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SW version</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9E4347" w14:textId="77777777"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Web version</w:t>
            </w:r>
          </w:p>
        </w:tc>
      </w:tr>
      <w:tr w:rsidR="0014453B" w:rsidRPr="003B58EF" w14:paraId="0106DA67" w14:textId="77777777" w:rsidTr="0014453B">
        <w:tc>
          <w:tcPr>
            <w:tcW w:w="17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42C6A5" w14:textId="1099309F"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Not applicable</w:t>
            </w:r>
          </w:p>
        </w:tc>
        <w:tc>
          <w:tcPr>
            <w:tcW w:w="1945" w:type="dxa"/>
            <w:tcBorders>
              <w:top w:val="nil"/>
              <w:left w:val="nil"/>
              <w:bottom w:val="single" w:sz="8" w:space="0" w:color="auto"/>
              <w:right w:val="single" w:sz="8" w:space="0" w:color="auto"/>
            </w:tcBorders>
            <w:tcMar>
              <w:top w:w="0" w:type="dxa"/>
              <w:left w:w="108" w:type="dxa"/>
              <w:bottom w:w="0" w:type="dxa"/>
              <w:right w:w="108" w:type="dxa"/>
            </w:tcMar>
            <w:hideMark/>
          </w:tcPr>
          <w:p w14:paraId="7FCB6CF2" w14:textId="47D53506" w:rsidR="0014453B" w:rsidRPr="003B58EF" w:rsidRDefault="0014453B" w:rsidP="5E52CF57">
            <w:pPr>
              <w:pStyle w:val="ListParagraph"/>
              <w:ind w:left="0"/>
              <w:rPr>
                <w:rFonts w:ascii="Bosch Office Sans" w:hAnsi="Bosch Office Sans"/>
                <w:color w:val="0000FF"/>
              </w:rPr>
            </w:pPr>
            <w:r w:rsidRPr="003B58EF">
              <w:rPr>
                <w:rFonts w:ascii="Bosch Office Sans" w:hAnsi="Bosch Office Sans"/>
              </w:rPr>
              <w:t>Not applicable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A1F8B48" w14:textId="601D5BA3" w:rsidR="0014453B" w:rsidRPr="003B58EF" w:rsidRDefault="00CB1CEC" w:rsidP="5E52CF57">
            <w:pPr>
              <w:pStyle w:val="ListParagraph"/>
              <w:ind w:left="0"/>
              <w:rPr>
                <w:rFonts w:ascii="Bosch Office Sans" w:hAnsi="Bosch Office Sans"/>
                <w:color w:val="0000FF"/>
              </w:rPr>
            </w:pPr>
            <w:r>
              <w:rPr>
                <w:rFonts w:ascii="Bosch Office Sans" w:hAnsi="Bosch Office Sans"/>
              </w:rPr>
              <w:t>V1</w:t>
            </w:r>
            <w:r w:rsidR="001E6618">
              <w:rPr>
                <w:rFonts w:ascii="Bosch Office Sans" w:hAnsi="Bosch Office Sans"/>
              </w:rPr>
              <w:t xml:space="preserve"> Release</w:t>
            </w:r>
            <w:r w:rsidR="0014453B" w:rsidRPr="003B58EF">
              <w:rPr>
                <w:rFonts w:ascii="Bosch Office Sans" w:hAnsi="Bosch Office Sans"/>
              </w:rPr>
              <w:t xml:space="preserve">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72F1D4C" w14:textId="5B7F0E87" w:rsidR="0014453B" w:rsidRPr="003B58EF" w:rsidRDefault="00CB1CEC" w:rsidP="5E52CF57">
            <w:pPr>
              <w:pStyle w:val="ListParagraph"/>
              <w:ind w:left="0"/>
              <w:rPr>
                <w:rFonts w:ascii="Bosch Office Sans" w:hAnsi="Bosch Office Sans"/>
                <w:color w:val="0000FF"/>
              </w:rPr>
            </w:pPr>
            <w:r>
              <w:rPr>
                <w:rFonts w:ascii="Bosch Office Sans" w:hAnsi="Bosch Office Sans"/>
              </w:rPr>
              <w:t>V1</w:t>
            </w:r>
            <w:r w:rsidR="001E6618">
              <w:rPr>
                <w:rFonts w:ascii="Bosch Office Sans" w:hAnsi="Bosch Office Sans"/>
              </w:rPr>
              <w:t xml:space="preserve"> Release</w:t>
            </w:r>
          </w:p>
        </w:tc>
      </w:tr>
      <w:tr w:rsidR="0014453B" w:rsidRPr="003B58EF" w14:paraId="677E4596" w14:textId="77777777" w:rsidTr="0014453B">
        <w:tc>
          <w:tcPr>
            <w:tcW w:w="172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F5532B" w14:textId="77777777" w:rsidR="0014453B" w:rsidRPr="003B58EF" w:rsidRDefault="0014453B">
            <w:pPr>
              <w:pStyle w:val="ListParagraph"/>
              <w:ind w:left="0"/>
              <w:rPr>
                <w:rFonts w:ascii="Bosch Office Sans" w:hAnsi="Bosch Office Sans"/>
                <w:color w:val="0000FF"/>
              </w:rPr>
            </w:pPr>
          </w:p>
        </w:tc>
        <w:tc>
          <w:tcPr>
            <w:tcW w:w="1945" w:type="dxa"/>
            <w:tcBorders>
              <w:top w:val="nil"/>
              <w:left w:val="nil"/>
              <w:bottom w:val="single" w:sz="8" w:space="0" w:color="auto"/>
              <w:right w:val="single" w:sz="8" w:space="0" w:color="auto"/>
            </w:tcBorders>
            <w:tcMar>
              <w:top w:w="0" w:type="dxa"/>
              <w:left w:w="108" w:type="dxa"/>
              <w:bottom w:w="0" w:type="dxa"/>
              <w:right w:w="108" w:type="dxa"/>
            </w:tcMar>
          </w:tcPr>
          <w:p w14:paraId="248489D7" w14:textId="77777777" w:rsidR="0014453B" w:rsidRPr="003B58EF" w:rsidRDefault="0014453B">
            <w:pPr>
              <w:pStyle w:val="ListParagraph"/>
              <w:ind w:left="0"/>
              <w:rPr>
                <w:rFonts w:ascii="Bosch Office Sans" w:hAnsi="Bosch Office Sans"/>
                <w:color w:val="0000FF"/>
              </w:rPr>
            </w:pP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0BA8CDCF" w14:textId="77777777" w:rsidR="0014453B" w:rsidRPr="003B58EF" w:rsidRDefault="0014453B">
            <w:pPr>
              <w:pStyle w:val="ListParagraph"/>
              <w:ind w:left="0"/>
              <w:rPr>
                <w:rFonts w:ascii="Bosch Office Sans" w:hAnsi="Bosch Office Sans"/>
                <w:color w:val="0000FF"/>
              </w:rPr>
            </w:pPr>
          </w:p>
        </w:tc>
        <w:tc>
          <w:tcPr>
            <w:tcW w:w="2250" w:type="dxa"/>
            <w:tcBorders>
              <w:top w:val="nil"/>
              <w:left w:val="nil"/>
              <w:bottom w:val="single" w:sz="8" w:space="0" w:color="auto"/>
              <w:right w:val="single" w:sz="8" w:space="0" w:color="auto"/>
            </w:tcBorders>
            <w:tcMar>
              <w:top w:w="0" w:type="dxa"/>
              <w:left w:w="108" w:type="dxa"/>
              <w:bottom w:w="0" w:type="dxa"/>
              <w:right w:w="108" w:type="dxa"/>
            </w:tcMar>
          </w:tcPr>
          <w:p w14:paraId="65EC235D" w14:textId="77777777" w:rsidR="0014453B" w:rsidRPr="003B58EF" w:rsidRDefault="0014453B">
            <w:pPr>
              <w:pStyle w:val="ListParagraph"/>
              <w:ind w:left="0"/>
              <w:rPr>
                <w:rFonts w:ascii="Bosch Office Sans" w:hAnsi="Bosch Office Sans"/>
                <w:color w:val="0000FF"/>
              </w:rPr>
            </w:pPr>
          </w:p>
        </w:tc>
      </w:tr>
    </w:tbl>
    <w:p w14:paraId="7240853F" w14:textId="77777777" w:rsidR="00721D7E" w:rsidRPr="003B58EF" w:rsidRDefault="00721D7E" w:rsidP="00721D7E">
      <w:pPr>
        <w:pStyle w:val="ListParagraph"/>
        <w:ind w:left="1080"/>
        <w:rPr>
          <w:rFonts w:ascii="Bosch Office Sans" w:hAnsi="Bosch Office Sans"/>
          <w:color w:val="0000FF"/>
        </w:rPr>
      </w:pPr>
    </w:p>
    <w:p w14:paraId="3044C876" w14:textId="77777777" w:rsidR="000D7403" w:rsidRPr="003B58EF" w:rsidRDefault="5E52CF57" w:rsidP="5E52CF57">
      <w:pPr>
        <w:pStyle w:val="Heading1"/>
        <w:numPr>
          <w:ilvl w:val="0"/>
          <w:numId w:val="10"/>
        </w:numPr>
        <w:rPr>
          <w:rFonts w:ascii="Bosch Office Sans" w:hAnsi="Bosch Office Sans"/>
          <w:b w:val="0"/>
          <w:bCs w:val="0"/>
          <w:sz w:val="28"/>
          <w:szCs w:val="28"/>
        </w:rPr>
      </w:pPr>
      <w:r w:rsidRPr="003B58EF">
        <w:rPr>
          <w:rFonts w:ascii="Bosch Office Sans" w:eastAsiaTheme="minorEastAsia" w:hAnsi="Bosch Office Sans" w:cstheme="minorBidi"/>
          <w:sz w:val="28"/>
          <w:szCs w:val="28"/>
          <w:lang w:eastAsia="en-US"/>
        </w:rPr>
        <w:t>Future Releases</w:t>
      </w:r>
    </w:p>
    <w:p w14:paraId="3D9D54DD" w14:textId="119172D8" w:rsidR="00472524" w:rsidRDefault="001E6618" w:rsidP="00472524">
      <w:pPr>
        <w:rPr>
          <w:rFonts w:ascii="Bosch Office Sans" w:eastAsia="Calibri" w:hAnsi="Bosch Office Sans"/>
          <w:sz w:val="22"/>
          <w:szCs w:val="22"/>
          <w:lang w:eastAsia="en-US"/>
        </w:rPr>
      </w:pPr>
      <w:bookmarkStart w:id="9" w:name="_Toc171311424"/>
      <w:r>
        <w:rPr>
          <w:rFonts w:ascii="Bosch Office Sans" w:eastAsia="Calibri" w:hAnsi="Bosch Office Sans"/>
          <w:sz w:val="22"/>
          <w:szCs w:val="22"/>
          <w:lang w:eastAsia="en-US"/>
        </w:rPr>
        <w:t>Not applicable</w:t>
      </w:r>
    </w:p>
    <w:p w14:paraId="035FAAC8" w14:textId="77777777" w:rsidR="001E6618" w:rsidRDefault="001E6618" w:rsidP="00472524">
      <w:pPr>
        <w:rPr>
          <w:rFonts w:ascii="Bosch Office Sans" w:eastAsia="Calibri" w:hAnsi="Bosch Office Sans"/>
          <w:sz w:val="22"/>
          <w:szCs w:val="22"/>
          <w:lang w:eastAsia="en-US"/>
        </w:rPr>
      </w:pPr>
    </w:p>
    <w:p w14:paraId="5EA614A3" w14:textId="10A8FA77" w:rsidR="00721D7E" w:rsidRPr="00753027" w:rsidRDefault="5E52CF57" w:rsidP="00472524">
      <w:pPr>
        <w:rPr>
          <w:rFonts w:ascii="Bosch Office Sans" w:hAnsi="Bosch Office Sans"/>
          <w:b/>
          <w:bCs/>
          <w:sz w:val="28"/>
          <w:szCs w:val="28"/>
        </w:rPr>
      </w:pPr>
      <w:r w:rsidRPr="00753027">
        <w:rPr>
          <w:rFonts w:ascii="Bosch Office Sans" w:eastAsiaTheme="minorEastAsia" w:hAnsi="Bosch Office Sans" w:cstheme="minorBidi"/>
          <w:b/>
          <w:bCs/>
          <w:sz w:val="28"/>
          <w:szCs w:val="28"/>
          <w:lang w:eastAsia="en-US"/>
        </w:rPr>
        <w:t xml:space="preserve">Additional </w:t>
      </w:r>
      <w:r w:rsidRPr="00753027">
        <w:rPr>
          <w:rFonts w:ascii="Bosch Office Sans" w:eastAsiaTheme="minorEastAsia" w:hAnsi="Bosch Office Sans" w:cstheme="minorBidi"/>
          <w:b/>
          <w:bCs/>
          <w:sz w:val="28"/>
          <w:szCs w:val="28"/>
        </w:rPr>
        <w:t>Information</w:t>
      </w:r>
      <w:bookmarkEnd w:id="9"/>
    </w:p>
    <w:p w14:paraId="7E64DB19" w14:textId="77777777" w:rsidR="007A6A3F" w:rsidRPr="003B58EF" w:rsidRDefault="007A6A3F" w:rsidP="00721D7E">
      <w:pPr>
        <w:rPr>
          <w:rFonts w:ascii="Bosch Office Sans" w:hAnsi="Bosch Office Sans"/>
          <w:color w:val="000000" w:themeColor="text1"/>
        </w:rPr>
      </w:pPr>
    </w:p>
    <w:p w14:paraId="5027A203" w14:textId="5E9C5141" w:rsidR="0074193E" w:rsidRPr="003B58EF" w:rsidRDefault="5E52CF57" w:rsidP="5E52CF57">
      <w:pPr>
        <w:rPr>
          <w:rFonts w:ascii="Bosch Office Sans" w:hAnsi="Bosch Office Sans"/>
          <w:b/>
          <w:bCs/>
          <w:color w:val="000000" w:themeColor="text1"/>
          <w:sz w:val="22"/>
          <w:szCs w:val="22"/>
        </w:rPr>
      </w:pPr>
      <w:r w:rsidRPr="003B58EF">
        <w:rPr>
          <w:rFonts w:ascii="Bosch Office Sans" w:hAnsi="Bosch Office Sans"/>
          <w:color w:val="000000" w:themeColor="text1"/>
          <w:sz w:val="22"/>
          <w:szCs w:val="22"/>
        </w:rPr>
        <w:t>User Manual Documentation</w:t>
      </w:r>
      <w:r w:rsidR="00EE71A5" w:rsidRPr="003B58EF">
        <w:rPr>
          <w:rFonts w:ascii="Bosch Office Sans" w:hAnsi="Bosch Office Sans"/>
          <w:color w:val="000000" w:themeColor="text1"/>
          <w:sz w:val="22"/>
          <w:szCs w:val="22"/>
        </w:rPr>
        <w:t xml:space="preserve"> </w:t>
      </w:r>
      <w:r w:rsidR="00753027">
        <w:rPr>
          <w:rFonts w:ascii="Bosch Office Sans" w:hAnsi="Bosch Office Sans"/>
          <w:color w:val="000000" w:themeColor="text1"/>
          <w:sz w:val="22"/>
          <w:szCs w:val="22"/>
        </w:rPr>
        <w:t xml:space="preserve">with is </w:t>
      </w:r>
      <w:r w:rsidR="00225872">
        <w:rPr>
          <w:rFonts w:ascii="Bosch Office Sans" w:hAnsi="Bosch Office Sans"/>
          <w:color w:val="000000" w:themeColor="text1"/>
          <w:sz w:val="22"/>
          <w:szCs w:val="22"/>
        </w:rPr>
        <w:t xml:space="preserve">shared to PPGPL team </w:t>
      </w:r>
      <w:r w:rsidR="00753027">
        <w:rPr>
          <w:rFonts w:ascii="Bosch Office Sans" w:hAnsi="Bosch Office Sans"/>
          <w:color w:val="000000" w:themeColor="text1"/>
          <w:sz w:val="22"/>
          <w:szCs w:val="22"/>
        </w:rPr>
        <w:t>with updates in documentation.</w:t>
      </w:r>
    </w:p>
    <w:p w14:paraId="5C5586D7" w14:textId="77777777" w:rsidR="00721D7E" w:rsidRPr="003B58EF" w:rsidRDefault="00721D7E">
      <w:pPr>
        <w:rPr>
          <w:rFonts w:ascii="Bosch Office Sans" w:hAnsi="Bosch Office Sans"/>
        </w:rPr>
      </w:pPr>
    </w:p>
    <w:sectPr w:rsidR="00721D7E" w:rsidRPr="003B58EF" w:rsidSect="00DB0F35">
      <w:headerReference w:type="default" r:id="rId15"/>
      <w:footerReference w:type="default" r:id="rId16"/>
      <w:pgSz w:w="11909" w:h="16834" w:code="9"/>
      <w:pgMar w:top="1411" w:right="1109"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710A0" w14:textId="77777777" w:rsidR="00C55F11" w:rsidRDefault="00C55F11">
      <w:r>
        <w:separator/>
      </w:r>
    </w:p>
  </w:endnote>
  <w:endnote w:type="continuationSeparator" w:id="0">
    <w:p w14:paraId="729F1E0B" w14:textId="77777777" w:rsidR="00C55F11" w:rsidRDefault="00C55F11">
      <w:r>
        <w:continuationSeparator/>
      </w:r>
    </w:p>
  </w:endnote>
  <w:endnote w:type="continuationNotice" w:id="1">
    <w:p w14:paraId="767E2DEE" w14:textId="77777777" w:rsidR="00C55F11" w:rsidRDefault="00C55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auto"/>
    <w:pitch w:val="variable"/>
    <w:sig w:usb0="A00002FF" w:usb1="4000E0FB"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02F2" w14:textId="77777777" w:rsidR="00505575" w:rsidRPr="00DB0F35" w:rsidRDefault="00BF51BE" w:rsidP="5E52CF57">
    <w:pPr>
      <w:pBdr>
        <w:top w:val="single" w:sz="6" w:space="1" w:color="auto"/>
        <w:between w:val="single" w:sz="6" w:space="1" w:color="auto"/>
      </w:pBdr>
      <w:spacing w:line="0" w:lineRule="atLeast"/>
      <w:rPr>
        <w:sz w:val="12"/>
        <w:szCs w:val="12"/>
        <w:lang w:val="en-GB"/>
      </w:rPr>
    </w:pPr>
    <w:r w:rsidRPr="5E52CF57">
      <w:fldChar w:fldCharType="begin"/>
    </w:r>
    <w:r>
      <w:rPr>
        <w:sz w:val="12"/>
        <w:szCs w:val="12"/>
      </w:rPr>
      <w:instrText xml:space="preserve"> DOCPROPERTY  "Document number"  \* MERGEFORMAT </w:instrText>
    </w:r>
    <w:r w:rsidRPr="5E52CF57">
      <w:rPr>
        <w:sz w:val="12"/>
        <w:szCs w:val="12"/>
      </w:rPr>
      <w:fldChar w:fldCharType="separate"/>
    </w:r>
    <w:r w:rsidR="00C55853">
      <w:rPr>
        <w:sz w:val="12"/>
        <w:szCs w:val="12"/>
      </w:rPr>
      <w:t>QST-PD-124</w:t>
    </w:r>
    <w:r w:rsidRPr="5E52CF57">
      <w:fldChar w:fldCharType="end"/>
    </w:r>
    <w:r w:rsidR="000216C8" w:rsidRPr="005D68E4">
      <w:rPr>
        <w:sz w:val="12"/>
        <w:szCs w:val="12"/>
      </w:rPr>
      <w:t xml:space="preserve">; </w:t>
    </w:r>
    <w:r>
      <w:rPr>
        <w:sz w:val="12"/>
        <w:szCs w:val="12"/>
      </w:rPr>
      <w:t>Ver</w:t>
    </w:r>
    <w:r w:rsidR="00B10CA7">
      <w:rPr>
        <w:sz w:val="12"/>
        <w:szCs w:val="12"/>
      </w:rPr>
      <w:t>1.</w:t>
    </w:r>
    <w:r w:rsidR="008D4124">
      <w:rPr>
        <w:sz w:val="12"/>
        <w:szCs w:val="12"/>
      </w:rPr>
      <w:t xml:space="preserve">3. </w:t>
    </w:r>
    <w:r w:rsidR="008D4124" w:rsidRPr="008D4124">
      <w:rPr>
        <w:sz w:val="12"/>
        <w:szCs w:val="12"/>
      </w:rPr>
      <w:t>© This is the exclusive property of BGSW/BGSV.  Without their consent, it may not be reproduced or given to third parties.</w:t>
    </w:r>
  </w:p>
  <w:p w14:paraId="0F66B1B1" w14:textId="77777777" w:rsidR="00505575" w:rsidRDefault="00505575" w:rsidP="5E52CF57">
    <w:pPr>
      <w:tabs>
        <w:tab w:val="center" w:pos="4253"/>
        <w:tab w:val="right" w:pos="9356"/>
      </w:tabs>
      <w:jc w:val="center"/>
      <w:rPr>
        <w:sz w:val="12"/>
        <w:szCs w:val="12"/>
        <w:lang w:val="en-GB"/>
      </w:rPr>
    </w:pPr>
    <w:r w:rsidRPr="5E52CF57">
      <w:rPr>
        <w:position w:val="12"/>
        <w:sz w:val="12"/>
        <w:szCs w:val="12"/>
        <w:lang w:val="en-GB"/>
      </w:rPr>
      <w:t>If printed, this document is an uncontrolled copy.</w:t>
    </w:r>
  </w:p>
  <w:p w14:paraId="71BB9A7B" w14:textId="1DC55440" w:rsidR="00505575" w:rsidRPr="00DB0F35" w:rsidRDefault="00505575" w:rsidP="5E52CF57">
    <w:pPr>
      <w:tabs>
        <w:tab w:val="center" w:pos="4253"/>
        <w:tab w:val="right" w:pos="9356"/>
      </w:tabs>
      <w:rPr>
        <w:lang w:val="en-GB"/>
      </w:rPr>
    </w:pPr>
    <w:r>
      <w:rPr>
        <w:b/>
        <w:position w:val="12"/>
        <w:lang w:val="en-GB"/>
      </w:rPr>
      <w:tab/>
    </w:r>
    <w:r w:rsidR="00155BF1">
      <w:rPr>
        <w:b/>
        <w:position w:val="12"/>
        <w:lang w:val="en-GB"/>
      </w:rPr>
      <w:t>26</w:t>
    </w:r>
    <w:r w:rsidR="799A6DBC" w:rsidRPr="5E52CF57">
      <w:rPr>
        <w:b/>
        <w:bCs/>
        <w:position w:val="12"/>
        <w:lang w:val="en-GB"/>
      </w:rPr>
      <w:t>/</w:t>
    </w:r>
    <w:r w:rsidR="799A6DBC">
      <w:rPr>
        <w:b/>
        <w:bCs/>
        <w:position w:val="12"/>
        <w:lang w:val="en-GB"/>
      </w:rPr>
      <w:t>0</w:t>
    </w:r>
    <w:r w:rsidR="00C60368">
      <w:rPr>
        <w:b/>
        <w:bCs/>
        <w:position w:val="12"/>
        <w:lang w:val="en-GB"/>
      </w:rPr>
      <w:t>8</w:t>
    </w:r>
    <w:r w:rsidR="799A6DBC" w:rsidRPr="5E52CF57">
      <w:rPr>
        <w:b/>
        <w:bCs/>
        <w:position w:val="12"/>
        <w:lang w:val="en-GB"/>
      </w:rPr>
      <w:t>/202</w:t>
    </w:r>
    <w:r w:rsidR="799A6DBC">
      <w:rPr>
        <w:b/>
        <w:bCs/>
        <w:position w:val="12"/>
        <w:lang w:val="en-GB"/>
      </w:rPr>
      <w:t>4</w:t>
    </w:r>
    <w:r>
      <w:rPr>
        <w:position w:val="12"/>
        <w:lang w:val="en-GB"/>
      </w:rPr>
      <w:tab/>
    </w:r>
    <w:r w:rsidR="799A6DBC" w:rsidRPr="00DB0F35">
      <w:rPr>
        <w:position w:val="12"/>
        <w:sz w:val="16"/>
        <w:szCs w:val="16"/>
        <w:lang w:val="en-GB"/>
      </w:rPr>
      <w:t xml:space="preserve">  </w:t>
    </w:r>
    <w:r w:rsidRPr="5E52CF57">
      <w:fldChar w:fldCharType="begin"/>
    </w:r>
    <w:r w:rsidRPr="00DB0F35">
      <w:rPr>
        <w:position w:val="12"/>
        <w:sz w:val="16"/>
        <w:szCs w:val="16"/>
        <w:lang w:val="en-GB"/>
      </w:rPr>
      <w:instrText xml:space="preserve"> FILENAME </w:instrText>
    </w:r>
    <w:r w:rsidRPr="5E52CF57">
      <w:rPr>
        <w:position w:val="12"/>
        <w:sz w:val="16"/>
        <w:szCs w:val="16"/>
        <w:lang w:val="en-GB"/>
      </w:rPr>
      <w:fldChar w:fldCharType="separate"/>
    </w:r>
    <w:r w:rsidR="799A6DBC">
      <w:rPr>
        <w:noProof/>
        <w:position w:val="12"/>
        <w:sz w:val="16"/>
        <w:szCs w:val="16"/>
        <w:lang w:val="en-GB"/>
      </w:rPr>
      <w:t>Document1</w:t>
    </w:r>
    <w:r w:rsidRPr="5E52CF57">
      <w:fldChar w:fldCharType="end"/>
    </w:r>
    <w:r>
      <w:rPr>
        <w:position w:val="1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F6DB" w14:textId="77777777" w:rsidR="00C55F11" w:rsidRDefault="00C55F11">
      <w:r>
        <w:separator/>
      </w:r>
    </w:p>
  </w:footnote>
  <w:footnote w:type="continuationSeparator" w:id="0">
    <w:p w14:paraId="5521E56A" w14:textId="77777777" w:rsidR="00C55F11" w:rsidRDefault="00C55F11">
      <w:r>
        <w:continuationSeparator/>
      </w:r>
    </w:p>
  </w:footnote>
  <w:footnote w:type="continuationNotice" w:id="1">
    <w:p w14:paraId="753C51AB" w14:textId="77777777" w:rsidR="00C55F11" w:rsidRDefault="00C55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F588" w14:textId="5D3EC07D" w:rsidR="00505575" w:rsidRPr="00804E73" w:rsidRDefault="00C55853" w:rsidP="5E52CF57">
    <w:pPr>
      <w:pStyle w:val="Header"/>
      <w:pBdr>
        <w:bottom w:val="single" w:sz="4" w:space="1" w:color="auto"/>
      </w:pBdr>
      <w:jc w:val="center"/>
      <w:rPr>
        <w:b/>
        <w:bCs/>
      </w:rPr>
    </w:pPr>
    <w:r>
      <w:rPr>
        <w:noProof/>
      </w:rPr>
      <mc:AlternateContent>
        <mc:Choice Requires="wpc">
          <w:drawing>
            <wp:inline distT="0" distB="0" distL="0" distR="0" wp14:anchorId="5D909AAF" wp14:editId="6D5E7F18">
              <wp:extent cx="1066800" cy="20955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4"/>
                      <wps:cNvSpPr>
                        <a:spLocks/>
                      </wps:cNvSpPr>
                      <wps:spPr bwMode="auto">
                        <a:xfrm>
                          <a:off x="695325" y="30480"/>
                          <a:ext cx="109220" cy="136525"/>
                        </a:xfrm>
                        <a:custGeom>
                          <a:avLst/>
                          <a:gdLst>
                            <a:gd name="T0" fmla="*/ 71 w 172"/>
                            <a:gd name="T1" fmla="*/ 129 h 215"/>
                            <a:gd name="T2" fmla="*/ 62 w 172"/>
                            <a:gd name="T3" fmla="*/ 129 h 215"/>
                            <a:gd name="T4" fmla="*/ 48 w 172"/>
                            <a:gd name="T5" fmla="*/ 119 h 215"/>
                            <a:gd name="T6" fmla="*/ 33 w 172"/>
                            <a:gd name="T7" fmla="*/ 115 h 215"/>
                            <a:gd name="T8" fmla="*/ 19 w 172"/>
                            <a:gd name="T9" fmla="*/ 100 h 215"/>
                            <a:gd name="T10" fmla="*/ 9 w 172"/>
                            <a:gd name="T11" fmla="*/ 86 h 215"/>
                            <a:gd name="T12" fmla="*/ 9 w 172"/>
                            <a:gd name="T13" fmla="*/ 62 h 215"/>
                            <a:gd name="T14" fmla="*/ 14 w 172"/>
                            <a:gd name="T15" fmla="*/ 43 h 215"/>
                            <a:gd name="T16" fmla="*/ 19 w 172"/>
                            <a:gd name="T17" fmla="*/ 33 h 215"/>
                            <a:gd name="T18" fmla="*/ 33 w 172"/>
                            <a:gd name="T19" fmla="*/ 19 h 215"/>
                            <a:gd name="T20" fmla="*/ 48 w 172"/>
                            <a:gd name="T21" fmla="*/ 9 h 215"/>
                            <a:gd name="T22" fmla="*/ 57 w 172"/>
                            <a:gd name="T23" fmla="*/ 5 h 215"/>
                            <a:gd name="T24" fmla="*/ 81 w 172"/>
                            <a:gd name="T25" fmla="*/ 0 h 215"/>
                            <a:gd name="T26" fmla="*/ 110 w 172"/>
                            <a:gd name="T27" fmla="*/ 0 h 215"/>
                            <a:gd name="T28" fmla="*/ 129 w 172"/>
                            <a:gd name="T29" fmla="*/ 9 h 215"/>
                            <a:gd name="T30" fmla="*/ 153 w 172"/>
                            <a:gd name="T31" fmla="*/ 19 h 215"/>
                            <a:gd name="T32" fmla="*/ 162 w 172"/>
                            <a:gd name="T33" fmla="*/ 29 h 215"/>
                            <a:gd name="T34" fmla="*/ 129 w 172"/>
                            <a:gd name="T35" fmla="*/ 62 h 215"/>
                            <a:gd name="T36" fmla="*/ 124 w 172"/>
                            <a:gd name="T37" fmla="*/ 57 h 215"/>
                            <a:gd name="T38" fmla="*/ 115 w 172"/>
                            <a:gd name="T39" fmla="*/ 52 h 215"/>
                            <a:gd name="T40" fmla="*/ 100 w 172"/>
                            <a:gd name="T41" fmla="*/ 43 h 215"/>
                            <a:gd name="T42" fmla="*/ 86 w 172"/>
                            <a:gd name="T43" fmla="*/ 43 h 215"/>
                            <a:gd name="T44" fmla="*/ 71 w 172"/>
                            <a:gd name="T45" fmla="*/ 48 h 215"/>
                            <a:gd name="T46" fmla="*/ 62 w 172"/>
                            <a:gd name="T47" fmla="*/ 62 h 215"/>
                            <a:gd name="T48" fmla="*/ 62 w 172"/>
                            <a:gd name="T49" fmla="*/ 67 h 215"/>
                            <a:gd name="T50" fmla="*/ 67 w 172"/>
                            <a:gd name="T51" fmla="*/ 76 h 215"/>
                            <a:gd name="T52" fmla="*/ 81 w 172"/>
                            <a:gd name="T53" fmla="*/ 81 h 215"/>
                            <a:gd name="T54" fmla="*/ 105 w 172"/>
                            <a:gd name="T55" fmla="*/ 86 h 215"/>
                            <a:gd name="T56" fmla="*/ 124 w 172"/>
                            <a:gd name="T57" fmla="*/ 91 h 215"/>
                            <a:gd name="T58" fmla="*/ 143 w 172"/>
                            <a:gd name="T59" fmla="*/ 95 h 215"/>
                            <a:gd name="T60" fmla="*/ 158 w 172"/>
                            <a:gd name="T61" fmla="*/ 105 h 215"/>
                            <a:gd name="T62" fmla="*/ 167 w 172"/>
                            <a:gd name="T63" fmla="*/ 119 h 215"/>
                            <a:gd name="T64" fmla="*/ 172 w 172"/>
                            <a:gd name="T65" fmla="*/ 139 h 215"/>
                            <a:gd name="T66" fmla="*/ 172 w 172"/>
                            <a:gd name="T67" fmla="*/ 158 h 215"/>
                            <a:gd name="T68" fmla="*/ 167 w 172"/>
                            <a:gd name="T69" fmla="*/ 177 h 215"/>
                            <a:gd name="T70" fmla="*/ 158 w 172"/>
                            <a:gd name="T71" fmla="*/ 191 h 215"/>
                            <a:gd name="T72" fmla="*/ 143 w 172"/>
                            <a:gd name="T73" fmla="*/ 201 h 215"/>
                            <a:gd name="T74" fmla="*/ 129 w 172"/>
                            <a:gd name="T75" fmla="*/ 205 h 215"/>
                            <a:gd name="T76" fmla="*/ 119 w 172"/>
                            <a:gd name="T77" fmla="*/ 210 h 215"/>
                            <a:gd name="T78" fmla="*/ 110 w 172"/>
                            <a:gd name="T79" fmla="*/ 215 h 215"/>
                            <a:gd name="T80" fmla="*/ 62 w 172"/>
                            <a:gd name="T81" fmla="*/ 215 h 215"/>
                            <a:gd name="T82" fmla="*/ 48 w 172"/>
                            <a:gd name="T83" fmla="*/ 210 h 215"/>
                            <a:gd name="T84" fmla="*/ 33 w 172"/>
                            <a:gd name="T85" fmla="*/ 201 h 215"/>
                            <a:gd name="T86" fmla="*/ 19 w 172"/>
                            <a:gd name="T87" fmla="*/ 191 h 215"/>
                            <a:gd name="T88" fmla="*/ 9 w 172"/>
                            <a:gd name="T89" fmla="*/ 186 h 215"/>
                            <a:gd name="T90" fmla="*/ 0 w 172"/>
                            <a:gd name="T91" fmla="*/ 177 h 215"/>
                            <a:gd name="T92" fmla="*/ 33 w 172"/>
                            <a:gd name="T93" fmla="*/ 148 h 215"/>
                            <a:gd name="T94" fmla="*/ 43 w 172"/>
                            <a:gd name="T95" fmla="*/ 153 h 215"/>
                            <a:gd name="T96" fmla="*/ 48 w 172"/>
                            <a:gd name="T97" fmla="*/ 158 h 215"/>
                            <a:gd name="T98" fmla="*/ 67 w 172"/>
                            <a:gd name="T99" fmla="*/ 167 h 215"/>
                            <a:gd name="T100" fmla="*/ 81 w 172"/>
                            <a:gd name="T101" fmla="*/ 172 h 215"/>
                            <a:gd name="T102" fmla="*/ 100 w 172"/>
                            <a:gd name="T103" fmla="*/ 172 h 215"/>
                            <a:gd name="T104" fmla="*/ 115 w 172"/>
                            <a:gd name="T105" fmla="*/ 162 h 215"/>
                            <a:gd name="T106" fmla="*/ 115 w 172"/>
                            <a:gd name="T107" fmla="*/ 139 h 215"/>
                            <a:gd name="T108" fmla="*/ 105 w 172"/>
                            <a:gd name="T109" fmla="*/ 134 h 215"/>
                            <a:gd name="T110" fmla="*/ 86 w 172"/>
                            <a:gd name="T111" fmla="*/ 134 h 215"/>
                            <a:gd name="T112" fmla="*/ 71 w 172"/>
                            <a:gd name="T113" fmla="*/ 129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2" h="215">
                              <a:moveTo>
                                <a:pt x="71" y="129"/>
                              </a:moveTo>
                              <a:lnTo>
                                <a:pt x="62" y="129"/>
                              </a:lnTo>
                              <a:lnTo>
                                <a:pt x="48" y="119"/>
                              </a:lnTo>
                              <a:lnTo>
                                <a:pt x="33" y="115"/>
                              </a:lnTo>
                              <a:lnTo>
                                <a:pt x="19" y="100"/>
                              </a:lnTo>
                              <a:lnTo>
                                <a:pt x="9" y="86"/>
                              </a:lnTo>
                              <a:lnTo>
                                <a:pt x="9" y="62"/>
                              </a:lnTo>
                              <a:lnTo>
                                <a:pt x="14" y="43"/>
                              </a:lnTo>
                              <a:lnTo>
                                <a:pt x="19" y="33"/>
                              </a:lnTo>
                              <a:lnTo>
                                <a:pt x="33" y="19"/>
                              </a:lnTo>
                              <a:lnTo>
                                <a:pt x="48" y="9"/>
                              </a:lnTo>
                              <a:lnTo>
                                <a:pt x="57" y="5"/>
                              </a:lnTo>
                              <a:lnTo>
                                <a:pt x="81" y="0"/>
                              </a:lnTo>
                              <a:lnTo>
                                <a:pt x="110" y="0"/>
                              </a:lnTo>
                              <a:lnTo>
                                <a:pt x="129" y="9"/>
                              </a:lnTo>
                              <a:lnTo>
                                <a:pt x="153" y="19"/>
                              </a:lnTo>
                              <a:lnTo>
                                <a:pt x="162" y="29"/>
                              </a:lnTo>
                              <a:lnTo>
                                <a:pt x="129" y="62"/>
                              </a:lnTo>
                              <a:lnTo>
                                <a:pt x="124" y="57"/>
                              </a:lnTo>
                              <a:lnTo>
                                <a:pt x="115" y="52"/>
                              </a:lnTo>
                              <a:lnTo>
                                <a:pt x="100" y="43"/>
                              </a:lnTo>
                              <a:lnTo>
                                <a:pt x="86" y="43"/>
                              </a:lnTo>
                              <a:lnTo>
                                <a:pt x="71" y="48"/>
                              </a:lnTo>
                              <a:lnTo>
                                <a:pt x="62" y="62"/>
                              </a:lnTo>
                              <a:lnTo>
                                <a:pt x="62" y="67"/>
                              </a:lnTo>
                              <a:lnTo>
                                <a:pt x="67" y="76"/>
                              </a:lnTo>
                              <a:lnTo>
                                <a:pt x="81" y="81"/>
                              </a:lnTo>
                              <a:lnTo>
                                <a:pt x="105" y="86"/>
                              </a:lnTo>
                              <a:lnTo>
                                <a:pt x="124" y="91"/>
                              </a:lnTo>
                              <a:lnTo>
                                <a:pt x="143" y="95"/>
                              </a:lnTo>
                              <a:lnTo>
                                <a:pt x="158" y="105"/>
                              </a:lnTo>
                              <a:lnTo>
                                <a:pt x="167" y="119"/>
                              </a:lnTo>
                              <a:lnTo>
                                <a:pt x="172" y="139"/>
                              </a:lnTo>
                              <a:lnTo>
                                <a:pt x="172" y="158"/>
                              </a:lnTo>
                              <a:lnTo>
                                <a:pt x="167" y="177"/>
                              </a:lnTo>
                              <a:lnTo>
                                <a:pt x="158" y="191"/>
                              </a:lnTo>
                              <a:lnTo>
                                <a:pt x="143" y="201"/>
                              </a:lnTo>
                              <a:lnTo>
                                <a:pt x="129" y="205"/>
                              </a:lnTo>
                              <a:lnTo>
                                <a:pt x="119" y="210"/>
                              </a:lnTo>
                              <a:lnTo>
                                <a:pt x="110" y="215"/>
                              </a:lnTo>
                              <a:lnTo>
                                <a:pt x="62" y="215"/>
                              </a:lnTo>
                              <a:lnTo>
                                <a:pt x="48" y="210"/>
                              </a:lnTo>
                              <a:lnTo>
                                <a:pt x="33" y="201"/>
                              </a:lnTo>
                              <a:lnTo>
                                <a:pt x="19" y="191"/>
                              </a:lnTo>
                              <a:lnTo>
                                <a:pt x="9" y="186"/>
                              </a:lnTo>
                              <a:lnTo>
                                <a:pt x="0" y="177"/>
                              </a:lnTo>
                              <a:lnTo>
                                <a:pt x="33" y="148"/>
                              </a:lnTo>
                              <a:lnTo>
                                <a:pt x="43" y="153"/>
                              </a:lnTo>
                              <a:lnTo>
                                <a:pt x="48" y="158"/>
                              </a:lnTo>
                              <a:lnTo>
                                <a:pt x="67" y="167"/>
                              </a:lnTo>
                              <a:lnTo>
                                <a:pt x="81" y="172"/>
                              </a:lnTo>
                              <a:lnTo>
                                <a:pt x="100" y="172"/>
                              </a:lnTo>
                              <a:lnTo>
                                <a:pt x="115" y="162"/>
                              </a:lnTo>
                              <a:lnTo>
                                <a:pt x="115" y="139"/>
                              </a:lnTo>
                              <a:lnTo>
                                <a:pt x="105" y="134"/>
                              </a:lnTo>
                              <a:lnTo>
                                <a:pt x="86" y="134"/>
                              </a:lnTo>
                              <a:lnTo>
                                <a:pt x="71" y="1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 name="Freeform 5"/>
                      <wps:cNvSpPr>
                        <a:spLocks/>
                      </wps:cNvSpPr>
                      <wps:spPr bwMode="auto">
                        <a:xfrm>
                          <a:off x="948055" y="33655"/>
                          <a:ext cx="106680" cy="133350"/>
                        </a:xfrm>
                        <a:custGeom>
                          <a:avLst/>
                          <a:gdLst>
                            <a:gd name="T0" fmla="*/ 0 w 168"/>
                            <a:gd name="T1" fmla="*/ 129 h 210"/>
                            <a:gd name="T2" fmla="*/ 0 w 168"/>
                            <a:gd name="T3" fmla="*/ 4 h 210"/>
                            <a:gd name="T4" fmla="*/ 53 w 168"/>
                            <a:gd name="T5" fmla="*/ 0 h 210"/>
                            <a:gd name="T6" fmla="*/ 53 w 168"/>
                            <a:gd name="T7" fmla="*/ 76 h 210"/>
                            <a:gd name="T8" fmla="*/ 115 w 168"/>
                            <a:gd name="T9" fmla="*/ 76 h 210"/>
                            <a:gd name="T10" fmla="*/ 115 w 168"/>
                            <a:gd name="T11" fmla="*/ 0 h 210"/>
                            <a:gd name="T12" fmla="*/ 168 w 168"/>
                            <a:gd name="T13" fmla="*/ 0 h 210"/>
                            <a:gd name="T14" fmla="*/ 168 w 168"/>
                            <a:gd name="T15" fmla="*/ 210 h 210"/>
                            <a:gd name="T16" fmla="*/ 115 w 168"/>
                            <a:gd name="T17" fmla="*/ 210 h 210"/>
                            <a:gd name="T18" fmla="*/ 115 w 168"/>
                            <a:gd name="T19" fmla="*/ 124 h 210"/>
                            <a:gd name="T20" fmla="*/ 53 w 168"/>
                            <a:gd name="T21" fmla="*/ 124 h 210"/>
                            <a:gd name="T22" fmla="*/ 53 w 168"/>
                            <a:gd name="T23" fmla="*/ 210 h 210"/>
                            <a:gd name="T24" fmla="*/ 0 w 168"/>
                            <a:gd name="T25" fmla="*/ 210 h 210"/>
                            <a:gd name="T26" fmla="*/ 0 w 168"/>
                            <a:gd name="T27" fmla="*/ 129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68" h="210">
                              <a:moveTo>
                                <a:pt x="0" y="129"/>
                              </a:moveTo>
                              <a:lnTo>
                                <a:pt x="0" y="4"/>
                              </a:lnTo>
                              <a:lnTo>
                                <a:pt x="53" y="0"/>
                              </a:lnTo>
                              <a:lnTo>
                                <a:pt x="53" y="76"/>
                              </a:lnTo>
                              <a:lnTo>
                                <a:pt x="115" y="76"/>
                              </a:lnTo>
                              <a:lnTo>
                                <a:pt x="115" y="0"/>
                              </a:lnTo>
                              <a:lnTo>
                                <a:pt x="168" y="0"/>
                              </a:lnTo>
                              <a:lnTo>
                                <a:pt x="168" y="210"/>
                              </a:lnTo>
                              <a:lnTo>
                                <a:pt x="115" y="210"/>
                              </a:lnTo>
                              <a:lnTo>
                                <a:pt x="115" y="124"/>
                              </a:lnTo>
                              <a:lnTo>
                                <a:pt x="53" y="124"/>
                              </a:lnTo>
                              <a:lnTo>
                                <a:pt x="53" y="210"/>
                              </a:lnTo>
                              <a:lnTo>
                                <a:pt x="0" y="210"/>
                              </a:lnTo>
                              <a:lnTo>
                                <a:pt x="0" y="1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 name="Freeform 6"/>
                      <wps:cNvSpPr>
                        <a:spLocks/>
                      </wps:cNvSpPr>
                      <wps:spPr bwMode="auto">
                        <a:xfrm>
                          <a:off x="571500" y="30480"/>
                          <a:ext cx="124460" cy="136525"/>
                        </a:xfrm>
                        <a:custGeom>
                          <a:avLst/>
                          <a:gdLst>
                            <a:gd name="T0" fmla="*/ 0 w 196"/>
                            <a:gd name="T1" fmla="*/ 91 h 215"/>
                            <a:gd name="T2" fmla="*/ 0 w 196"/>
                            <a:gd name="T3" fmla="*/ 86 h 215"/>
                            <a:gd name="T4" fmla="*/ 5 w 196"/>
                            <a:gd name="T5" fmla="*/ 76 h 215"/>
                            <a:gd name="T6" fmla="*/ 9 w 196"/>
                            <a:gd name="T7" fmla="*/ 57 h 215"/>
                            <a:gd name="T8" fmla="*/ 19 w 196"/>
                            <a:gd name="T9" fmla="*/ 43 h 215"/>
                            <a:gd name="T10" fmla="*/ 38 w 196"/>
                            <a:gd name="T11" fmla="*/ 19 h 215"/>
                            <a:gd name="T12" fmla="*/ 62 w 196"/>
                            <a:gd name="T13" fmla="*/ 9 h 215"/>
                            <a:gd name="T14" fmla="*/ 96 w 196"/>
                            <a:gd name="T15" fmla="*/ 0 h 215"/>
                            <a:gd name="T16" fmla="*/ 105 w 196"/>
                            <a:gd name="T17" fmla="*/ 0 h 215"/>
                            <a:gd name="T18" fmla="*/ 134 w 196"/>
                            <a:gd name="T19" fmla="*/ 9 h 215"/>
                            <a:gd name="T20" fmla="*/ 153 w 196"/>
                            <a:gd name="T21" fmla="*/ 19 h 215"/>
                            <a:gd name="T22" fmla="*/ 172 w 196"/>
                            <a:gd name="T23" fmla="*/ 38 h 215"/>
                            <a:gd name="T24" fmla="*/ 182 w 196"/>
                            <a:gd name="T25" fmla="*/ 43 h 215"/>
                            <a:gd name="T26" fmla="*/ 182 w 196"/>
                            <a:gd name="T27" fmla="*/ 48 h 215"/>
                            <a:gd name="T28" fmla="*/ 186 w 196"/>
                            <a:gd name="T29" fmla="*/ 52 h 215"/>
                            <a:gd name="T30" fmla="*/ 196 w 196"/>
                            <a:gd name="T31" fmla="*/ 81 h 215"/>
                            <a:gd name="T32" fmla="*/ 196 w 196"/>
                            <a:gd name="T33" fmla="*/ 134 h 215"/>
                            <a:gd name="T34" fmla="*/ 191 w 196"/>
                            <a:gd name="T35" fmla="*/ 148 h 215"/>
                            <a:gd name="T36" fmla="*/ 191 w 196"/>
                            <a:gd name="T37" fmla="*/ 153 h 215"/>
                            <a:gd name="T38" fmla="*/ 182 w 196"/>
                            <a:gd name="T39" fmla="*/ 172 h 215"/>
                            <a:gd name="T40" fmla="*/ 153 w 196"/>
                            <a:gd name="T41" fmla="*/ 201 h 215"/>
                            <a:gd name="T42" fmla="*/ 129 w 196"/>
                            <a:gd name="T43" fmla="*/ 210 h 215"/>
                            <a:gd name="T44" fmla="*/ 105 w 196"/>
                            <a:gd name="T45" fmla="*/ 215 h 215"/>
                            <a:gd name="T46" fmla="*/ 81 w 196"/>
                            <a:gd name="T47" fmla="*/ 215 h 215"/>
                            <a:gd name="T48" fmla="*/ 52 w 196"/>
                            <a:gd name="T49" fmla="*/ 205 h 215"/>
                            <a:gd name="T50" fmla="*/ 33 w 196"/>
                            <a:gd name="T51" fmla="*/ 191 h 215"/>
                            <a:gd name="T52" fmla="*/ 19 w 196"/>
                            <a:gd name="T53" fmla="*/ 177 h 215"/>
                            <a:gd name="T54" fmla="*/ 9 w 196"/>
                            <a:gd name="T55" fmla="*/ 158 h 215"/>
                            <a:gd name="T56" fmla="*/ 0 w 196"/>
                            <a:gd name="T57" fmla="*/ 119 h 215"/>
                            <a:gd name="T58" fmla="*/ 0 w 196"/>
                            <a:gd name="T59" fmla="*/ 91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96" h="215">
                              <a:moveTo>
                                <a:pt x="0" y="91"/>
                              </a:moveTo>
                              <a:lnTo>
                                <a:pt x="0" y="86"/>
                              </a:lnTo>
                              <a:lnTo>
                                <a:pt x="5" y="76"/>
                              </a:lnTo>
                              <a:lnTo>
                                <a:pt x="9" y="57"/>
                              </a:lnTo>
                              <a:lnTo>
                                <a:pt x="19" y="43"/>
                              </a:lnTo>
                              <a:lnTo>
                                <a:pt x="38" y="19"/>
                              </a:lnTo>
                              <a:lnTo>
                                <a:pt x="62" y="9"/>
                              </a:lnTo>
                              <a:lnTo>
                                <a:pt x="96" y="0"/>
                              </a:lnTo>
                              <a:lnTo>
                                <a:pt x="105" y="0"/>
                              </a:lnTo>
                              <a:lnTo>
                                <a:pt x="134" y="9"/>
                              </a:lnTo>
                              <a:lnTo>
                                <a:pt x="153" y="19"/>
                              </a:lnTo>
                              <a:lnTo>
                                <a:pt x="172" y="38"/>
                              </a:lnTo>
                              <a:lnTo>
                                <a:pt x="182" y="43"/>
                              </a:lnTo>
                              <a:lnTo>
                                <a:pt x="182" y="48"/>
                              </a:lnTo>
                              <a:lnTo>
                                <a:pt x="186" y="52"/>
                              </a:lnTo>
                              <a:lnTo>
                                <a:pt x="196" y="81"/>
                              </a:lnTo>
                              <a:lnTo>
                                <a:pt x="196" y="134"/>
                              </a:lnTo>
                              <a:lnTo>
                                <a:pt x="191" y="148"/>
                              </a:lnTo>
                              <a:lnTo>
                                <a:pt x="191" y="153"/>
                              </a:lnTo>
                              <a:lnTo>
                                <a:pt x="182" y="172"/>
                              </a:lnTo>
                              <a:lnTo>
                                <a:pt x="153" y="201"/>
                              </a:lnTo>
                              <a:lnTo>
                                <a:pt x="129" y="210"/>
                              </a:lnTo>
                              <a:lnTo>
                                <a:pt x="105" y="215"/>
                              </a:lnTo>
                              <a:lnTo>
                                <a:pt x="81" y="215"/>
                              </a:lnTo>
                              <a:lnTo>
                                <a:pt x="52" y="205"/>
                              </a:lnTo>
                              <a:lnTo>
                                <a:pt x="33" y="191"/>
                              </a:lnTo>
                              <a:lnTo>
                                <a:pt x="19" y="177"/>
                              </a:lnTo>
                              <a:lnTo>
                                <a:pt x="9" y="158"/>
                              </a:lnTo>
                              <a:lnTo>
                                <a:pt x="0" y="119"/>
                              </a:lnTo>
                              <a:lnTo>
                                <a:pt x="0" y="91"/>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 name="Freeform 7"/>
                      <wps:cNvSpPr>
                        <a:spLocks/>
                      </wps:cNvSpPr>
                      <wps:spPr bwMode="auto">
                        <a:xfrm>
                          <a:off x="449580" y="33655"/>
                          <a:ext cx="112395" cy="133350"/>
                        </a:xfrm>
                        <a:custGeom>
                          <a:avLst/>
                          <a:gdLst>
                            <a:gd name="T0" fmla="*/ 91 w 177"/>
                            <a:gd name="T1" fmla="*/ 0 h 210"/>
                            <a:gd name="T2" fmla="*/ 125 w 177"/>
                            <a:gd name="T3" fmla="*/ 0 h 210"/>
                            <a:gd name="T4" fmla="*/ 144 w 177"/>
                            <a:gd name="T5" fmla="*/ 9 h 210"/>
                            <a:gd name="T6" fmla="*/ 158 w 177"/>
                            <a:gd name="T7" fmla="*/ 24 h 210"/>
                            <a:gd name="T8" fmla="*/ 163 w 177"/>
                            <a:gd name="T9" fmla="*/ 38 h 210"/>
                            <a:gd name="T10" fmla="*/ 168 w 177"/>
                            <a:gd name="T11" fmla="*/ 47 h 210"/>
                            <a:gd name="T12" fmla="*/ 168 w 177"/>
                            <a:gd name="T13" fmla="*/ 67 h 210"/>
                            <a:gd name="T14" fmla="*/ 158 w 177"/>
                            <a:gd name="T15" fmla="*/ 86 h 210"/>
                            <a:gd name="T16" fmla="*/ 149 w 177"/>
                            <a:gd name="T17" fmla="*/ 100 h 210"/>
                            <a:gd name="T18" fmla="*/ 168 w 177"/>
                            <a:gd name="T19" fmla="*/ 119 h 210"/>
                            <a:gd name="T20" fmla="*/ 173 w 177"/>
                            <a:gd name="T21" fmla="*/ 129 h 210"/>
                            <a:gd name="T22" fmla="*/ 177 w 177"/>
                            <a:gd name="T23" fmla="*/ 143 h 210"/>
                            <a:gd name="T24" fmla="*/ 177 w 177"/>
                            <a:gd name="T25" fmla="*/ 153 h 210"/>
                            <a:gd name="T26" fmla="*/ 168 w 177"/>
                            <a:gd name="T27" fmla="*/ 181 h 210"/>
                            <a:gd name="T28" fmla="*/ 163 w 177"/>
                            <a:gd name="T29" fmla="*/ 181 h 210"/>
                            <a:gd name="T30" fmla="*/ 163 w 177"/>
                            <a:gd name="T31" fmla="*/ 186 h 210"/>
                            <a:gd name="T32" fmla="*/ 154 w 177"/>
                            <a:gd name="T33" fmla="*/ 191 h 210"/>
                            <a:gd name="T34" fmla="*/ 149 w 177"/>
                            <a:gd name="T35" fmla="*/ 196 h 210"/>
                            <a:gd name="T36" fmla="*/ 139 w 177"/>
                            <a:gd name="T37" fmla="*/ 200 h 210"/>
                            <a:gd name="T38" fmla="*/ 134 w 177"/>
                            <a:gd name="T39" fmla="*/ 205 h 210"/>
                            <a:gd name="T40" fmla="*/ 125 w 177"/>
                            <a:gd name="T41" fmla="*/ 205 h 210"/>
                            <a:gd name="T42" fmla="*/ 115 w 177"/>
                            <a:gd name="T43" fmla="*/ 210 h 210"/>
                            <a:gd name="T44" fmla="*/ 0 w 177"/>
                            <a:gd name="T45" fmla="*/ 210 h 210"/>
                            <a:gd name="T46" fmla="*/ 0 w 177"/>
                            <a:gd name="T47" fmla="*/ 0 h 210"/>
                            <a:gd name="T48" fmla="*/ 91 w 177"/>
                            <a:gd name="T49"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7" h="210">
                              <a:moveTo>
                                <a:pt x="91" y="0"/>
                              </a:moveTo>
                              <a:lnTo>
                                <a:pt x="125" y="0"/>
                              </a:lnTo>
                              <a:lnTo>
                                <a:pt x="144" y="9"/>
                              </a:lnTo>
                              <a:lnTo>
                                <a:pt x="158" y="24"/>
                              </a:lnTo>
                              <a:lnTo>
                                <a:pt x="163" y="38"/>
                              </a:lnTo>
                              <a:lnTo>
                                <a:pt x="168" y="47"/>
                              </a:lnTo>
                              <a:lnTo>
                                <a:pt x="168" y="67"/>
                              </a:lnTo>
                              <a:lnTo>
                                <a:pt x="158" y="86"/>
                              </a:lnTo>
                              <a:lnTo>
                                <a:pt x="149" y="100"/>
                              </a:lnTo>
                              <a:lnTo>
                                <a:pt x="168" y="119"/>
                              </a:lnTo>
                              <a:lnTo>
                                <a:pt x="173" y="129"/>
                              </a:lnTo>
                              <a:lnTo>
                                <a:pt x="177" y="143"/>
                              </a:lnTo>
                              <a:lnTo>
                                <a:pt x="177" y="153"/>
                              </a:lnTo>
                              <a:lnTo>
                                <a:pt x="168" y="181"/>
                              </a:lnTo>
                              <a:lnTo>
                                <a:pt x="163" y="181"/>
                              </a:lnTo>
                              <a:lnTo>
                                <a:pt x="163" y="186"/>
                              </a:lnTo>
                              <a:lnTo>
                                <a:pt x="154" y="191"/>
                              </a:lnTo>
                              <a:lnTo>
                                <a:pt x="149" y="196"/>
                              </a:lnTo>
                              <a:lnTo>
                                <a:pt x="139" y="200"/>
                              </a:lnTo>
                              <a:lnTo>
                                <a:pt x="134" y="205"/>
                              </a:lnTo>
                              <a:lnTo>
                                <a:pt x="125" y="205"/>
                              </a:lnTo>
                              <a:lnTo>
                                <a:pt x="115" y="210"/>
                              </a:lnTo>
                              <a:lnTo>
                                <a:pt x="0" y="210"/>
                              </a:lnTo>
                              <a:lnTo>
                                <a:pt x="0" y="0"/>
                              </a:lnTo>
                              <a:lnTo>
                                <a:pt x="91"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 name="Freeform 8"/>
                      <wps:cNvSpPr>
                        <a:spLocks/>
                      </wps:cNvSpPr>
                      <wps:spPr bwMode="auto">
                        <a:xfrm>
                          <a:off x="604520" y="60960"/>
                          <a:ext cx="57785" cy="75565"/>
                        </a:xfrm>
                        <a:custGeom>
                          <a:avLst/>
                          <a:gdLst>
                            <a:gd name="T0" fmla="*/ 5 w 91"/>
                            <a:gd name="T1" fmla="*/ 86 h 119"/>
                            <a:gd name="T2" fmla="*/ 10 w 91"/>
                            <a:gd name="T3" fmla="*/ 100 h 119"/>
                            <a:gd name="T4" fmla="*/ 24 w 91"/>
                            <a:gd name="T5" fmla="*/ 114 h 119"/>
                            <a:gd name="T6" fmla="*/ 34 w 91"/>
                            <a:gd name="T7" fmla="*/ 119 h 119"/>
                            <a:gd name="T8" fmla="*/ 48 w 91"/>
                            <a:gd name="T9" fmla="*/ 119 h 119"/>
                            <a:gd name="T10" fmla="*/ 63 w 91"/>
                            <a:gd name="T11" fmla="*/ 114 h 119"/>
                            <a:gd name="T12" fmla="*/ 67 w 91"/>
                            <a:gd name="T13" fmla="*/ 110 h 119"/>
                            <a:gd name="T14" fmla="*/ 77 w 91"/>
                            <a:gd name="T15" fmla="*/ 105 h 119"/>
                            <a:gd name="T16" fmla="*/ 82 w 91"/>
                            <a:gd name="T17" fmla="*/ 100 h 119"/>
                            <a:gd name="T18" fmla="*/ 91 w 91"/>
                            <a:gd name="T19" fmla="*/ 86 h 119"/>
                            <a:gd name="T20" fmla="*/ 91 w 91"/>
                            <a:gd name="T21" fmla="*/ 38 h 119"/>
                            <a:gd name="T22" fmla="*/ 82 w 91"/>
                            <a:gd name="T23" fmla="*/ 24 h 119"/>
                            <a:gd name="T24" fmla="*/ 77 w 91"/>
                            <a:gd name="T25" fmla="*/ 14 h 119"/>
                            <a:gd name="T26" fmla="*/ 67 w 91"/>
                            <a:gd name="T27" fmla="*/ 9 h 119"/>
                            <a:gd name="T28" fmla="*/ 58 w 91"/>
                            <a:gd name="T29" fmla="*/ 4 h 119"/>
                            <a:gd name="T30" fmla="*/ 44 w 91"/>
                            <a:gd name="T31" fmla="*/ 0 h 119"/>
                            <a:gd name="T32" fmla="*/ 29 w 91"/>
                            <a:gd name="T33" fmla="*/ 9 h 119"/>
                            <a:gd name="T34" fmla="*/ 20 w 91"/>
                            <a:gd name="T35" fmla="*/ 14 h 119"/>
                            <a:gd name="T36" fmla="*/ 10 w 91"/>
                            <a:gd name="T37" fmla="*/ 24 h 119"/>
                            <a:gd name="T38" fmla="*/ 0 w 91"/>
                            <a:gd name="T39" fmla="*/ 43 h 119"/>
                            <a:gd name="T40" fmla="*/ 0 w 91"/>
                            <a:gd name="T41" fmla="*/ 71 h 119"/>
                            <a:gd name="T42" fmla="*/ 5 w 91"/>
                            <a:gd name="T43" fmla="*/ 86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1" h="119">
                              <a:moveTo>
                                <a:pt x="5" y="86"/>
                              </a:moveTo>
                              <a:lnTo>
                                <a:pt x="10" y="100"/>
                              </a:lnTo>
                              <a:lnTo>
                                <a:pt x="24" y="114"/>
                              </a:lnTo>
                              <a:lnTo>
                                <a:pt x="34" y="119"/>
                              </a:lnTo>
                              <a:lnTo>
                                <a:pt x="48" y="119"/>
                              </a:lnTo>
                              <a:lnTo>
                                <a:pt x="63" y="114"/>
                              </a:lnTo>
                              <a:lnTo>
                                <a:pt x="67" y="110"/>
                              </a:lnTo>
                              <a:lnTo>
                                <a:pt x="77" y="105"/>
                              </a:lnTo>
                              <a:lnTo>
                                <a:pt x="82" y="100"/>
                              </a:lnTo>
                              <a:lnTo>
                                <a:pt x="91" y="86"/>
                              </a:lnTo>
                              <a:lnTo>
                                <a:pt x="91" y="38"/>
                              </a:lnTo>
                              <a:lnTo>
                                <a:pt x="82" y="24"/>
                              </a:lnTo>
                              <a:lnTo>
                                <a:pt x="77" y="14"/>
                              </a:lnTo>
                              <a:lnTo>
                                <a:pt x="67" y="9"/>
                              </a:lnTo>
                              <a:lnTo>
                                <a:pt x="58" y="4"/>
                              </a:lnTo>
                              <a:lnTo>
                                <a:pt x="44" y="0"/>
                              </a:lnTo>
                              <a:lnTo>
                                <a:pt x="29" y="9"/>
                              </a:lnTo>
                              <a:lnTo>
                                <a:pt x="20" y="14"/>
                              </a:lnTo>
                              <a:lnTo>
                                <a:pt x="10" y="24"/>
                              </a:lnTo>
                              <a:lnTo>
                                <a:pt x="0" y="43"/>
                              </a:lnTo>
                              <a:lnTo>
                                <a:pt x="0" y="71"/>
                              </a:lnTo>
                              <a:lnTo>
                                <a:pt x="5" y="86"/>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 name="Freeform 9"/>
                      <wps:cNvSpPr>
                        <a:spLocks/>
                      </wps:cNvSpPr>
                      <wps:spPr bwMode="auto">
                        <a:xfrm>
                          <a:off x="483235" y="60960"/>
                          <a:ext cx="39370" cy="24130"/>
                        </a:xfrm>
                        <a:custGeom>
                          <a:avLst/>
                          <a:gdLst>
                            <a:gd name="T0" fmla="*/ 14 w 62"/>
                            <a:gd name="T1" fmla="*/ 0 h 38"/>
                            <a:gd name="T2" fmla="*/ 0 w 62"/>
                            <a:gd name="T3" fmla="*/ 0 h 38"/>
                            <a:gd name="T4" fmla="*/ 0 w 62"/>
                            <a:gd name="T5" fmla="*/ 38 h 38"/>
                            <a:gd name="T6" fmla="*/ 53 w 62"/>
                            <a:gd name="T7" fmla="*/ 38 h 38"/>
                            <a:gd name="T8" fmla="*/ 53 w 62"/>
                            <a:gd name="T9" fmla="*/ 33 h 38"/>
                            <a:gd name="T10" fmla="*/ 62 w 62"/>
                            <a:gd name="T11" fmla="*/ 28 h 38"/>
                            <a:gd name="T12" fmla="*/ 62 w 62"/>
                            <a:gd name="T13" fmla="*/ 14 h 38"/>
                            <a:gd name="T14" fmla="*/ 53 w 62"/>
                            <a:gd name="T15" fmla="*/ 0 h 38"/>
                            <a:gd name="T16" fmla="*/ 14 w 62"/>
                            <a:gd name="T17" fmla="*/ 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2" h="38">
                              <a:moveTo>
                                <a:pt x="14" y="0"/>
                              </a:moveTo>
                              <a:lnTo>
                                <a:pt x="0" y="0"/>
                              </a:lnTo>
                              <a:lnTo>
                                <a:pt x="0" y="38"/>
                              </a:lnTo>
                              <a:lnTo>
                                <a:pt x="53" y="38"/>
                              </a:lnTo>
                              <a:lnTo>
                                <a:pt x="53" y="33"/>
                              </a:lnTo>
                              <a:lnTo>
                                <a:pt x="62" y="28"/>
                              </a:lnTo>
                              <a:lnTo>
                                <a:pt x="62" y="14"/>
                              </a:lnTo>
                              <a:lnTo>
                                <a:pt x="53" y="0"/>
                              </a:lnTo>
                              <a:lnTo>
                                <a:pt x="14"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7" name="Freeform 10"/>
                      <wps:cNvSpPr>
                        <a:spLocks/>
                      </wps:cNvSpPr>
                      <wps:spPr bwMode="auto">
                        <a:xfrm>
                          <a:off x="483235" y="112395"/>
                          <a:ext cx="42545" cy="24130"/>
                        </a:xfrm>
                        <a:custGeom>
                          <a:avLst/>
                          <a:gdLst>
                            <a:gd name="T0" fmla="*/ 19 w 67"/>
                            <a:gd name="T1" fmla="*/ 0 h 38"/>
                            <a:gd name="T2" fmla="*/ 0 w 67"/>
                            <a:gd name="T3" fmla="*/ 0 h 38"/>
                            <a:gd name="T4" fmla="*/ 0 w 67"/>
                            <a:gd name="T5" fmla="*/ 38 h 38"/>
                            <a:gd name="T6" fmla="*/ 53 w 67"/>
                            <a:gd name="T7" fmla="*/ 38 h 38"/>
                            <a:gd name="T8" fmla="*/ 62 w 67"/>
                            <a:gd name="T9" fmla="*/ 33 h 38"/>
                            <a:gd name="T10" fmla="*/ 67 w 67"/>
                            <a:gd name="T11" fmla="*/ 24 h 38"/>
                            <a:gd name="T12" fmla="*/ 67 w 67"/>
                            <a:gd name="T13" fmla="*/ 14 h 38"/>
                            <a:gd name="T14" fmla="*/ 62 w 67"/>
                            <a:gd name="T15" fmla="*/ 5 h 38"/>
                            <a:gd name="T16" fmla="*/ 53 w 67"/>
                            <a:gd name="T17" fmla="*/ 0 h 38"/>
                            <a:gd name="T18" fmla="*/ 19 w 67"/>
                            <a:gd name="T19" fmla="*/ 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7" h="38">
                              <a:moveTo>
                                <a:pt x="19" y="0"/>
                              </a:moveTo>
                              <a:lnTo>
                                <a:pt x="0" y="0"/>
                              </a:lnTo>
                              <a:lnTo>
                                <a:pt x="0" y="38"/>
                              </a:lnTo>
                              <a:lnTo>
                                <a:pt x="53" y="38"/>
                              </a:lnTo>
                              <a:lnTo>
                                <a:pt x="62" y="33"/>
                              </a:lnTo>
                              <a:lnTo>
                                <a:pt x="67" y="24"/>
                              </a:lnTo>
                              <a:lnTo>
                                <a:pt x="67" y="14"/>
                              </a:lnTo>
                              <a:lnTo>
                                <a:pt x="62" y="5"/>
                              </a:lnTo>
                              <a:lnTo>
                                <a:pt x="53" y="0"/>
                              </a:lnTo>
                              <a:lnTo>
                                <a:pt x="19" y="0"/>
                              </a:lnTo>
                              <a:close/>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8" name="Freeform 11"/>
                      <wps:cNvSpPr>
                        <a:spLocks/>
                      </wps:cNvSpPr>
                      <wps:spPr bwMode="auto">
                        <a:xfrm>
                          <a:off x="820420" y="33655"/>
                          <a:ext cx="112395" cy="133350"/>
                        </a:xfrm>
                        <a:custGeom>
                          <a:avLst/>
                          <a:gdLst>
                            <a:gd name="T0" fmla="*/ 58 w 177"/>
                            <a:gd name="T1" fmla="*/ 124 h 210"/>
                            <a:gd name="T2" fmla="*/ 63 w 177"/>
                            <a:gd name="T3" fmla="*/ 138 h 210"/>
                            <a:gd name="T4" fmla="*/ 63 w 177"/>
                            <a:gd name="T5" fmla="*/ 143 h 210"/>
                            <a:gd name="T6" fmla="*/ 72 w 177"/>
                            <a:gd name="T7" fmla="*/ 148 h 210"/>
                            <a:gd name="T8" fmla="*/ 82 w 177"/>
                            <a:gd name="T9" fmla="*/ 157 h 210"/>
                            <a:gd name="T10" fmla="*/ 91 w 177"/>
                            <a:gd name="T11" fmla="*/ 162 h 210"/>
                            <a:gd name="T12" fmla="*/ 110 w 177"/>
                            <a:gd name="T13" fmla="*/ 162 h 210"/>
                            <a:gd name="T14" fmla="*/ 120 w 177"/>
                            <a:gd name="T15" fmla="*/ 157 h 210"/>
                            <a:gd name="T16" fmla="*/ 139 w 177"/>
                            <a:gd name="T17" fmla="*/ 138 h 210"/>
                            <a:gd name="T18" fmla="*/ 177 w 177"/>
                            <a:gd name="T19" fmla="*/ 167 h 210"/>
                            <a:gd name="T20" fmla="*/ 149 w 177"/>
                            <a:gd name="T21" fmla="*/ 196 h 210"/>
                            <a:gd name="T22" fmla="*/ 130 w 177"/>
                            <a:gd name="T23" fmla="*/ 205 h 210"/>
                            <a:gd name="T24" fmla="*/ 115 w 177"/>
                            <a:gd name="T25" fmla="*/ 210 h 210"/>
                            <a:gd name="T26" fmla="*/ 77 w 177"/>
                            <a:gd name="T27" fmla="*/ 210 h 210"/>
                            <a:gd name="T28" fmla="*/ 63 w 177"/>
                            <a:gd name="T29" fmla="*/ 205 h 210"/>
                            <a:gd name="T30" fmla="*/ 48 w 177"/>
                            <a:gd name="T31" fmla="*/ 196 h 210"/>
                            <a:gd name="T32" fmla="*/ 19 w 177"/>
                            <a:gd name="T33" fmla="*/ 167 h 210"/>
                            <a:gd name="T34" fmla="*/ 15 w 177"/>
                            <a:gd name="T35" fmla="*/ 157 h 210"/>
                            <a:gd name="T36" fmla="*/ 10 w 177"/>
                            <a:gd name="T37" fmla="*/ 148 h 210"/>
                            <a:gd name="T38" fmla="*/ 5 w 177"/>
                            <a:gd name="T39" fmla="*/ 143 h 210"/>
                            <a:gd name="T40" fmla="*/ 0 w 177"/>
                            <a:gd name="T41" fmla="*/ 124 h 210"/>
                            <a:gd name="T42" fmla="*/ 0 w 177"/>
                            <a:gd name="T43" fmla="*/ 100 h 210"/>
                            <a:gd name="T44" fmla="*/ 10 w 177"/>
                            <a:gd name="T45" fmla="*/ 67 h 210"/>
                            <a:gd name="T46" fmla="*/ 19 w 177"/>
                            <a:gd name="T47" fmla="*/ 47 h 210"/>
                            <a:gd name="T48" fmla="*/ 34 w 177"/>
                            <a:gd name="T49" fmla="*/ 28 h 210"/>
                            <a:gd name="T50" fmla="*/ 53 w 177"/>
                            <a:gd name="T51" fmla="*/ 14 h 210"/>
                            <a:gd name="T52" fmla="*/ 72 w 177"/>
                            <a:gd name="T53" fmla="*/ 4 h 210"/>
                            <a:gd name="T54" fmla="*/ 91 w 177"/>
                            <a:gd name="T55" fmla="*/ 0 h 210"/>
                            <a:gd name="T56" fmla="*/ 125 w 177"/>
                            <a:gd name="T57" fmla="*/ 0 h 210"/>
                            <a:gd name="T58" fmla="*/ 134 w 177"/>
                            <a:gd name="T59" fmla="*/ 4 h 210"/>
                            <a:gd name="T60" fmla="*/ 139 w 177"/>
                            <a:gd name="T61" fmla="*/ 9 h 210"/>
                            <a:gd name="T62" fmla="*/ 149 w 177"/>
                            <a:gd name="T63" fmla="*/ 14 h 210"/>
                            <a:gd name="T64" fmla="*/ 177 w 177"/>
                            <a:gd name="T65" fmla="*/ 43 h 210"/>
                            <a:gd name="T66" fmla="*/ 163 w 177"/>
                            <a:gd name="T67" fmla="*/ 57 h 210"/>
                            <a:gd name="T68" fmla="*/ 158 w 177"/>
                            <a:gd name="T69" fmla="*/ 57 h 210"/>
                            <a:gd name="T70" fmla="*/ 139 w 177"/>
                            <a:gd name="T71" fmla="*/ 71 h 210"/>
                            <a:gd name="T72" fmla="*/ 134 w 177"/>
                            <a:gd name="T73" fmla="*/ 62 h 210"/>
                            <a:gd name="T74" fmla="*/ 125 w 177"/>
                            <a:gd name="T75" fmla="*/ 57 h 210"/>
                            <a:gd name="T76" fmla="*/ 125 w 177"/>
                            <a:gd name="T77" fmla="*/ 52 h 210"/>
                            <a:gd name="T78" fmla="*/ 115 w 177"/>
                            <a:gd name="T79" fmla="*/ 47 h 210"/>
                            <a:gd name="T80" fmla="*/ 86 w 177"/>
                            <a:gd name="T81" fmla="*/ 47 h 210"/>
                            <a:gd name="T82" fmla="*/ 72 w 177"/>
                            <a:gd name="T83" fmla="*/ 57 h 210"/>
                            <a:gd name="T84" fmla="*/ 63 w 177"/>
                            <a:gd name="T85" fmla="*/ 71 h 210"/>
                            <a:gd name="T86" fmla="*/ 58 w 177"/>
                            <a:gd name="T87" fmla="*/ 86 h 210"/>
                            <a:gd name="T88" fmla="*/ 53 w 177"/>
                            <a:gd name="T89" fmla="*/ 95 h 210"/>
                            <a:gd name="T90" fmla="*/ 53 w 177"/>
                            <a:gd name="T91" fmla="*/ 119 h 210"/>
                            <a:gd name="T92" fmla="*/ 58 w 177"/>
                            <a:gd name="T93" fmla="*/ 124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77" h="210">
                              <a:moveTo>
                                <a:pt x="58" y="124"/>
                              </a:moveTo>
                              <a:lnTo>
                                <a:pt x="63" y="138"/>
                              </a:lnTo>
                              <a:lnTo>
                                <a:pt x="63" y="143"/>
                              </a:lnTo>
                              <a:lnTo>
                                <a:pt x="72" y="148"/>
                              </a:lnTo>
                              <a:lnTo>
                                <a:pt x="82" y="157"/>
                              </a:lnTo>
                              <a:lnTo>
                                <a:pt x="91" y="162"/>
                              </a:lnTo>
                              <a:lnTo>
                                <a:pt x="110" y="162"/>
                              </a:lnTo>
                              <a:lnTo>
                                <a:pt x="120" y="157"/>
                              </a:lnTo>
                              <a:lnTo>
                                <a:pt x="139" y="138"/>
                              </a:lnTo>
                              <a:lnTo>
                                <a:pt x="177" y="167"/>
                              </a:lnTo>
                              <a:lnTo>
                                <a:pt x="149" y="196"/>
                              </a:lnTo>
                              <a:lnTo>
                                <a:pt x="130" y="205"/>
                              </a:lnTo>
                              <a:lnTo>
                                <a:pt x="115" y="210"/>
                              </a:lnTo>
                              <a:lnTo>
                                <a:pt x="77" y="210"/>
                              </a:lnTo>
                              <a:lnTo>
                                <a:pt x="63" y="205"/>
                              </a:lnTo>
                              <a:lnTo>
                                <a:pt x="48" y="196"/>
                              </a:lnTo>
                              <a:lnTo>
                                <a:pt x="19" y="167"/>
                              </a:lnTo>
                              <a:lnTo>
                                <a:pt x="15" y="157"/>
                              </a:lnTo>
                              <a:lnTo>
                                <a:pt x="10" y="148"/>
                              </a:lnTo>
                              <a:lnTo>
                                <a:pt x="5" y="143"/>
                              </a:lnTo>
                              <a:lnTo>
                                <a:pt x="0" y="124"/>
                              </a:lnTo>
                              <a:lnTo>
                                <a:pt x="0" y="100"/>
                              </a:lnTo>
                              <a:lnTo>
                                <a:pt x="10" y="67"/>
                              </a:lnTo>
                              <a:lnTo>
                                <a:pt x="19" y="47"/>
                              </a:lnTo>
                              <a:lnTo>
                                <a:pt x="34" y="28"/>
                              </a:lnTo>
                              <a:lnTo>
                                <a:pt x="53" y="14"/>
                              </a:lnTo>
                              <a:lnTo>
                                <a:pt x="72" y="4"/>
                              </a:lnTo>
                              <a:lnTo>
                                <a:pt x="91" y="0"/>
                              </a:lnTo>
                              <a:lnTo>
                                <a:pt x="125" y="0"/>
                              </a:lnTo>
                              <a:lnTo>
                                <a:pt x="134" y="4"/>
                              </a:lnTo>
                              <a:lnTo>
                                <a:pt x="139" y="9"/>
                              </a:lnTo>
                              <a:lnTo>
                                <a:pt x="149" y="14"/>
                              </a:lnTo>
                              <a:lnTo>
                                <a:pt x="177" y="43"/>
                              </a:lnTo>
                              <a:lnTo>
                                <a:pt x="163" y="57"/>
                              </a:lnTo>
                              <a:lnTo>
                                <a:pt x="158" y="57"/>
                              </a:lnTo>
                              <a:lnTo>
                                <a:pt x="139" y="71"/>
                              </a:lnTo>
                              <a:lnTo>
                                <a:pt x="134" y="62"/>
                              </a:lnTo>
                              <a:lnTo>
                                <a:pt x="125" y="57"/>
                              </a:lnTo>
                              <a:lnTo>
                                <a:pt x="125" y="52"/>
                              </a:lnTo>
                              <a:lnTo>
                                <a:pt x="115" y="47"/>
                              </a:lnTo>
                              <a:lnTo>
                                <a:pt x="86" y="47"/>
                              </a:lnTo>
                              <a:lnTo>
                                <a:pt x="72" y="57"/>
                              </a:lnTo>
                              <a:lnTo>
                                <a:pt x="63" y="71"/>
                              </a:lnTo>
                              <a:lnTo>
                                <a:pt x="58" y="86"/>
                              </a:lnTo>
                              <a:lnTo>
                                <a:pt x="53" y="95"/>
                              </a:lnTo>
                              <a:lnTo>
                                <a:pt x="53" y="119"/>
                              </a:lnTo>
                              <a:lnTo>
                                <a:pt x="58" y="12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 name="Freeform 12"/>
                      <wps:cNvSpPr>
                        <a:spLocks/>
                      </wps:cNvSpPr>
                      <wps:spPr bwMode="auto">
                        <a:xfrm>
                          <a:off x="3175" y="3175"/>
                          <a:ext cx="197485" cy="194310"/>
                        </a:xfrm>
                        <a:custGeom>
                          <a:avLst/>
                          <a:gdLst>
                            <a:gd name="T0" fmla="*/ 134 w 311"/>
                            <a:gd name="T1" fmla="*/ 0 h 306"/>
                            <a:gd name="T2" fmla="*/ 110 w 311"/>
                            <a:gd name="T3" fmla="*/ 5 h 306"/>
                            <a:gd name="T4" fmla="*/ 96 w 311"/>
                            <a:gd name="T5" fmla="*/ 9 h 306"/>
                            <a:gd name="T6" fmla="*/ 86 w 311"/>
                            <a:gd name="T7" fmla="*/ 14 h 306"/>
                            <a:gd name="T8" fmla="*/ 76 w 311"/>
                            <a:gd name="T9" fmla="*/ 19 h 306"/>
                            <a:gd name="T10" fmla="*/ 67 w 311"/>
                            <a:gd name="T11" fmla="*/ 24 h 306"/>
                            <a:gd name="T12" fmla="*/ 62 w 311"/>
                            <a:gd name="T13" fmla="*/ 28 h 306"/>
                            <a:gd name="T14" fmla="*/ 29 w 311"/>
                            <a:gd name="T15" fmla="*/ 67 h 306"/>
                            <a:gd name="T16" fmla="*/ 24 w 311"/>
                            <a:gd name="T17" fmla="*/ 76 h 306"/>
                            <a:gd name="T18" fmla="*/ 19 w 311"/>
                            <a:gd name="T19" fmla="*/ 81 h 306"/>
                            <a:gd name="T20" fmla="*/ 14 w 311"/>
                            <a:gd name="T21" fmla="*/ 91 h 306"/>
                            <a:gd name="T22" fmla="*/ 9 w 311"/>
                            <a:gd name="T23" fmla="*/ 105 h 306"/>
                            <a:gd name="T24" fmla="*/ 5 w 311"/>
                            <a:gd name="T25" fmla="*/ 129 h 306"/>
                            <a:gd name="T26" fmla="*/ 0 w 311"/>
                            <a:gd name="T27" fmla="*/ 177 h 306"/>
                            <a:gd name="T28" fmla="*/ 5 w 311"/>
                            <a:gd name="T29" fmla="*/ 201 h 306"/>
                            <a:gd name="T30" fmla="*/ 9 w 311"/>
                            <a:gd name="T31" fmla="*/ 210 h 306"/>
                            <a:gd name="T32" fmla="*/ 14 w 311"/>
                            <a:gd name="T33" fmla="*/ 225 h 306"/>
                            <a:gd name="T34" fmla="*/ 19 w 311"/>
                            <a:gd name="T35" fmla="*/ 229 h 306"/>
                            <a:gd name="T36" fmla="*/ 24 w 311"/>
                            <a:gd name="T37" fmla="*/ 239 h 306"/>
                            <a:gd name="T38" fmla="*/ 29 w 311"/>
                            <a:gd name="T39" fmla="*/ 244 h 306"/>
                            <a:gd name="T40" fmla="*/ 43 w 311"/>
                            <a:gd name="T41" fmla="*/ 253 h 306"/>
                            <a:gd name="T42" fmla="*/ 62 w 311"/>
                            <a:gd name="T43" fmla="*/ 277 h 306"/>
                            <a:gd name="T44" fmla="*/ 67 w 311"/>
                            <a:gd name="T45" fmla="*/ 282 h 306"/>
                            <a:gd name="T46" fmla="*/ 76 w 311"/>
                            <a:gd name="T47" fmla="*/ 287 h 306"/>
                            <a:gd name="T48" fmla="*/ 86 w 311"/>
                            <a:gd name="T49" fmla="*/ 292 h 306"/>
                            <a:gd name="T50" fmla="*/ 96 w 311"/>
                            <a:gd name="T51" fmla="*/ 296 h 306"/>
                            <a:gd name="T52" fmla="*/ 110 w 311"/>
                            <a:gd name="T53" fmla="*/ 301 h 306"/>
                            <a:gd name="T54" fmla="*/ 134 w 311"/>
                            <a:gd name="T55" fmla="*/ 306 h 306"/>
                            <a:gd name="T56" fmla="*/ 182 w 311"/>
                            <a:gd name="T57" fmla="*/ 301 h 306"/>
                            <a:gd name="T58" fmla="*/ 206 w 311"/>
                            <a:gd name="T59" fmla="*/ 296 h 306"/>
                            <a:gd name="T60" fmla="*/ 215 w 311"/>
                            <a:gd name="T61" fmla="*/ 292 h 306"/>
                            <a:gd name="T62" fmla="*/ 230 w 311"/>
                            <a:gd name="T63" fmla="*/ 287 h 306"/>
                            <a:gd name="T64" fmla="*/ 239 w 311"/>
                            <a:gd name="T65" fmla="*/ 282 h 306"/>
                            <a:gd name="T66" fmla="*/ 244 w 311"/>
                            <a:gd name="T67" fmla="*/ 277 h 306"/>
                            <a:gd name="T68" fmla="*/ 268 w 311"/>
                            <a:gd name="T69" fmla="*/ 258 h 306"/>
                            <a:gd name="T70" fmla="*/ 273 w 311"/>
                            <a:gd name="T71" fmla="*/ 253 h 306"/>
                            <a:gd name="T72" fmla="*/ 282 w 311"/>
                            <a:gd name="T73" fmla="*/ 239 h 306"/>
                            <a:gd name="T74" fmla="*/ 287 w 311"/>
                            <a:gd name="T75" fmla="*/ 229 h 306"/>
                            <a:gd name="T76" fmla="*/ 292 w 311"/>
                            <a:gd name="T77" fmla="*/ 225 h 306"/>
                            <a:gd name="T78" fmla="*/ 297 w 311"/>
                            <a:gd name="T79" fmla="*/ 215 h 306"/>
                            <a:gd name="T80" fmla="*/ 301 w 311"/>
                            <a:gd name="T81" fmla="*/ 201 h 306"/>
                            <a:gd name="T82" fmla="*/ 306 w 311"/>
                            <a:gd name="T83" fmla="*/ 177 h 306"/>
                            <a:gd name="T84" fmla="*/ 311 w 311"/>
                            <a:gd name="T85" fmla="*/ 129 h 306"/>
                            <a:gd name="T86" fmla="*/ 306 w 311"/>
                            <a:gd name="T87" fmla="*/ 105 h 306"/>
                            <a:gd name="T88" fmla="*/ 301 w 311"/>
                            <a:gd name="T89" fmla="*/ 95 h 306"/>
                            <a:gd name="T90" fmla="*/ 297 w 311"/>
                            <a:gd name="T91" fmla="*/ 81 h 306"/>
                            <a:gd name="T92" fmla="*/ 292 w 311"/>
                            <a:gd name="T93" fmla="*/ 76 h 306"/>
                            <a:gd name="T94" fmla="*/ 287 w 311"/>
                            <a:gd name="T95" fmla="*/ 67 h 306"/>
                            <a:gd name="T96" fmla="*/ 282 w 311"/>
                            <a:gd name="T97" fmla="*/ 62 h 306"/>
                            <a:gd name="T98" fmla="*/ 244 w 311"/>
                            <a:gd name="T99" fmla="*/ 28 h 306"/>
                            <a:gd name="T100" fmla="*/ 239 w 311"/>
                            <a:gd name="T101" fmla="*/ 24 h 306"/>
                            <a:gd name="T102" fmla="*/ 230 w 311"/>
                            <a:gd name="T103" fmla="*/ 19 h 306"/>
                            <a:gd name="T104" fmla="*/ 215 w 311"/>
                            <a:gd name="T105" fmla="*/ 14 h 306"/>
                            <a:gd name="T106" fmla="*/ 206 w 311"/>
                            <a:gd name="T107" fmla="*/ 9 h 306"/>
                            <a:gd name="T108" fmla="*/ 182 w 311"/>
                            <a:gd name="T109" fmla="*/ 5 h 306"/>
                            <a:gd name="T110" fmla="*/ 153 w 311"/>
                            <a:gd name="T111" fmla="*/ 0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11" h="306">
                              <a:moveTo>
                                <a:pt x="153" y="0"/>
                              </a:moveTo>
                              <a:lnTo>
                                <a:pt x="134" y="0"/>
                              </a:lnTo>
                              <a:lnTo>
                                <a:pt x="129" y="5"/>
                              </a:lnTo>
                              <a:lnTo>
                                <a:pt x="110" y="5"/>
                              </a:lnTo>
                              <a:lnTo>
                                <a:pt x="105" y="9"/>
                              </a:lnTo>
                              <a:lnTo>
                                <a:pt x="96" y="9"/>
                              </a:lnTo>
                              <a:lnTo>
                                <a:pt x="96" y="14"/>
                              </a:lnTo>
                              <a:lnTo>
                                <a:pt x="86" y="14"/>
                              </a:lnTo>
                              <a:lnTo>
                                <a:pt x="81" y="19"/>
                              </a:lnTo>
                              <a:lnTo>
                                <a:pt x="76" y="19"/>
                              </a:lnTo>
                              <a:lnTo>
                                <a:pt x="72" y="24"/>
                              </a:lnTo>
                              <a:lnTo>
                                <a:pt x="67" y="24"/>
                              </a:lnTo>
                              <a:lnTo>
                                <a:pt x="67" y="28"/>
                              </a:lnTo>
                              <a:lnTo>
                                <a:pt x="62" y="28"/>
                              </a:lnTo>
                              <a:lnTo>
                                <a:pt x="29" y="62"/>
                              </a:lnTo>
                              <a:lnTo>
                                <a:pt x="29" y="67"/>
                              </a:lnTo>
                              <a:lnTo>
                                <a:pt x="24" y="67"/>
                              </a:lnTo>
                              <a:lnTo>
                                <a:pt x="24" y="76"/>
                              </a:lnTo>
                              <a:lnTo>
                                <a:pt x="19" y="76"/>
                              </a:lnTo>
                              <a:lnTo>
                                <a:pt x="19" y="81"/>
                              </a:lnTo>
                              <a:lnTo>
                                <a:pt x="14" y="81"/>
                              </a:lnTo>
                              <a:lnTo>
                                <a:pt x="14" y="91"/>
                              </a:lnTo>
                              <a:lnTo>
                                <a:pt x="9" y="95"/>
                              </a:lnTo>
                              <a:lnTo>
                                <a:pt x="9" y="105"/>
                              </a:lnTo>
                              <a:lnTo>
                                <a:pt x="5" y="105"/>
                              </a:lnTo>
                              <a:lnTo>
                                <a:pt x="5" y="129"/>
                              </a:lnTo>
                              <a:lnTo>
                                <a:pt x="0" y="129"/>
                              </a:lnTo>
                              <a:lnTo>
                                <a:pt x="0" y="177"/>
                              </a:lnTo>
                              <a:lnTo>
                                <a:pt x="5" y="177"/>
                              </a:lnTo>
                              <a:lnTo>
                                <a:pt x="5" y="201"/>
                              </a:lnTo>
                              <a:lnTo>
                                <a:pt x="9" y="201"/>
                              </a:lnTo>
                              <a:lnTo>
                                <a:pt x="9" y="210"/>
                              </a:lnTo>
                              <a:lnTo>
                                <a:pt x="14" y="215"/>
                              </a:lnTo>
                              <a:lnTo>
                                <a:pt x="14" y="225"/>
                              </a:lnTo>
                              <a:lnTo>
                                <a:pt x="19" y="225"/>
                              </a:lnTo>
                              <a:lnTo>
                                <a:pt x="19" y="229"/>
                              </a:lnTo>
                              <a:lnTo>
                                <a:pt x="24" y="229"/>
                              </a:lnTo>
                              <a:lnTo>
                                <a:pt x="24" y="239"/>
                              </a:lnTo>
                              <a:lnTo>
                                <a:pt x="29" y="239"/>
                              </a:lnTo>
                              <a:lnTo>
                                <a:pt x="29" y="244"/>
                              </a:lnTo>
                              <a:lnTo>
                                <a:pt x="38" y="253"/>
                              </a:lnTo>
                              <a:lnTo>
                                <a:pt x="43" y="253"/>
                              </a:lnTo>
                              <a:lnTo>
                                <a:pt x="43" y="258"/>
                              </a:lnTo>
                              <a:lnTo>
                                <a:pt x="62" y="277"/>
                              </a:lnTo>
                              <a:lnTo>
                                <a:pt x="67" y="277"/>
                              </a:lnTo>
                              <a:lnTo>
                                <a:pt x="67" y="282"/>
                              </a:lnTo>
                              <a:lnTo>
                                <a:pt x="72" y="282"/>
                              </a:lnTo>
                              <a:lnTo>
                                <a:pt x="76" y="287"/>
                              </a:lnTo>
                              <a:lnTo>
                                <a:pt x="81" y="287"/>
                              </a:lnTo>
                              <a:lnTo>
                                <a:pt x="86" y="292"/>
                              </a:lnTo>
                              <a:lnTo>
                                <a:pt x="96" y="292"/>
                              </a:lnTo>
                              <a:lnTo>
                                <a:pt x="96" y="296"/>
                              </a:lnTo>
                              <a:lnTo>
                                <a:pt x="105" y="296"/>
                              </a:lnTo>
                              <a:lnTo>
                                <a:pt x="110" y="301"/>
                              </a:lnTo>
                              <a:lnTo>
                                <a:pt x="129" y="301"/>
                              </a:lnTo>
                              <a:lnTo>
                                <a:pt x="134" y="306"/>
                              </a:lnTo>
                              <a:lnTo>
                                <a:pt x="177" y="306"/>
                              </a:lnTo>
                              <a:lnTo>
                                <a:pt x="182" y="301"/>
                              </a:lnTo>
                              <a:lnTo>
                                <a:pt x="201" y="301"/>
                              </a:lnTo>
                              <a:lnTo>
                                <a:pt x="206" y="296"/>
                              </a:lnTo>
                              <a:lnTo>
                                <a:pt x="215" y="296"/>
                              </a:lnTo>
                              <a:lnTo>
                                <a:pt x="215" y="292"/>
                              </a:lnTo>
                              <a:lnTo>
                                <a:pt x="225" y="292"/>
                              </a:lnTo>
                              <a:lnTo>
                                <a:pt x="230" y="287"/>
                              </a:lnTo>
                              <a:lnTo>
                                <a:pt x="234" y="287"/>
                              </a:lnTo>
                              <a:lnTo>
                                <a:pt x="239" y="282"/>
                              </a:lnTo>
                              <a:lnTo>
                                <a:pt x="244" y="282"/>
                              </a:lnTo>
                              <a:lnTo>
                                <a:pt x="244" y="277"/>
                              </a:lnTo>
                              <a:lnTo>
                                <a:pt x="249" y="277"/>
                              </a:lnTo>
                              <a:lnTo>
                                <a:pt x="268" y="258"/>
                              </a:lnTo>
                              <a:lnTo>
                                <a:pt x="268" y="253"/>
                              </a:lnTo>
                              <a:lnTo>
                                <a:pt x="273" y="253"/>
                              </a:lnTo>
                              <a:lnTo>
                                <a:pt x="282" y="244"/>
                              </a:lnTo>
                              <a:lnTo>
                                <a:pt x="282" y="239"/>
                              </a:lnTo>
                              <a:lnTo>
                                <a:pt x="287" y="239"/>
                              </a:lnTo>
                              <a:lnTo>
                                <a:pt x="287" y="229"/>
                              </a:lnTo>
                              <a:lnTo>
                                <a:pt x="292" y="229"/>
                              </a:lnTo>
                              <a:lnTo>
                                <a:pt x="292" y="225"/>
                              </a:lnTo>
                              <a:lnTo>
                                <a:pt x="297" y="225"/>
                              </a:lnTo>
                              <a:lnTo>
                                <a:pt x="297" y="215"/>
                              </a:lnTo>
                              <a:lnTo>
                                <a:pt x="301" y="210"/>
                              </a:lnTo>
                              <a:lnTo>
                                <a:pt x="301" y="201"/>
                              </a:lnTo>
                              <a:lnTo>
                                <a:pt x="306" y="201"/>
                              </a:lnTo>
                              <a:lnTo>
                                <a:pt x="306" y="177"/>
                              </a:lnTo>
                              <a:lnTo>
                                <a:pt x="311" y="177"/>
                              </a:lnTo>
                              <a:lnTo>
                                <a:pt x="311" y="129"/>
                              </a:lnTo>
                              <a:lnTo>
                                <a:pt x="306" y="129"/>
                              </a:lnTo>
                              <a:lnTo>
                                <a:pt x="306" y="105"/>
                              </a:lnTo>
                              <a:lnTo>
                                <a:pt x="301" y="105"/>
                              </a:lnTo>
                              <a:lnTo>
                                <a:pt x="301" y="95"/>
                              </a:lnTo>
                              <a:lnTo>
                                <a:pt x="297" y="91"/>
                              </a:lnTo>
                              <a:lnTo>
                                <a:pt x="297" y="81"/>
                              </a:lnTo>
                              <a:lnTo>
                                <a:pt x="292" y="81"/>
                              </a:lnTo>
                              <a:lnTo>
                                <a:pt x="292" y="76"/>
                              </a:lnTo>
                              <a:lnTo>
                                <a:pt x="287" y="76"/>
                              </a:lnTo>
                              <a:lnTo>
                                <a:pt x="287" y="67"/>
                              </a:lnTo>
                              <a:lnTo>
                                <a:pt x="282" y="67"/>
                              </a:lnTo>
                              <a:lnTo>
                                <a:pt x="282" y="62"/>
                              </a:lnTo>
                              <a:lnTo>
                                <a:pt x="249" y="28"/>
                              </a:lnTo>
                              <a:lnTo>
                                <a:pt x="244" y="28"/>
                              </a:lnTo>
                              <a:lnTo>
                                <a:pt x="244" y="24"/>
                              </a:lnTo>
                              <a:lnTo>
                                <a:pt x="239" y="24"/>
                              </a:lnTo>
                              <a:lnTo>
                                <a:pt x="234" y="19"/>
                              </a:lnTo>
                              <a:lnTo>
                                <a:pt x="230" y="19"/>
                              </a:lnTo>
                              <a:lnTo>
                                <a:pt x="225" y="14"/>
                              </a:lnTo>
                              <a:lnTo>
                                <a:pt x="215" y="14"/>
                              </a:lnTo>
                              <a:lnTo>
                                <a:pt x="215" y="9"/>
                              </a:lnTo>
                              <a:lnTo>
                                <a:pt x="206" y="9"/>
                              </a:lnTo>
                              <a:lnTo>
                                <a:pt x="201" y="5"/>
                              </a:lnTo>
                              <a:lnTo>
                                <a:pt x="182" y="5"/>
                              </a:lnTo>
                              <a:lnTo>
                                <a:pt x="177" y="0"/>
                              </a:lnTo>
                              <a:lnTo>
                                <a:pt x="1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12065" y="12065"/>
                          <a:ext cx="179705" cy="176530"/>
                        </a:xfrm>
                        <a:custGeom>
                          <a:avLst/>
                          <a:gdLst>
                            <a:gd name="T0" fmla="*/ 129 w 283"/>
                            <a:gd name="T1" fmla="*/ 0 h 278"/>
                            <a:gd name="T2" fmla="*/ 101 w 283"/>
                            <a:gd name="T3" fmla="*/ 5 h 278"/>
                            <a:gd name="T4" fmla="*/ 86 w 283"/>
                            <a:gd name="T5" fmla="*/ 10 h 278"/>
                            <a:gd name="T6" fmla="*/ 82 w 283"/>
                            <a:gd name="T7" fmla="*/ 14 h 278"/>
                            <a:gd name="T8" fmla="*/ 72 w 283"/>
                            <a:gd name="T9" fmla="*/ 19 h 278"/>
                            <a:gd name="T10" fmla="*/ 62 w 283"/>
                            <a:gd name="T11" fmla="*/ 24 h 278"/>
                            <a:gd name="T12" fmla="*/ 58 w 283"/>
                            <a:gd name="T13" fmla="*/ 29 h 278"/>
                            <a:gd name="T14" fmla="*/ 34 w 283"/>
                            <a:gd name="T15" fmla="*/ 48 h 278"/>
                            <a:gd name="T16" fmla="*/ 29 w 283"/>
                            <a:gd name="T17" fmla="*/ 58 h 278"/>
                            <a:gd name="T18" fmla="*/ 24 w 283"/>
                            <a:gd name="T19" fmla="*/ 62 h 278"/>
                            <a:gd name="T20" fmla="*/ 19 w 283"/>
                            <a:gd name="T21" fmla="*/ 67 h 278"/>
                            <a:gd name="T22" fmla="*/ 15 w 283"/>
                            <a:gd name="T23" fmla="*/ 77 h 278"/>
                            <a:gd name="T24" fmla="*/ 10 w 283"/>
                            <a:gd name="T25" fmla="*/ 91 h 278"/>
                            <a:gd name="T26" fmla="*/ 5 w 283"/>
                            <a:gd name="T27" fmla="*/ 105 h 278"/>
                            <a:gd name="T28" fmla="*/ 0 w 283"/>
                            <a:gd name="T29" fmla="*/ 124 h 278"/>
                            <a:gd name="T30" fmla="*/ 5 w 283"/>
                            <a:gd name="T31" fmla="*/ 153 h 278"/>
                            <a:gd name="T32" fmla="*/ 10 w 283"/>
                            <a:gd name="T33" fmla="*/ 177 h 278"/>
                            <a:gd name="T34" fmla="*/ 15 w 283"/>
                            <a:gd name="T35" fmla="*/ 191 h 278"/>
                            <a:gd name="T36" fmla="*/ 19 w 283"/>
                            <a:gd name="T37" fmla="*/ 201 h 278"/>
                            <a:gd name="T38" fmla="*/ 24 w 283"/>
                            <a:gd name="T39" fmla="*/ 211 h 278"/>
                            <a:gd name="T40" fmla="*/ 29 w 283"/>
                            <a:gd name="T41" fmla="*/ 215 h 278"/>
                            <a:gd name="T42" fmla="*/ 34 w 283"/>
                            <a:gd name="T43" fmla="*/ 225 h 278"/>
                            <a:gd name="T44" fmla="*/ 53 w 283"/>
                            <a:gd name="T45" fmla="*/ 244 h 278"/>
                            <a:gd name="T46" fmla="*/ 62 w 283"/>
                            <a:gd name="T47" fmla="*/ 249 h 278"/>
                            <a:gd name="T48" fmla="*/ 67 w 283"/>
                            <a:gd name="T49" fmla="*/ 254 h 278"/>
                            <a:gd name="T50" fmla="*/ 77 w 283"/>
                            <a:gd name="T51" fmla="*/ 258 h 278"/>
                            <a:gd name="T52" fmla="*/ 86 w 283"/>
                            <a:gd name="T53" fmla="*/ 263 h 278"/>
                            <a:gd name="T54" fmla="*/ 101 w 283"/>
                            <a:gd name="T55" fmla="*/ 268 h 278"/>
                            <a:gd name="T56" fmla="*/ 125 w 283"/>
                            <a:gd name="T57" fmla="*/ 273 h 278"/>
                            <a:gd name="T58" fmla="*/ 153 w 283"/>
                            <a:gd name="T59" fmla="*/ 278 h 278"/>
                            <a:gd name="T60" fmla="*/ 182 w 283"/>
                            <a:gd name="T61" fmla="*/ 273 h 278"/>
                            <a:gd name="T62" fmla="*/ 196 w 283"/>
                            <a:gd name="T63" fmla="*/ 268 h 278"/>
                            <a:gd name="T64" fmla="*/ 201 w 283"/>
                            <a:gd name="T65" fmla="*/ 263 h 278"/>
                            <a:gd name="T66" fmla="*/ 211 w 283"/>
                            <a:gd name="T67" fmla="*/ 258 h 278"/>
                            <a:gd name="T68" fmla="*/ 220 w 283"/>
                            <a:gd name="T69" fmla="*/ 254 h 278"/>
                            <a:gd name="T70" fmla="*/ 225 w 283"/>
                            <a:gd name="T71" fmla="*/ 249 h 278"/>
                            <a:gd name="T72" fmla="*/ 249 w 283"/>
                            <a:gd name="T73" fmla="*/ 230 h 278"/>
                            <a:gd name="T74" fmla="*/ 254 w 283"/>
                            <a:gd name="T75" fmla="*/ 220 h 278"/>
                            <a:gd name="T76" fmla="*/ 259 w 283"/>
                            <a:gd name="T77" fmla="*/ 215 h 278"/>
                            <a:gd name="T78" fmla="*/ 263 w 283"/>
                            <a:gd name="T79" fmla="*/ 211 h 278"/>
                            <a:gd name="T80" fmla="*/ 268 w 283"/>
                            <a:gd name="T81" fmla="*/ 201 h 278"/>
                            <a:gd name="T82" fmla="*/ 273 w 283"/>
                            <a:gd name="T83" fmla="*/ 187 h 278"/>
                            <a:gd name="T84" fmla="*/ 278 w 283"/>
                            <a:gd name="T85" fmla="*/ 172 h 278"/>
                            <a:gd name="T86" fmla="*/ 283 w 283"/>
                            <a:gd name="T87" fmla="*/ 153 h 278"/>
                            <a:gd name="T88" fmla="*/ 278 w 283"/>
                            <a:gd name="T89" fmla="*/ 124 h 278"/>
                            <a:gd name="T90" fmla="*/ 273 w 283"/>
                            <a:gd name="T91" fmla="*/ 101 h 278"/>
                            <a:gd name="T92" fmla="*/ 268 w 283"/>
                            <a:gd name="T93" fmla="*/ 86 h 278"/>
                            <a:gd name="T94" fmla="*/ 263 w 283"/>
                            <a:gd name="T95" fmla="*/ 77 h 278"/>
                            <a:gd name="T96" fmla="*/ 259 w 283"/>
                            <a:gd name="T97" fmla="*/ 67 h 278"/>
                            <a:gd name="T98" fmla="*/ 254 w 283"/>
                            <a:gd name="T99" fmla="*/ 62 h 278"/>
                            <a:gd name="T100" fmla="*/ 249 w 283"/>
                            <a:gd name="T101" fmla="*/ 53 h 278"/>
                            <a:gd name="T102" fmla="*/ 230 w 283"/>
                            <a:gd name="T103" fmla="*/ 34 h 278"/>
                            <a:gd name="T104" fmla="*/ 220 w 283"/>
                            <a:gd name="T105" fmla="*/ 29 h 278"/>
                            <a:gd name="T106" fmla="*/ 216 w 283"/>
                            <a:gd name="T107" fmla="*/ 24 h 278"/>
                            <a:gd name="T108" fmla="*/ 206 w 283"/>
                            <a:gd name="T109" fmla="*/ 19 h 278"/>
                            <a:gd name="T110" fmla="*/ 196 w 283"/>
                            <a:gd name="T111" fmla="*/ 14 h 278"/>
                            <a:gd name="T112" fmla="*/ 182 w 283"/>
                            <a:gd name="T113" fmla="*/ 10 h 278"/>
                            <a:gd name="T114" fmla="*/ 158 w 283"/>
                            <a:gd name="T115" fmla="*/ 5 h 278"/>
                            <a:gd name="T116" fmla="*/ 139 w 283"/>
                            <a:gd name="T117" fmla="*/ 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3" h="278">
                              <a:moveTo>
                                <a:pt x="139" y="0"/>
                              </a:moveTo>
                              <a:lnTo>
                                <a:pt x="129" y="0"/>
                              </a:lnTo>
                              <a:lnTo>
                                <a:pt x="125" y="5"/>
                              </a:lnTo>
                              <a:lnTo>
                                <a:pt x="101" y="5"/>
                              </a:lnTo>
                              <a:lnTo>
                                <a:pt x="101" y="10"/>
                              </a:lnTo>
                              <a:lnTo>
                                <a:pt x="86" y="10"/>
                              </a:lnTo>
                              <a:lnTo>
                                <a:pt x="86" y="14"/>
                              </a:lnTo>
                              <a:lnTo>
                                <a:pt x="82" y="14"/>
                              </a:lnTo>
                              <a:lnTo>
                                <a:pt x="77" y="19"/>
                              </a:lnTo>
                              <a:lnTo>
                                <a:pt x="72" y="19"/>
                              </a:lnTo>
                              <a:lnTo>
                                <a:pt x="67" y="24"/>
                              </a:lnTo>
                              <a:lnTo>
                                <a:pt x="62" y="24"/>
                              </a:lnTo>
                              <a:lnTo>
                                <a:pt x="62" y="29"/>
                              </a:lnTo>
                              <a:lnTo>
                                <a:pt x="58" y="29"/>
                              </a:lnTo>
                              <a:lnTo>
                                <a:pt x="53" y="34"/>
                              </a:lnTo>
                              <a:lnTo>
                                <a:pt x="34" y="48"/>
                              </a:lnTo>
                              <a:lnTo>
                                <a:pt x="34" y="53"/>
                              </a:lnTo>
                              <a:lnTo>
                                <a:pt x="29" y="58"/>
                              </a:lnTo>
                              <a:lnTo>
                                <a:pt x="29" y="62"/>
                              </a:lnTo>
                              <a:lnTo>
                                <a:pt x="24" y="62"/>
                              </a:lnTo>
                              <a:lnTo>
                                <a:pt x="24" y="67"/>
                              </a:lnTo>
                              <a:lnTo>
                                <a:pt x="19" y="67"/>
                              </a:lnTo>
                              <a:lnTo>
                                <a:pt x="19" y="77"/>
                              </a:lnTo>
                              <a:lnTo>
                                <a:pt x="15" y="77"/>
                              </a:lnTo>
                              <a:lnTo>
                                <a:pt x="15" y="86"/>
                              </a:lnTo>
                              <a:lnTo>
                                <a:pt x="10" y="91"/>
                              </a:lnTo>
                              <a:lnTo>
                                <a:pt x="10" y="101"/>
                              </a:lnTo>
                              <a:lnTo>
                                <a:pt x="5" y="105"/>
                              </a:lnTo>
                              <a:lnTo>
                                <a:pt x="5" y="124"/>
                              </a:lnTo>
                              <a:lnTo>
                                <a:pt x="0" y="124"/>
                              </a:lnTo>
                              <a:lnTo>
                                <a:pt x="0" y="153"/>
                              </a:lnTo>
                              <a:lnTo>
                                <a:pt x="5" y="153"/>
                              </a:lnTo>
                              <a:lnTo>
                                <a:pt x="5" y="172"/>
                              </a:lnTo>
                              <a:lnTo>
                                <a:pt x="10" y="177"/>
                              </a:lnTo>
                              <a:lnTo>
                                <a:pt x="10" y="187"/>
                              </a:lnTo>
                              <a:lnTo>
                                <a:pt x="15" y="191"/>
                              </a:lnTo>
                              <a:lnTo>
                                <a:pt x="15" y="201"/>
                              </a:lnTo>
                              <a:lnTo>
                                <a:pt x="19" y="201"/>
                              </a:lnTo>
                              <a:lnTo>
                                <a:pt x="19" y="211"/>
                              </a:lnTo>
                              <a:lnTo>
                                <a:pt x="24" y="211"/>
                              </a:lnTo>
                              <a:lnTo>
                                <a:pt x="24" y="215"/>
                              </a:lnTo>
                              <a:lnTo>
                                <a:pt x="29" y="215"/>
                              </a:lnTo>
                              <a:lnTo>
                                <a:pt x="29" y="220"/>
                              </a:lnTo>
                              <a:lnTo>
                                <a:pt x="34" y="225"/>
                              </a:lnTo>
                              <a:lnTo>
                                <a:pt x="34" y="230"/>
                              </a:lnTo>
                              <a:lnTo>
                                <a:pt x="53" y="244"/>
                              </a:lnTo>
                              <a:lnTo>
                                <a:pt x="58" y="249"/>
                              </a:lnTo>
                              <a:lnTo>
                                <a:pt x="62" y="249"/>
                              </a:lnTo>
                              <a:lnTo>
                                <a:pt x="62" y="254"/>
                              </a:lnTo>
                              <a:lnTo>
                                <a:pt x="67" y="254"/>
                              </a:lnTo>
                              <a:lnTo>
                                <a:pt x="72" y="258"/>
                              </a:lnTo>
                              <a:lnTo>
                                <a:pt x="77" y="258"/>
                              </a:lnTo>
                              <a:lnTo>
                                <a:pt x="82" y="263"/>
                              </a:lnTo>
                              <a:lnTo>
                                <a:pt x="86" y="263"/>
                              </a:lnTo>
                              <a:lnTo>
                                <a:pt x="86" y="268"/>
                              </a:lnTo>
                              <a:lnTo>
                                <a:pt x="101" y="268"/>
                              </a:lnTo>
                              <a:lnTo>
                                <a:pt x="101" y="273"/>
                              </a:lnTo>
                              <a:lnTo>
                                <a:pt x="125" y="273"/>
                              </a:lnTo>
                              <a:lnTo>
                                <a:pt x="129" y="278"/>
                              </a:lnTo>
                              <a:lnTo>
                                <a:pt x="153" y="278"/>
                              </a:lnTo>
                              <a:lnTo>
                                <a:pt x="158" y="273"/>
                              </a:lnTo>
                              <a:lnTo>
                                <a:pt x="182" y="273"/>
                              </a:lnTo>
                              <a:lnTo>
                                <a:pt x="182" y="268"/>
                              </a:lnTo>
                              <a:lnTo>
                                <a:pt x="196" y="268"/>
                              </a:lnTo>
                              <a:lnTo>
                                <a:pt x="196" y="263"/>
                              </a:lnTo>
                              <a:lnTo>
                                <a:pt x="201" y="263"/>
                              </a:lnTo>
                              <a:lnTo>
                                <a:pt x="206" y="258"/>
                              </a:lnTo>
                              <a:lnTo>
                                <a:pt x="211" y="258"/>
                              </a:lnTo>
                              <a:lnTo>
                                <a:pt x="216" y="254"/>
                              </a:lnTo>
                              <a:lnTo>
                                <a:pt x="220" y="254"/>
                              </a:lnTo>
                              <a:lnTo>
                                <a:pt x="220" y="249"/>
                              </a:lnTo>
                              <a:lnTo>
                                <a:pt x="225" y="249"/>
                              </a:lnTo>
                              <a:lnTo>
                                <a:pt x="230" y="244"/>
                              </a:lnTo>
                              <a:lnTo>
                                <a:pt x="249" y="230"/>
                              </a:lnTo>
                              <a:lnTo>
                                <a:pt x="249" y="225"/>
                              </a:lnTo>
                              <a:lnTo>
                                <a:pt x="254" y="220"/>
                              </a:lnTo>
                              <a:lnTo>
                                <a:pt x="254" y="215"/>
                              </a:lnTo>
                              <a:lnTo>
                                <a:pt x="259" y="215"/>
                              </a:lnTo>
                              <a:lnTo>
                                <a:pt x="259" y="211"/>
                              </a:lnTo>
                              <a:lnTo>
                                <a:pt x="263" y="211"/>
                              </a:lnTo>
                              <a:lnTo>
                                <a:pt x="263" y="201"/>
                              </a:lnTo>
                              <a:lnTo>
                                <a:pt x="268" y="201"/>
                              </a:lnTo>
                              <a:lnTo>
                                <a:pt x="268" y="191"/>
                              </a:lnTo>
                              <a:lnTo>
                                <a:pt x="273" y="187"/>
                              </a:lnTo>
                              <a:lnTo>
                                <a:pt x="273" y="177"/>
                              </a:lnTo>
                              <a:lnTo>
                                <a:pt x="278" y="172"/>
                              </a:lnTo>
                              <a:lnTo>
                                <a:pt x="278" y="153"/>
                              </a:lnTo>
                              <a:lnTo>
                                <a:pt x="283" y="153"/>
                              </a:lnTo>
                              <a:lnTo>
                                <a:pt x="283" y="124"/>
                              </a:lnTo>
                              <a:lnTo>
                                <a:pt x="278" y="124"/>
                              </a:lnTo>
                              <a:lnTo>
                                <a:pt x="278" y="105"/>
                              </a:lnTo>
                              <a:lnTo>
                                <a:pt x="273" y="101"/>
                              </a:lnTo>
                              <a:lnTo>
                                <a:pt x="273" y="91"/>
                              </a:lnTo>
                              <a:lnTo>
                                <a:pt x="268" y="86"/>
                              </a:lnTo>
                              <a:lnTo>
                                <a:pt x="268" y="77"/>
                              </a:lnTo>
                              <a:lnTo>
                                <a:pt x="263" y="77"/>
                              </a:lnTo>
                              <a:lnTo>
                                <a:pt x="263" y="67"/>
                              </a:lnTo>
                              <a:lnTo>
                                <a:pt x="259" y="67"/>
                              </a:lnTo>
                              <a:lnTo>
                                <a:pt x="259" y="62"/>
                              </a:lnTo>
                              <a:lnTo>
                                <a:pt x="254" y="62"/>
                              </a:lnTo>
                              <a:lnTo>
                                <a:pt x="254" y="58"/>
                              </a:lnTo>
                              <a:lnTo>
                                <a:pt x="249" y="53"/>
                              </a:lnTo>
                              <a:lnTo>
                                <a:pt x="249" y="48"/>
                              </a:lnTo>
                              <a:lnTo>
                                <a:pt x="230" y="34"/>
                              </a:lnTo>
                              <a:lnTo>
                                <a:pt x="225" y="29"/>
                              </a:lnTo>
                              <a:lnTo>
                                <a:pt x="220" y="29"/>
                              </a:lnTo>
                              <a:lnTo>
                                <a:pt x="220" y="24"/>
                              </a:lnTo>
                              <a:lnTo>
                                <a:pt x="216" y="24"/>
                              </a:lnTo>
                              <a:lnTo>
                                <a:pt x="211" y="19"/>
                              </a:lnTo>
                              <a:lnTo>
                                <a:pt x="206" y="19"/>
                              </a:lnTo>
                              <a:lnTo>
                                <a:pt x="201" y="14"/>
                              </a:lnTo>
                              <a:lnTo>
                                <a:pt x="196" y="14"/>
                              </a:lnTo>
                              <a:lnTo>
                                <a:pt x="196" y="10"/>
                              </a:lnTo>
                              <a:lnTo>
                                <a:pt x="182" y="10"/>
                              </a:lnTo>
                              <a:lnTo>
                                <a:pt x="182" y="5"/>
                              </a:lnTo>
                              <a:lnTo>
                                <a:pt x="158" y="5"/>
                              </a:lnTo>
                              <a:lnTo>
                                <a:pt x="153" y="0"/>
                              </a:lnTo>
                              <a:lnTo>
                                <a:pt x="1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27305" y="27305"/>
                          <a:ext cx="149225" cy="146050"/>
                        </a:xfrm>
                        <a:custGeom>
                          <a:avLst/>
                          <a:gdLst>
                            <a:gd name="T0" fmla="*/ 86 w 235"/>
                            <a:gd name="T1" fmla="*/ 0 h 230"/>
                            <a:gd name="T2" fmla="*/ 72 w 235"/>
                            <a:gd name="T3" fmla="*/ 5 h 230"/>
                            <a:gd name="T4" fmla="*/ 62 w 235"/>
                            <a:gd name="T5" fmla="*/ 10 h 230"/>
                            <a:gd name="T6" fmla="*/ 53 w 235"/>
                            <a:gd name="T7" fmla="*/ 14 h 230"/>
                            <a:gd name="T8" fmla="*/ 48 w 235"/>
                            <a:gd name="T9" fmla="*/ 19 h 230"/>
                            <a:gd name="T10" fmla="*/ 24 w 235"/>
                            <a:gd name="T11" fmla="*/ 38 h 230"/>
                            <a:gd name="T12" fmla="*/ 19 w 235"/>
                            <a:gd name="T13" fmla="*/ 48 h 230"/>
                            <a:gd name="T14" fmla="*/ 14 w 235"/>
                            <a:gd name="T15" fmla="*/ 57 h 230"/>
                            <a:gd name="T16" fmla="*/ 10 w 235"/>
                            <a:gd name="T17" fmla="*/ 62 h 230"/>
                            <a:gd name="T18" fmla="*/ 5 w 235"/>
                            <a:gd name="T19" fmla="*/ 72 h 230"/>
                            <a:gd name="T20" fmla="*/ 0 w 235"/>
                            <a:gd name="T21" fmla="*/ 91 h 230"/>
                            <a:gd name="T22" fmla="*/ 5 w 235"/>
                            <a:gd name="T23" fmla="*/ 134 h 230"/>
                            <a:gd name="T24" fmla="*/ 10 w 235"/>
                            <a:gd name="T25" fmla="*/ 153 h 230"/>
                            <a:gd name="T26" fmla="*/ 14 w 235"/>
                            <a:gd name="T27" fmla="*/ 167 h 230"/>
                            <a:gd name="T28" fmla="*/ 19 w 235"/>
                            <a:gd name="T29" fmla="*/ 172 h 230"/>
                            <a:gd name="T30" fmla="*/ 24 w 235"/>
                            <a:gd name="T31" fmla="*/ 182 h 230"/>
                            <a:gd name="T32" fmla="*/ 43 w 235"/>
                            <a:gd name="T33" fmla="*/ 206 h 230"/>
                            <a:gd name="T34" fmla="*/ 53 w 235"/>
                            <a:gd name="T35" fmla="*/ 210 h 230"/>
                            <a:gd name="T36" fmla="*/ 58 w 235"/>
                            <a:gd name="T37" fmla="*/ 215 h 230"/>
                            <a:gd name="T38" fmla="*/ 67 w 235"/>
                            <a:gd name="T39" fmla="*/ 220 h 230"/>
                            <a:gd name="T40" fmla="*/ 77 w 235"/>
                            <a:gd name="T41" fmla="*/ 225 h 230"/>
                            <a:gd name="T42" fmla="*/ 96 w 235"/>
                            <a:gd name="T43" fmla="*/ 230 h 230"/>
                            <a:gd name="T44" fmla="*/ 139 w 235"/>
                            <a:gd name="T45" fmla="*/ 225 h 230"/>
                            <a:gd name="T46" fmla="*/ 158 w 235"/>
                            <a:gd name="T47" fmla="*/ 220 h 230"/>
                            <a:gd name="T48" fmla="*/ 168 w 235"/>
                            <a:gd name="T49" fmla="*/ 215 h 230"/>
                            <a:gd name="T50" fmla="*/ 177 w 235"/>
                            <a:gd name="T51" fmla="*/ 210 h 230"/>
                            <a:gd name="T52" fmla="*/ 187 w 235"/>
                            <a:gd name="T53" fmla="*/ 206 h 230"/>
                            <a:gd name="T54" fmla="*/ 211 w 235"/>
                            <a:gd name="T55" fmla="*/ 187 h 230"/>
                            <a:gd name="T56" fmla="*/ 215 w 235"/>
                            <a:gd name="T57" fmla="*/ 177 h 230"/>
                            <a:gd name="T58" fmla="*/ 220 w 235"/>
                            <a:gd name="T59" fmla="*/ 172 h 230"/>
                            <a:gd name="T60" fmla="*/ 225 w 235"/>
                            <a:gd name="T61" fmla="*/ 163 h 230"/>
                            <a:gd name="T62" fmla="*/ 230 w 235"/>
                            <a:gd name="T63" fmla="*/ 153 h 230"/>
                            <a:gd name="T64" fmla="*/ 235 w 235"/>
                            <a:gd name="T65" fmla="*/ 134 h 230"/>
                            <a:gd name="T66" fmla="*/ 230 w 235"/>
                            <a:gd name="T67" fmla="*/ 91 h 230"/>
                            <a:gd name="T68" fmla="*/ 225 w 235"/>
                            <a:gd name="T69" fmla="*/ 72 h 230"/>
                            <a:gd name="T70" fmla="*/ 220 w 235"/>
                            <a:gd name="T71" fmla="*/ 62 h 230"/>
                            <a:gd name="T72" fmla="*/ 215 w 235"/>
                            <a:gd name="T73" fmla="*/ 53 h 230"/>
                            <a:gd name="T74" fmla="*/ 211 w 235"/>
                            <a:gd name="T75" fmla="*/ 43 h 230"/>
                            <a:gd name="T76" fmla="*/ 192 w 235"/>
                            <a:gd name="T77" fmla="*/ 24 h 230"/>
                            <a:gd name="T78" fmla="*/ 182 w 235"/>
                            <a:gd name="T79" fmla="*/ 19 h 230"/>
                            <a:gd name="T80" fmla="*/ 177 w 235"/>
                            <a:gd name="T81" fmla="*/ 14 h 230"/>
                            <a:gd name="T82" fmla="*/ 163 w 235"/>
                            <a:gd name="T83" fmla="*/ 10 h 230"/>
                            <a:gd name="T84" fmla="*/ 148 w 235"/>
                            <a:gd name="T85" fmla="*/ 5 h 230"/>
                            <a:gd name="T86" fmla="*/ 115 w 235"/>
                            <a:gd name="T87" fmla="*/ 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35" h="230">
                              <a:moveTo>
                                <a:pt x="115" y="0"/>
                              </a:moveTo>
                              <a:lnTo>
                                <a:pt x="86" y="0"/>
                              </a:lnTo>
                              <a:lnTo>
                                <a:pt x="86" y="5"/>
                              </a:lnTo>
                              <a:lnTo>
                                <a:pt x="72" y="5"/>
                              </a:lnTo>
                              <a:lnTo>
                                <a:pt x="72" y="10"/>
                              </a:lnTo>
                              <a:lnTo>
                                <a:pt x="62" y="10"/>
                              </a:lnTo>
                              <a:lnTo>
                                <a:pt x="58" y="14"/>
                              </a:lnTo>
                              <a:lnTo>
                                <a:pt x="53" y="14"/>
                              </a:lnTo>
                              <a:lnTo>
                                <a:pt x="53" y="19"/>
                              </a:lnTo>
                              <a:lnTo>
                                <a:pt x="48" y="19"/>
                              </a:lnTo>
                              <a:lnTo>
                                <a:pt x="43" y="24"/>
                              </a:lnTo>
                              <a:lnTo>
                                <a:pt x="24" y="38"/>
                              </a:lnTo>
                              <a:lnTo>
                                <a:pt x="24" y="43"/>
                              </a:lnTo>
                              <a:lnTo>
                                <a:pt x="19" y="48"/>
                              </a:lnTo>
                              <a:lnTo>
                                <a:pt x="19" y="53"/>
                              </a:lnTo>
                              <a:lnTo>
                                <a:pt x="14" y="57"/>
                              </a:lnTo>
                              <a:lnTo>
                                <a:pt x="14" y="62"/>
                              </a:lnTo>
                              <a:lnTo>
                                <a:pt x="10" y="62"/>
                              </a:lnTo>
                              <a:lnTo>
                                <a:pt x="10" y="72"/>
                              </a:lnTo>
                              <a:lnTo>
                                <a:pt x="5" y="72"/>
                              </a:lnTo>
                              <a:lnTo>
                                <a:pt x="5" y="91"/>
                              </a:lnTo>
                              <a:lnTo>
                                <a:pt x="0" y="91"/>
                              </a:lnTo>
                              <a:lnTo>
                                <a:pt x="0" y="134"/>
                              </a:lnTo>
                              <a:lnTo>
                                <a:pt x="5" y="134"/>
                              </a:lnTo>
                              <a:lnTo>
                                <a:pt x="5" y="153"/>
                              </a:lnTo>
                              <a:lnTo>
                                <a:pt x="10" y="153"/>
                              </a:lnTo>
                              <a:lnTo>
                                <a:pt x="10" y="163"/>
                              </a:lnTo>
                              <a:lnTo>
                                <a:pt x="14" y="167"/>
                              </a:lnTo>
                              <a:lnTo>
                                <a:pt x="14" y="172"/>
                              </a:lnTo>
                              <a:lnTo>
                                <a:pt x="19" y="172"/>
                              </a:lnTo>
                              <a:lnTo>
                                <a:pt x="19" y="177"/>
                              </a:lnTo>
                              <a:lnTo>
                                <a:pt x="24" y="182"/>
                              </a:lnTo>
                              <a:lnTo>
                                <a:pt x="24" y="187"/>
                              </a:lnTo>
                              <a:lnTo>
                                <a:pt x="43" y="206"/>
                              </a:lnTo>
                              <a:lnTo>
                                <a:pt x="48" y="206"/>
                              </a:lnTo>
                              <a:lnTo>
                                <a:pt x="53" y="210"/>
                              </a:lnTo>
                              <a:lnTo>
                                <a:pt x="58" y="210"/>
                              </a:lnTo>
                              <a:lnTo>
                                <a:pt x="58" y="215"/>
                              </a:lnTo>
                              <a:lnTo>
                                <a:pt x="67" y="215"/>
                              </a:lnTo>
                              <a:lnTo>
                                <a:pt x="67" y="220"/>
                              </a:lnTo>
                              <a:lnTo>
                                <a:pt x="77" y="220"/>
                              </a:lnTo>
                              <a:lnTo>
                                <a:pt x="77" y="225"/>
                              </a:lnTo>
                              <a:lnTo>
                                <a:pt x="96" y="225"/>
                              </a:lnTo>
                              <a:lnTo>
                                <a:pt x="96" y="230"/>
                              </a:lnTo>
                              <a:lnTo>
                                <a:pt x="139" y="230"/>
                              </a:lnTo>
                              <a:lnTo>
                                <a:pt x="139" y="225"/>
                              </a:lnTo>
                              <a:lnTo>
                                <a:pt x="158" y="225"/>
                              </a:lnTo>
                              <a:lnTo>
                                <a:pt x="158" y="220"/>
                              </a:lnTo>
                              <a:lnTo>
                                <a:pt x="168" y="220"/>
                              </a:lnTo>
                              <a:lnTo>
                                <a:pt x="168" y="215"/>
                              </a:lnTo>
                              <a:lnTo>
                                <a:pt x="177" y="215"/>
                              </a:lnTo>
                              <a:lnTo>
                                <a:pt x="177" y="210"/>
                              </a:lnTo>
                              <a:lnTo>
                                <a:pt x="182" y="210"/>
                              </a:lnTo>
                              <a:lnTo>
                                <a:pt x="187" y="206"/>
                              </a:lnTo>
                              <a:lnTo>
                                <a:pt x="192" y="206"/>
                              </a:lnTo>
                              <a:lnTo>
                                <a:pt x="211" y="187"/>
                              </a:lnTo>
                              <a:lnTo>
                                <a:pt x="211" y="182"/>
                              </a:lnTo>
                              <a:lnTo>
                                <a:pt x="215" y="177"/>
                              </a:lnTo>
                              <a:lnTo>
                                <a:pt x="215" y="172"/>
                              </a:lnTo>
                              <a:lnTo>
                                <a:pt x="220" y="172"/>
                              </a:lnTo>
                              <a:lnTo>
                                <a:pt x="220" y="167"/>
                              </a:lnTo>
                              <a:lnTo>
                                <a:pt x="225" y="163"/>
                              </a:lnTo>
                              <a:lnTo>
                                <a:pt x="225" y="153"/>
                              </a:lnTo>
                              <a:lnTo>
                                <a:pt x="230" y="153"/>
                              </a:lnTo>
                              <a:lnTo>
                                <a:pt x="230" y="134"/>
                              </a:lnTo>
                              <a:lnTo>
                                <a:pt x="235" y="134"/>
                              </a:lnTo>
                              <a:lnTo>
                                <a:pt x="235" y="91"/>
                              </a:lnTo>
                              <a:lnTo>
                                <a:pt x="230" y="91"/>
                              </a:lnTo>
                              <a:lnTo>
                                <a:pt x="230" y="72"/>
                              </a:lnTo>
                              <a:lnTo>
                                <a:pt x="225" y="72"/>
                              </a:lnTo>
                              <a:lnTo>
                                <a:pt x="225" y="62"/>
                              </a:lnTo>
                              <a:lnTo>
                                <a:pt x="220" y="62"/>
                              </a:lnTo>
                              <a:lnTo>
                                <a:pt x="220" y="57"/>
                              </a:lnTo>
                              <a:lnTo>
                                <a:pt x="215" y="53"/>
                              </a:lnTo>
                              <a:lnTo>
                                <a:pt x="215" y="48"/>
                              </a:lnTo>
                              <a:lnTo>
                                <a:pt x="211" y="43"/>
                              </a:lnTo>
                              <a:lnTo>
                                <a:pt x="211" y="38"/>
                              </a:lnTo>
                              <a:lnTo>
                                <a:pt x="192" y="24"/>
                              </a:lnTo>
                              <a:lnTo>
                                <a:pt x="187" y="19"/>
                              </a:lnTo>
                              <a:lnTo>
                                <a:pt x="182" y="19"/>
                              </a:lnTo>
                              <a:lnTo>
                                <a:pt x="182" y="14"/>
                              </a:lnTo>
                              <a:lnTo>
                                <a:pt x="177" y="14"/>
                              </a:lnTo>
                              <a:lnTo>
                                <a:pt x="172" y="10"/>
                              </a:lnTo>
                              <a:lnTo>
                                <a:pt x="163" y="10"/>
                              </a:lnTo>
                              <a:lnTo>
                                <a:pt x="163" y="5"/>
                              </a:lnTo>
                              <a:lnTo>
                                <a:pt x="148" y="5"/>
                              </a:lnTo>
                              <a:lnTo>
                                <a:pt x="148" y="0"/>
                              </a:lnTo>
                              <a:lnTo>
                                <a:pt x="1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36195" y="36195"/>
                          <a:ext cx="130810" cy="127635"/>
                        </a:xfrm>
                        <a:custGeom>
                          <a:avLst/>
                          <a:gdLst>
                            <a:gd name="T0" fmla="*/ 91 w 206"/>
                            <a:gd name="T1" fmla="*/ 0 h 201"/>
                            <a:gd name="T2" fmla="*/ 72 w 206"/>
                            <a:gd name="T3" fmla="*/ 5 h 201"/>
                            <a:gd name="T4" fmla="*/ 58 w 206"/>
                            <a:gd name="T5" fmla="*/ 10 h 201"/>
                            <a:gd name="T6" fmla="*/ 48 w 206"/>
                            <a:gd name="T7" fmla="*/ 15 h 201"/>
                            <a:gd name="T8" fmla="*/ 44 w 206"/>
                            <a:gd name="T9" fmla="*/ 20 h 201"/>
                            <a:gd name="T10" fmla="*/ 39 w 206"/>
                            <a:gd name="T11" fmla="*/ 24 h 201"/>
                            <a:gd name="T12" fmla="*/ 20 w 206"/>
                            <a:gd name="T13" fmla="*/ 48 h 201"/>
                            <a:gd name="T14" fmla="*/ 15 w 206"/>
                            <a:gd name="T15" fmla="*/ 58 h 201"/>
                            <a:gd name="T16" fmla="*/ 10 w 206"/>
                            <a:gd name="T17" fmla="*/ 67 h 201"/>
                            <a:gd name="T18" fmla="*/ 5 w 206"/>
                            <a:gd name="T19" fmla="*/ 86 h 201"/>
                            <a:gd name="T20" fmla="*/ 0 w 206"/>
                            <a:gd name="T21" fmla="*/ 115 h 201"/>
                            <a:gd name="T22" fmla="*/ 5 w 206"/>
                            <a:gd name="T23" fmla="*/ 134 h 201"/>
                            <a:gd name="T24" fmla="*/ 10 w 206"/>
                            <a:gd name="T25" fmla="*/ 144 h 201"/>
                            <a:gd name="T26" fmla="*/ 15 w 206"/>
                            <a:gd name="T27" fmla="*/ 149 h 201"/>
                            <a:gd name="T28" fmla="*/ 20 w 206"/>
                            <a:gd name="T29" fmla="*/ 158 h 201"/>
                            <a:gd name="T30" fmla="*/ 44 w 206"/>
                            <a:gd name="T31" fmla="*/ 177 h 201"/>
                            <a:gd name="T32" fmla="*/ 48 w 206"/>
                            <a:gd name="T33" fmla="*/ 182 h 201"/>
                            <a:gd name="T34" fmla="*/ 58 w 206"/>
                            <a:gd name="T35" fmla="*/ 187 h 201"/>
                            <a:gd name="T36" fmla="*/ 67 w 206"/>
                            <a:gd name="T37" fmla="*/ 192 h 201"/>
                            <a:gd name="T38" fmla="*/ 91 w 206"/>
                            <a:gd name="T39" fmla="*/ 196 h 201"/>
                            <a:gd name="T40" fmla="*/ 115 w 206"/>
                            <a:gd name="T41" fmla="*/ 201 h 201"/>
                            <a:gd name="T42" fmla="*/ 134 w 206"/>
                            <a:gd name="T43" fmla="*/ 196 h 201"/>
                            <a:gd name="T44" fmla="*/ 149 w 206"/>
                            <a:gd name="T45" fmla="*/ 192 h 201"/>
                            <a:gd name="T46" fmla="*/ 158 w 206"/>
                            <a:gd name="T47" fmla="*/ 187 h 201"/>
                            <a:gd name="T48" fmla="*/ 163 w 206"/>
                            <a:gd name="T49" fmla="*/ 182 h 201"/>
                            <a:gd name="T50" fmla="*/ 168 w 206"/>
                            <a:gd name="T51" fmla="*/ 177 h 201"/>
                            <a:gd name="T52" fmla="*/ 187 w 206"/>
                            <a:gd name="T53" fmla="*/ 153 h 201"/>
                            <a:gd name="T54" fmla="*/ 192 w 206"/>
                            <a:gd name="T55" fmla="*/ 144 h 201"/>
                            <a:gd name="T56" fmla="*/ 197 w 206"/>
                            <a:gd name="T57" fmla="*/ 134 h 201"/>
                            <a:gd name="T58" fmla="*/ 201 w 206"/>
                            <a:gd name="T59" fmla="*/ 115 h 201"/>
                            <a:gd name="T60" fmla="*/ 206 w 206"/>
                            <a:gd name="T61" fmla="*/ 86 h 201"/>
                            <a:gd name="T62" fmla="*/ 201 w 206"/>
                            <a:gd name="T63" fmla="*/ 67 h 201"/>
                            <a:gd name="T64" fmla="*/ 197 w 206"/>
                            <a:gd name="T65" fmla="*/ 58 h 201"/>
                            <a:gd name="T66" fmla="*/ 192 w 206"/>
                            <a:gd name="T67" fmla="*/ 53 h 201"/>
                            <a:gd name="T68" fmla="*/ 187 w 206"/>
                            <a:gd name="T69" fmla="*/ 43 h 201"/>
                            <a:gd name="T70" fmla="*/ 163 w 206"/>
                            <a:gd name="T71" fmla="*/ 24 h 201"/>
                            <a:gd name="T72" fmla="*/ 158 w 206"/>
                            <a:gd name="T73" fmla="*/ 20 h 201"/>
                            <a:gd name="T74" fmla="*/ 149 w 206"/>
                            <a:gd name="T75" fmla="*/ 15 h 201"/>
                            <a:gd name="T76" fmla="*/ 139 w 206"/>
                            <a:gd name="T77" fmla="*/ 10 h 201"/>
                            <a:gd name="T78" fmla="*/ 115 w 206"/>
                            <a:gd name="T79" fmla="*/ 5 h 201"/>
                            <a:gd name="T80" fmla="*/ 101 w 206"/>
                            <a:gd name="T81" fmla="*/ 0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6" h="201">
                              <a:moveTo>
                                <a:pt x="101" y="0"/>
                              </a:moveTo>
                              <a:lnTo>
                                <a:pt x="91" y="0"/>
                              </a:lnTo>
                              <a:lnTo>
                                <a:pt x="91" y="5"/>
                              </a:lnTo>
                              <a:lnTo>
                                <a:pt x="72" y="5"/>
                              </a:lnTo>
                              <a:lnTo>
                                <a:pt x="67" y="10"/>
                              </a:lnTo>
                              <a:lnTo>
                                <a:pt x="58" y="10"/>
                              </a:lnTo>
                              <a:lnTo>
                                <a:pt x="58" y="15"/>
                              </a:lnTo>
                              <a:lnTo>
                                <a:pt x="48" y="15"/>
                              </a:lnTo>
                              <a:lnTo>
                                <a:pt x="48" y="20"/>
                              </a:lnTo>
                              <a:lnTo>
                                <a:pt x="44" y="20"/>
                              </a:lnTo>
                              <a:lnTo>
                                <a:pt x="44" y="24"/>
                              </a:lnTo>
                              <a:lnTo>
                                <a:pt x="39" y="24"/>
                              </a:lnTo>
                              <a:lnTo>
                                <a:pt x="20" y="43"/>
                              </a:lnTo>
                              <a:lnTo>
                                <a:pt x="20" y="48"/>
                              </a:lnTo>
                              <a:lnTo>
                                <a:pt x="15" y="53"/>
                              </a:lnTo>
                              <a:lnTo>
                                <a:pt x="15" y="58"/>
                              </a:lnTo>
                              <a:lnTo>
                                <a:pt x="10" y="58"/>
                              </a:lnTo>
                              <a:lnTo>
                                <a:pt x="10" y="67"/>
                              </a:lnTo>
                              <a:lnTo>
                                <a:pt x="5" y="67"/>
                              </a:lnTo>
                              <a:lnTo>
                                <a:pt x="5" y="86"/>
                              </a:lnTo>
                              <a:lnTo>
                                <a:pt x="0" y="86"/>
                              </a:lnTo>
                              <a:lnTo>
                                <a:pt x="0" y="115"/>
                              </a:lnTo>
                              <a:lnTo>
                                <a:pt x="5" y="115"/>
                              </a:lnTo>
                              <a:lnTo>
                                <a:pt x="5" y="134"/>
                              </a:lnTo>
                              <a:lnTo>
                                <a:pt x="10" y="134"/>
                              </a:lnTo>
                              <a:lnTo>
                                <a:pt x="10" y="144"/>
                              </a:lnTo>
                              <a:lnTo>
                                <a:pt x="15" y="144"/>
                              </a:lnTo>
                              <a:lnTo>
                                <a:pt x="15" y="149"/>
                              </a:lnTo>
                              <a:lnTo>
                                <a:pt x="20" y="153"/>
                              </a:lnTo>
                              <a:lnTo>
                                <a:pt x="20" y="158"/>
                              </a:lnTo>
                              <a:lnTo>
                                <a:pt x="39" y="177"/>
                              </a:lnTo>
                              <a:lnTo>
                                <a:pt x="44" y="177"/>
                              </a:lnTo>
                              <a:lnTo>
                                <a:pt x="44" y="182"/>
                              </a:lnTo>
                              <a:lnTo>
                                <a:pt x="48" y="182"/>
                              </a:lnTo>
                              <a:lnTo>
                                <a:pt x="48" y="187"/>
                              </a:lnTo>
                              <a:lnTo>
                                <a:pt x="58" y="187"/>
                              </a:lnTo>
                              <a:lnTo>
                                <a:pt x="58" y="192"/>
                              </a:lnTo>
                              <a:lnTo>
                                <a:pt x="67" y="192"/>
                              </a:lnTo>
                              <a:lnTo>
                                <a:pt x="72" y="196"/>
                              </a:lnTo>
                              <a:lnTo>
                                <a:pt x="91" y="196"/>
                              </a:lnTo>
                              <a:lnTo>
                                <a:pt x="91" y="201"/>
                              </a:lnTo>
                              <a:lnTo>
                                <a:pt x="115" y="201"/>
                              </a:lnTo>
                              <a:lnTo>
                                <a:pt x="115" y="196"/>
                              </a:lnTo>
                              <a:lnTo>
                                <a:pt x="134" y="196"/>
                              </a:lnTo>
                              <a:lnTo>
                                <a:pt x="139" y="192"/>
                              </a:lnTo>
                              <a:lnTo>
                                <a:pt x="149" y="192"/>
                              </a:lnTo>
                              <a:lnTo>
                                <a:pt x="149" y="187"/>
                              </a:lnTo>
                              <a:lnTo>
                                <a:pt x="158" y="187"/>
                              </a:lnTo>
                              <a:lnTo>
                                <a:pt x="158" y="182"/>
                              </a:lnTo>
                              <a:lnTo>
                                <a:pt x="163" y="182"/>
                              </a:lnTo>
                              <a:lnTo>
                                <a:pt x="163" y="177"/>
                              </a:lnTo>
                              <a:lnTo>
                                <a:pt x="168" y="177"/>
                              </a:lnTo>
                              <a:lnTo>
                                <a:pt x="187" y="158"/>
                              </a:lnTo>
                              <a:lnTo>
                                <a:pt x="187" y="153"/>
                              </a:lnTo>
                              <a:lnTo>
                                <a:pt x="192" y="149"/>
                              </a:lnTo>
                              <a:lnTo>
                                <a:pt x="192" y="144"/>
                              </a:lnTo>
                              <a:lnTo>
                                <a:pt x="197" y="144"/>
                              </a:lnTo>
                              <a:lnTo>
                                <a:pt x="197" y="134"/>
                              </a:lnTo>
                              <a:lnTo>
                                <a:pt x="201" y="134"/>
                              </a:lnTo>
                              <a:lnTo>
                                <a:pt x="201" y="115"/>
                              </a:lnTo>
                              <a:lnTo>
                                <a:pt x="206" y="115"/>
                              </a:lnTo>
                              <a:lnTo>
                                <a:pt x="206" y="86"/>
                              </a:lnTo>
                              <a:lnTo>
                                <a:pt x="201" y="86"/>
                              </a:lnTo>
                              <a:lnTo>
                                <a:pt x="201" y="67"/>
                              </a:lnTo>
                              <a:lnTo>
                                <a:pt x="197" y="67"/>
                              </a:lnTo>
                              <a:lnTo>
                                <a:pt x="197" y="58"/>
                              </a:lnTo>
                              <a:lnTo>
                                <a:pt x="192" y="58"/>
                              </a:lnTo>
                              <a:lnTo>
                                <a:pt x="192" y="53"/>
                              </a:lnTo>
                              <a:lnTo>
                                <a:pt x="187" y="48"/>
                              </a:lnTo>
                              <a:lnTo>
                                <a:pt x="187" y="43"/>
                              </a:lnTo>
                              <a:lnTo>
                                <a:pt x="168" y="24"/>
                              </a:lnTo>
                              <a:lnTo>
                                <a:pt x="163" y="24"/>
                              </a:lnTo>
                              <a:lnTo>
                                <a:pt x="163" y="20"/>
                              </a:lnTo>
                              <a:lnTo>
                                <a:pt x="158" y="20"/>
                              </a:lnTo>
                              <a:lnTo>
                                <a:pt x="158" y="15"/>
                              </a:lnTo>
                              <a:lnTo>
                                <a:pt x="149" y="15"/>
                              </a:lnTo>
                              <a:lnTo>
                                <a:pt x="149" y="10"/>
                              </a:lnTo>
                              <a:lnTo>
                                <a:pt x="139" y="10"/>
                              </a:lnTo>
                              <a:lnTo>
                                <a:pt x="134" y="5"/>
                              </a:lnTo>
                              <a:lnTo>
                                <a:pt x="115" y="5"/>
                              </a:lnTo>
                              <a:lnTo>
                                <a:pt x="115" y="0"/>
                              </a:lnTo>
                              <a:lnTo>
                                <a:pt x="1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6"/>
                      <wps:cNvSpPr>
                        <a:spLocks noChangeArrowheads="1"/>
                      </wps:cNvSpPr>
                      <wps:spPr bwMode="auto">
                        <a:xfrm>
                          <a:off x="64135" y="69850"/>
                          <a:ext cx="755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7"/>
                      <wps:cNvSpPr>
                        <a:spLocks noChangeArrowheads="1"/>
                      </wps:cNvSpPr>
                      <wps:spPr bwMode="auto">
                        <a:xfrm>
                          <a:off x="64135" y="118745"/>
                          <a:ext cx="755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64135" y="27305"/>
                          <a:ext cx="17780" cy="27305"/>
                        </a:xfrm>
                        <a:custGeom>
                          <a:avLst/>
                          <a:gdLst>
                            <a:gd name="T0" fmla="*/ 0 w 28"/>
                            <a:gd name="T1" fmla="*/ 14 h 43"/>
                            <a:gd name="T2" fmla="*/ 0 w 28"/>
                            <a:gd name="T3" fmla="*/ 0 h 43"/>
                            <a:gd name="T4" fmla="*/ 28 w 28"/>
                            <a:gd name="T5" fmla="*/ 0 h 43"/>
                            <a:gd name="T6" fmla="*/ 28 w 28"/>
                            <a:gd name="T7" fmla="*/ 43 h 43"/>
                            <a:gd name="T8" fmla="*/ 0 w 28"/>
                            <a:gd name="T9" fmla="*/ 43 h 43"/>
                            <a:gd name="T10" fmla="*/ 0 w 28"/>
                            <a:gd name="T11" fmla="*/ 5 h 43"/>
                            <a:gd name="T12" fmla="*/ 0 w 28"/>
                            <a:gd name="T13" fmla="*/ 14 h 43"/>
                          </a:gdLst>
                          <a:ahLst/>
                          <a:cxnLst>
                            <a:cxn ang="0">
                              <a:pos x="T0" y="T1"/>
                            </a:cxn>
                            <a:cxn ang="0">
                              <a:pos x="T2" y="T3"/>
                            </a:cxn>
                            <a:cxn ang="0">
                              <a:pos x="T4" y="T5"/>
                            </a:cxn>
                            <a:cxn ang="0">
                              <a:pos x="T6" y="T7"/>
                            </a:cxn>
                            <a:cxn ang="0">
                              <a:pos x="T8" y="T9"/>
                            </a:cxn>
                            <a:cxn ang="0">
                              <a:pos x="T10" y="T11"/>
                            </a:cxn>
                            <a:cxn ang="0">
                              <a:pos x="T12" y="T13"/>
                            </a:cxn>
                          </a:cxnLst>
                          <a:rect l="0" t="0" r="r" b="b"/>
                          <a:pathLst>
                            <a:path w="28" h="43">
                              <a:moveTo>
                                <a:pt x="0" y="14"/>
                              </a:moveTo>
                              <a:lnTo>
                                <a:pt x="0" y="0"/>
                              </a:lnTo>
                              <a:lnTo>
                                <a:pt x="28" y="0"/>
                              </a:lnTo>
                              <a:lnTo>
                                <a:pt x="28" y="43"/>
                              </a:lnTo>
                              <a:lnTo>
                                <a:pt x="0" y="43"/>
                              </a:lnTo>
                              <a:lnTo>
                                <a:pt x="0" y="5"/>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81915" y="20955"/>
                          <a:ext cx="57785" cy="36830"/>
                        </a:xfrm>
                        <a:custGeom>
                          <a:avLst/>
                          <a:gdLst>
                            <a:gd name="T0" fmla="*/ 91 w 91"/>
                            <a:gd name="T1" fmla="*/ 5 h 58"/>
                            <a:gd name="T2" fmla="*/ 91 w 91"/>
                            <a:gd name="T3" fmla="*/ 58 h 58"/>
                            <a:gd name="T4" fmla="*/ 0 w 91"/>
                            <a:gd name="T5" fmla="*/ 58 h 58"/>
                            <a:gd name="T6" fmla="*/ 0 w 91"/>
                            <a:gd name="T7" fmla="*/ 0 h 58"/>
                            <a:gd name="T8" fmla="*/ 91 w 91"/>
                            <a:gd name="T9" fmla="*/ 0 h 58"/>
                            <a:gd name="T10" fmla="*/ 91 w 91"/>
                            <a:gd name="T11" fmla="*/ 24 h 58"/>
                            <a:gd name="T12" fmla="*/ 91 w 91"/>
                            <a:gd name="T13" fmla="*/ 5 h 58"/>
                          </a:gdLst>
                          <a:ahLst/>
                          <a:cxnLst>
                            <a:cxn ang="0">
                              <a:pos x="T0" y="T1"/>
                            </a:cxn>
                            <a:cxn ang="0">
                              <a:pos x="T2" y="T3"/>
                            </a:cxn>
                            <a:cxn ang="0">
                              <a:pos x="T4" y="T5"/>
                            </a:cxn>
                            <a:cxn ang="0">
                              <a:pos x="T6" y="T7"/>
                            </a:cxn>
                            <a:cxn ang="0">
                              <a:pos x="T8" y="T9"/>
                            </a:cxn>
                            <a:cxn ang="0">
                              <a:pos x="T10" y="T11"/>
                            </a:cxn>
                            <a:cxn ang="0">
                              <a:pos x="T12" y="T13"/>
                            </a:cxn>
                          </a:cxnLst>
                          <a:rect l="0" t="0" r="r" b="b"/>
                          <a:pathLst>
                            <a:path w="91" h="58">
                              <a:moveTo>
                                <a:pt x="91" y="5"/>
                              </a:moveTo>
                              <a:lnTo>
                                <a:pt x="91" y="58"/>
                              </a:lnTo>
                              <a:lnTo>
                                <a:pt x="0" y="58"/>
                              </a:lnTo>
                              <a:lnTo>
                                <a:pt x="0" y="0"/>
                              </a:lnTo>
                              <a:lnTo>
                                <a:pt x="91" y="0"/>
                              </a:lnTo>
                              <a:lnTo>
                                <a:pt x="91" y="24"/>
                              </a:lnTo>
                              <a:lnTo>
                                <a:pt x="91"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81915" y="139700"/>
                          <a:ext cx="57785" cy="36195"/>
                        </a:xfrm>
                        <a:custGeom>
                          <a:avLst/>
                          <a:gdLst>
                            <a:gd name="T0" fmla="*/ 91 w 91"/>
                            <a:gd name="T1" fmla="*/ 5 h 57"/>
                            <a:gd name="T2" fmla="*/ 91 w 91"/>
                            <a:gd name="T3" fmla="*/ 57 h 57"/>
                            <a:gd name="T4" fmla="*/ 0 w 91"/>
                            <a:gd name="T5" fmla="*/ 57 h 57"/>
                            <a:gd name="T6" fmla="*/ 0 w 91"/>
                            <a:gd name="T7" fmla="*/ 0 h 57"/>
                            <a:gd name="T8" fmla="*/ 91 w 91"/>
                            <a:gd name="T9" fmla="*/ 0 h 57"/>
                            <a:gd name="T10" fmla="*/ 91 w 91"/>
                            <a:gd name="T11" fmla="*/ 24 h 57"/>
                            <a:gd name="T12" fmla="*/ 91 w 91"/>
                            <a:gd name="T13" fmla="*/ 5 h 57"/>
                          </a:gdLst>
                          <a:ahLst/>
                          <a:cxnLst>
                            <a:cxn ang="0">
                              <a:pos x="T0" y="T1"/>
                            </a:cxn>
                            <a:cxn ang="0">
                              <a:pos x="T2" y="T3"/>
                            </a:cxn>
                            <a:cxn ang="0">
                              <a:pos x="T4" y="T5"/>
                            </a:cxn>
                            <a:cxn ang="0">
                              <a:pos x="T6" y="T7"/>
                            </a:cxn>
                            <a:cxn ang="0">
                              <a:pos x="T8" y="T9"/>
                            </a:cxn>
                            <a:cxn ang="0">
                              <a:pos x="T10" y="T11"/>
                            </a:cxn>
                            <a:cxn ang="0">
                              <a:pos x="T12" y="T13"/>
                            </a:cxn>
                          </a:cxnLst>
                          <a:rect l="0" t="0" r="r" b="b"/>
                          <a:pathLst>
                            <a:path w="91" h="57">
                              <a:moveTo>
                                <a:pt x="91" y="5"/>
                              </a:moveTo>
                              <a:lnTo>
                                <a:pt x="91" y="57"/>
                              </a:lnTo>
                              <a:lnTo>
                                <a:pt x="0" y="57"/>
                              </a:lnTo>
                              <a:lnTo>
                                <a:pt x="0" y="0"/>
                              </a:lnTo>
                              <a:lnTo>
                                <a:pt x="91" y="0"/>
                              </a:lnTo>
                              <a:lnTo>
                                <a:pt x="91" y="24"/>
                              </a:lnTo>
                              <a:lnTo>
                                <a:pt x="91"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64135" y="146050"/>
                          <a:ext cx="17780" cy="27305"/>
                        </a:xfrm>
                        <a:custGeom>
                          <a:avLst/>
                          <a:gdLst>
                            <a:gd name="T0" fmla="*/ 0 w 28"/>
                            <a:gd name="T1" fmla="*/ 14 h 43"/>
                            <a:gd name="T2" fmla="*/ 0 w 28"/>
                            <a:gd name="T3" fmla="*/ 0 h 43"/>
                            <a:gd name="T4" fmla="*/ 28 w 28"/>
                            <a:gd name="T5" fmla="*/ 0 h 43"/>
                            <a:gd name="T6" fmla="*/ 28 w 28"/>
                            <a:gd name="T7" fmla="*/ 43 h 43"/>
                            <a:gd name="T8" fmla="*/ 0 w 28"/>
                            <a:gd name="T9" fmla="*/ 43 h 43"/>
                            <a:gd name="T10" fmla="*/ 0 w 28"/>
                            <a:gd name="T11" fmla="*/ 4 h 43"/>
                            <a:gd name="T12" fmla="*/ 0 w 28"/>
                            <a:gd name="T13" fmla="*/ 14 h 43"/>
                          </a:gdLst>
                          <a:ahLst/>
                          <a:cxnLst>
                            <a:cxn ang="0">
                              <a:pos x="T0" y="T1"/>
                            </a:cxn>
                            <a:cxn ang="0">
                              <a:pos x="T2" y="T3"/>
                            </a:cxn>
                            <a:cxn ang="0">
                              <a:pos x="T4" y="T5"/>
                            </a:cxn>
                            <a:cxn ang="0">
                              <a:pos x="T6" y="T7"/>
                            </a:cxn>
                            <a:cxn ang="0">
                              <a:pos x="T8" y="T9"/>
                            </a:cxn>
                            <a:cxn ang="0">
                              <a:pos x="T10" y="T11"/>
                            </a:cxn>
                            <a:cxn ang="0">
                              <a:pos x="T12" y="T13"/>
                            </a:cxn>
                          </a:cxnLst>
                          <a:rect l="0" t="0" r="r" b="b"/>
                          <a:pathLst>
                            <a:path w="28" h="43">
                              <a:moveTo>
                                <a:pt x="0" y="14"/>
                              </a:moveTo>
                              <a:lnTo>
                                <a:pt x="0" y="0"/>
                              </a:lnTo>
                              <a:lnTo>
                                <a:pt x="28" y="0"/>
                              </a:lnTo>
                              <a:lnTo>
                                <a:pt x="28" y="43"/>
                              </a:lnTo>
                              <a:lnTo>
                                <a:pt x="0" y="43"/>
                              </a:lnTo>
                              <a:lnTo>
                                <a:pt x="0" y="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39700" y="36195"/>
                          <a:ext cx="9525" cy="127635"/>
                        </a:xfrm>
                        <a:custGeom>
                          <a:avLst/>
                          <a:gdLst>
                            <a:gd name="T0" fmla="*/ 0 w 15"/>
                            <a:gd name="T1" fmla="*/ 0 h 201"/>
                            <a:gd name="T2" fmla="*/ 15 w 15"/>
                            <a:gd name="T3" fmla="*/ 34 h 201"/>
                            <a:gd name="T4" fmla="*/ 15 w 15"/>
                            <a:gd name="T5" fmla="*/ 168 h 201"/>
                            <a:gd name="T6" fmla="*/ 0 w 15"/>
                            <a:gd name="T7" fmla="*/ 201 h 201"/>
                            <a:gd name="T8" fmla="*/ 0 w 15"/>
                            <a:gd name="T9" fmla="*/ 0 h 201"/>
                          </a:gdLst>
                          <a:ahLst/>
                          <a:cxnLst>
                            <a:cxn ang="0">
                              <a:pos x="T0" y="T1"/>
                            </a:cxn>
                            <a:cxn ang="0">
                              <a:pos x="T2" y="T3"/>
                            </a:cxn>
                            <a:cxn ang="0">
                              <a:pos x="T4" y="T5"/>
                            </a:cxn>
                            <a:cxn ang="0">
                              <a:pos x="T6" y="T7"/>
                            </a:cxn>
                            <a:cxn ang="0">
                              <a:pos x="T8" y="T9"/>
                            </a:cxn>
                          </a:cxnLst>
                          <a:rect l="0" t="0" r="r" b="b"/>
                          <a:pathLst>
                            <a:path w="15" h="201">
                              <a:moveTo>
                                <a:pt x="0" y="0"/>
                              </a:moveTo>
                              <a:lnTo>
                                <a:pt x="15" y="34"/>
                              </a:lnTo>
                              <a:lnTo>
                                <a:pt x="15" y="168"/>
                              </a:lnTo>
                              <a:lnTo>
                                <a:pt x="0" y="20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54610" y="36195"/>
                          <a:ext cx="9525" cy="127635"/>
                        </a:xfrm>
                        <a:custGeom>
                          <a:avLst/>
                          <a:gdLst>
                            <a:gd name="T0" fmla="*/ 15 w 15"/>
                            <a:gd name="T1" fmla="*/ 0 h 201"/>
                            <a:gd name="T2" fmla="*/ 0 w 15"/>
                            <a:gd name="T3" fmla="*/ 34 h 201"/>
                            <a:gd name="T4" fmla="*/ 0 w 15"/>
                            <a:gd name="T5" fmla="*/ 168 h 201"/>
                            <a:gd name="T6" fmla="*/ 15 w 15"/>
                            <a:gd name="T7" fmla="*/ 201 h 201"/>
                            <a:gd name="T8" fmla="*/ 15 w 15"/>
                            <a:gd name="T9" fmla="*/ 0 h 201"/>
                          </a:gdLst>
                          <a:ahLst/>
                          <a:cxnLst>
                            <a:cxn ang="0">
                              <a:pos x="T0" y="T1"/>
                            </a:cxn>
                            <a:cxn ang="0">
                              <a:pos x="T2" y="T3"/>
                            </a:cxn>
                            <a:cxn ang="0">
                              <a:pos x="T4" y="T5"/>
                            </a:cxn>
                            <a:cxn ang="0">
                              <a:pos x="T6" y="T7"/>
                            </a:cxn>
                            <a:cxn ang="0">
                              <a:pos x="T8" y="T9"/>
                            </a:cxn>
                          </a:cxnLst>
                          <a:rect l="0" t="0" r="r" b="b"/>
                          <a:pathLst>
                            <a:path w="15" h="201">
                              <a:moveTo>
                                <a:pt x="15" y="0"/>
                              </a:moveTo>
                              <a:lnTo>
                                <a:pt x="0" y="34"/>
                              </a:lnTo>
                              <a:lnTo>
                                <a:pt x="0" y="168"/>
                              </a:lnTo>
                              <a:lnTo>
                                <a:pt x="15" y="20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xmlns:w16du="http://schemas.microsoft.com/office/word/2023/wordml/word16du" xmlns:a="http://schemas.openxmlformats.org/drawingml/2006/main" xmlns:a14="http://schemas.microsoft.com/office/drawing/2010/main" xmlns:arto="http://schemas.microsoft.com/office/word/2006/arto">
          <w:pict w14:anchorId="127A4B6D">
            <v:group id="Canvas 21" style="width:84pt;height:16.5pt;mso-position-horizontal-relative:char;mso-position-vertical-relative:line" coordsize="10668,2095" o:spid="_x0000_s1026" editas="canvas" w14:anchorId="2AB3D8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10668;height:2095;visibility:visible;mso-wrap-style:square" type="#_x0000_t75">
                <v:fill o:detectmouseclick="t"/>
                <v:path o:connecttype="none"/>
              </v:shape>
              <v:shape id="Freeform 4" style="position:absolute;left:6953;top:304;width:1092;height:1366;visibility:visible;mso-wrap-style:square;v-text-anchor:top" coordsize="172,215" o:spid="_x0000_s1028" fillcolor="black" strokeweight="0" path="m71,129r-9,l48,119,33,115,19,100,9,86,9,62,14,43,19,33,33,19,48,9,57,5,81,r29,l129,9r24,10l162,29,129,62r-5,-5l115,52,100,43r-14,l71,48,62,62r,5l67,76r14,5l105,86r19,5l143,95r15,10l167,119r5,20l172,158r-5,19l158,191r-15,10l129,205r-10,5l110,215r-48,l48,210,33,201,19,191,9,186,,177,33,148r10,5l48,158r19,9l81,172r19,l115,162r,-23l105,134r-19,l71,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">
                <v:path arrowok="t" o:connecttype="custom" o:connectlocs="45085,81915;39370,81915;30480,75565;20955,73025;12065,63500;5715,54610;5715,39370;8890,27305;12065,20955;20955,12065;30480,5715;36195,3175;51435,0;69850,0;81915,5715;97155,12065;102870,18415;81915,39370;78740,36195;73025,33020;63500,27305;54610,27305;45085,30480;39370,39370;39370,42545;42545,48260;51435,51435;66675,54610;78740,57785;90805,60325;100330,66675;106045,75565;109220,88265;109220,100330;106045,112395;100330,121285;90805,127635;81915,130175;75565,133350;69850,136525;39370,136525;30480,133350;20955,127635;12065,121285;5715,118110;0,112395;20955,93980;27305,97155;30480,100330;42545,106045;51435,109220;63500,109220;73025,102870;73025,88265;66675,85090;54610,85090;45085,81915" o:connectangles="0,0,0,0,0,0,0,0,0,0,0,0,0,0,0,0,0,0,0,0,0,0,0,0,0,0,0,0,0,0,0,0,0,0,0,0,0,0,0,0,0,0,0,0,0,0,0,0,0,0,0,0,0,0,0,0,0"/>
              </v:shape>
              <v:shape id="Freeform 5" style="position:absolute;left:9480;top:336;width:1067;height:1334;visibility:visible;mso-wrap-style:square;v-text-anchor:top" coordsize="168,210" o:spid="_x0000_s1029" fillcolor="black" strokeweight="0" path="m,129l,4,53,r,76l115,76,115,r53,l168,210r-53,l115,124r-62,l53,210,,210,,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">
                <v:path arrowok="t" o:connecttype="custom" o:connectlocs="0,81915;0,2540;33655,0;33655,48260;73025,48260;73025,0;106680,0;106680,133350;73025,133350;73025,78740;33655,78740;33655,133350;0,133350;0,81915" o:connectangles="0,0,0,0,0,0,0,0,0,0,0,0,0,0"/>
              </v:shape>
              <v:shape id="Freeform 6" style="position:absolute;left:5715;top:304;width:1244;height:1366;visibility:visible;mso-wrap-style:square;v-text-anchor:top" coordsize="196,215" o:spid="_x0000_s1030" fillcolor="black" strokeweight="0" path="m,91l,86,5,76,9,57,19,43,38,19,62,9,96,r9,l134,9r19,10l172,38r10,5l182,48r4,4l196,81r,53l191,148r,5l182,172r-29,29l129,210r-24,5l81,215,52,205,33,191,19,177,9,158,,119,,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">
                <v:path arrowok="t" o:connecttype="custom" o:connectlocs="0,57785;0,54610;3175,48260;5715,36195;12065,27305;24130,12065;39370,5715;60960,0;66675,0;85090,5715;97155,12065;109220,24130;115570,27305;115570,30480;118110,33020;124460,51435;124460,85090;121285,93980;121285,97155;115570,109220;97155,127635;81915,133350;66675,136525;51435,136525;33020,130175;20955,121285;12065,112395;5715,100330;0,75565;0,57785" o:connectangles="0,0,0,0,0,0,0,0,0,0,0,0,0,0,0,0,0,0,0,0,0,0,0,0,0,0,0,0,0,0"/>
              </v:shape>
              <v:shape id="Freeform 7" style="position:absolute;left:4495;top:336;width:1124;height:1334;visibility:visible;mso-wrap-style:square;v-text-anchor:top" coordsize="177,210" o:spid="_x0000_s1031" fillcolor="black" strokeweight="0" path="m91,r34,l144,9r14,15l163,38r5,9l168,67,158,86r-9,14l168,119r5,10l177,143r,10l168,181r-5,l163,186r-9,5l149,196r-10,4l134,205r-9,l115,210,,21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">
                <v:path arrowok="t" o:connecttype="custom" o:connectlocs="57785,0;79375,0;91440,5715;100330,15240;103505,24130;106680,29845;106680,42545;100330,54610;94615,63500;106680,75565;109855,81915;112395,90805;112395,97155;106680,114935;103505,114935;103505,118110;97790,121285;94615,124460;88265,127000;85090,130175;79375,130175;73025,133350;0,133350;0,0;57785,0" o:connectangles="0,0,0,0,0,0,0,0,0,0,0,0,0,0,0,0,0,0,0,0,0,0,0,0,0"/>
              </v:shape>
              <v:shape id="Freeform 8" style="position:absolute;left:6045;top:609;width:578;height:756;visibility:visible;mso-wrap-style:square;v-text-anchor:top" coordsize="91,119" o:spid="_x0000_s1032" strokeweight="0" path="m5,86r5,14l24,114r10,5l48,119r15,-5l67,110r10,-5l82,100,91,86r,-48l82,24,77,14,67,9,58,4,44,,29,9r-9,5l10,24,,43,,71,5,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">
                <v:path arrowok="t" o:connecttype="custom" o:connectlocs="3175,54610;6350,63500;15240,72390;21590,75565;30480,75565;40005,72390;42545,69850;48895,66675;52070,63500;57785,54610;57785,24130;52070,15240;48895,8890;42545,5715;36830,2540;27940,0;18415,5715;12700,8890;6350,15240;0,27305;0,45085;3175,54610" o:connectangles="0,0,0,0,0,0,0,0,0,0,0,0,0,0,0,0,0,0,0,0,0,0"/>
              </v:shape>
              <v:shape id="Freeform 9" style="position:absolute;left:4832;top:609;width:394;height:241;visibility:visible;mso-wrap-style:square;v-text-anchor:top" coordsize="62,38" o:spid="_x0000_s1033" strokeweight="0" path="m14,l,,,38r53,l53,33r9,-5l62,14,5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">
                <v:path arrowok="t" o:connecttype="custom" o:connectlocs="8890,0;0,0;0,24130;33655,24130;33655,20955;39370,17780;39370,8890;33655,0;8890,0" o:connectangles="0,0,0,0,0,0,0,0,0"/>
              </v:shape>
              <v:shape id="Freeform 10" style="position:absolute;left:4832;top:1123;width:425;height:242;visibility:visible;mso-wrap-style:square;v-text-anchor:top" coordsize="67,38" o:spid="_x0000_s1034" strokeweight="0" path="m19,l,,,38r53,l62,33r5,-9l67,14,62,5,53,,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">
                <v:path arrowok="t" o:connecttype="custom" o:connectlocs="12065,0;0,0;0,24130;33655,24130;39370,20955;42545,15240;42545,8890;39370,3175;33655,0;12065,0" o:connectangles="0,0,0,0,0,0,0,0,0,0"/>
              </v:shape>
              <v:shape id="Freeform 11" style="position:absolute;left:8204;top:336;width:1124;height:1334;visibility:visible;mso-wrap-style:square;v-text-anchor:top" coordsize="177,210" o:spid="_x0000_s1035" fillcolor="black" strokeweight="0" path="m58,124r5,14l63,143r9,5l82,157r9,5l110,162r10,-5l139,138r38,29l149,196r-19,9l115,210r-38,l63,205,48,196,19,167,15,157r-5,-9l5,143,,124,,100,10,67,19,47,34,28,53,14,72,4,91,r34,l134,4r5,5l149,14r28,29l163,57r-5,l139,71r-5,-9l125,57r,-5l115,47r-29,l72,57,63,71,58,86r-5,9l53,119r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">
                <v:path arrowok="t" o:connecttype="custom" o:connectlocs="36830,78740;40005,87630;40005,90805;45720,93980;52070,99695;57785,102870;69850,102870;76200,99695;88265,87630;112395,106045;94615,124460;82550,130175;73025,133350;48895,133350;40005,130175;30480,124460;12065,106045;9525,99695;6350,93980;3175,90805;0,78740;0,63500;6350,42545;12065,29845;21590,17780;33655,8890;45720,2540;57785,0;79375,0;85090,2540;88265,5715;94615,8890;112395,27305;103505,36195;100330,36195;88265,45085;85090,39370;79375,36195;79375,33020;73025,29845;54610,29845;45720,36195;40005,45085;36830,54610;33655,60325;33655,75565;36830,78740" o:connectangles="0,0,0,0,0,0,0,0,0,0,0,0,0,0,0,0,0,0,0,0,0,0,0,0,0,0,0,0,0,0,0,0,0,0,0,0,0,0,0,0,0,0,0,0,0,0,0"/>
              </v:shape>
              <v:shape id="Freeform 12" style="position:absolute;left:31;top:31;width:1975;height:1943;visibility:visible;mso-wrap-style:square;v-text-anchor:top" coordsize="311,306" o:spid="_x0000_s1036" fillcolor="black" stroked="f" path="m153,l134,r-5,5l110,5r-5,4l96,9r,5l86,14r-5,5l76,19r-4,5l67,24r,4l62,28,29,62r,5l24,67r,9l19,76r,5l14,81r,10l9,95r,10l5,105r,24l,129r,48l5,177r,24l9,201r,9l14,215r,10l19,225r,4l24,229r,10l29,239r,5l38,253r5,l43,258r19,19l67,277r,5l72,282r4,5l81,287r5,5l96,292r,4l105,296r5,5l129,301r5,5l177,306r5,-5l201,301r5,-5l215,296r,-4l225,292r5,-5l234,287r5,-5l244,282r,-5l249,277r19,-19l268,253r5,l282,244r,-5l287,239r,-10l292,229r,-4l297,225r,-10l301,210r,-9l306,201r,-24l311,177r,-48l306,129r,-24l301,105r,-10l297,91r,-10l292,81r,-5l287,76r,-9l282,67r,-5l249,28r-5,l244,24r-5,l234,19r-4,l225,14r-10,l215,9r-9,l201,5r-19,l177,,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">
                <v:path arrowok="t" o:connecttype="custom" o:connectlocs="85090,0;69850,3175;60960,5715;54610,8890;48260,12065;42545,15240;39370,17780;18415,42545;15240,48260;12065,51435;8890,57785;5715,66675;3175,81915;0,112395;3175,127635;5715,133350;8890,142875;12065,145415;15240,151765;18415,154940;27305,160655;39370,175895;42545,179070;48260,182245;54610,185420;60960,187960;69850,191135;85090,194310;115570,191135;130810,187960;136525,185420;146050,182245;151765,179070;154940,175895;170180,163830;173355,160655;179070,151765;182245,145415;185420,142875;188595,136525;191135,127635;194310,112395;197485,81915;194310,66675;191135,60325;188595,51435;185420,48260;182245,42545;179070,39370;154940,17780;151765,15240;146050,12065;136525,8890;130810,5715;115570,3175;97155,0" o:connectangles="0,0,0,0,0,0,0,0,0,0,0,0,0,0,0,0,0,0,0,0,0,0,0,0,0,0,0,0,0,0,0,0,0,0,0,0,0,0,0,0,0,0,0,0,0,0,0,0,0,0,0,0,0,0,0,0"/>
              </v:shape>
              <v:shape id="Freeform 13" style="position:absolute;left:120;top:120;width:1797;height:1765;visibility:visible;mso-wrap-style:square;v-text-anchor:top" coordsize="283,278" o:spid="_x0000_s1037" stroked="f" path="m139,l129,r-4,5l101,5r,5l86,10r,4l82,14r-5,5l72,19r-5,5l62,24r,5l58,29r-5,5l34,48r,5l29,58r,4l24,62r,5l19,67r,10l15,77r,9l10,91r,10l5,105r,19l,124r,29l5,153r,19l10,177r,10l15,191r,10l19,201r,10l24,211r,4l29,215r,5l34,225r,5l53,244r5,5l62,249r,5l67,254r5,4l77,258r5,5l86,263r,5l101,268r,5l125,273r4,5l153,278r5,-5l182,273r,-5l196,268r,-5l201,263r5,-5l211,258r5,-4l220,254r,-5l225,249r5,-5l249,230r,-5l254,220r,-5l259,215r,-4l263,211r,-10l268,201r,-10l273,187r,-10l278,172r,-19l283,153r,-29l278,124r,-19l273,101r,-10l268,86r,-9l263,77r,-10l259,67r,-5l254,62r,-4l249,53r,-5l230,34r-5,-5l220,29r,-5l216,24r-5,-5l206,19r-5,-5l196,14r,-4l182,10r,-5l158,5,153,,1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">
                <v:path arrowok="t" o:connecttype="custom" o:connectlocs="81915,0;64135,3175;54610,6350;52070,8890;45720,12065;39370,15240;36830,18415;21590,30480;18415,36830;15240,39370;12065,42545;9525,48895;6350,57785;3175,66675;0,78740;3175,97155;6350,112395;9525,121285;12065,127635;15240,133985;18415,136525;21590,142875;33655,154940;39370,158115;42545,161290;48895,163830;54610,167005;64135,170180;79375,173355;97155,176530;115570,173355;124460,170180;127635,167005;133985,163830;139700,161290;142875,158115;158115,146050;161290,139700;164465,136525;167005,133985;170180,127635;173355,118745;176530,109220;179705,97155;176530,78740;173355,64135;170180,54610;167005,48895;164465,42545;161290,39370;158115,33655;146050,21590;139700,18415;137160,15240;130810,12065;124460,8890;115570,6350;100330,3175;88265,0" o:connectangles="0,0,0,0,0,0,0,0,0,0,0,0,0,0,0,0,0,0,0,0,0,0,0,0,0,0,0,0,0,0,0,0,0,0,0,0,0,0,0,0,0,0,0,0,0,0,0,0,0,0,0,0,0,0,0,0,0,0,0"/>
              </v:shape>
              <v:shape id="Freeform 14" style="position:absolute;left:273;top:273;width:1492;height:1460;visibility:visible;mso-wrap-style:square;v-text-anchor:top" coordsize="235,230" o:spid="_x0000_s1038" fillcolor="black" stroked="f" path="m115,l86,r,5l72,5r,5l62,10r-4,4l53,14r,5l48,19r-5,5l24,38r,5l19,48r,5l14,57r,5l10,62r,10l5,72r,19l,91r,43l5,134r,19l10,153r,10l14,167r,5l19,172r,5l24,182r,5l43,206r5,l53,210r5,l58,215r9,l67,220r10,l77,225r19,l96,230r43,l139,225r19,l158,220r10,l168,215r9,l177,210r5,l187,206r5,l211,187r,-5l215,177r,-5l220,172r,-5l225,163r,-10l230,153r,-19l235,134r,-43l230,91r,-19l225,72r,-10l220,62r,-5l215,53r,-5l211,43r,-5l192,24r-5,-5l182,19r,-5l177,14r-5,-4l163,10r,-5l148,5r,-5l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">
                <v:path arrowok="t" o:connecttype="custom" o:connectlocs="54610,0;45720,3175;39370,6350;33655,8890;30480,12065;15240,24130;12065,30480;8890,36195;6350,39370;3175,45720;0,57785;3175,85090;6350,97155;8890,106045;12065,109220;15240,115570;27305,130810;33655,133350;36830,136525;42545,139700;48895,142875;60960,146050;88265,142875;100330,139700;106680,136525;112395,133350;118745,130810;133985,118745;136525,112395;139700,109220;142875,103505;146050,97155;149225,85090;146050,57785;142875,45720;139700,39370;136525,33655;133985,27305;121920,15240;115570,12065;112395,8890;103505,6350;93980,3175;73025,0" o:connectangles="0,0,0,0,0,0,0,0,0,0,0,0,0,0,0,0,0,0,0,0,0,0,0,0,0,0,0,0,0,0,0,0,0,0,0,0,0,0,0,0,0,0,0,0"/>
              </v:shape>
              <v:shape id="Freeform 15" style="position:absolute;left:361;top:361;width:1309;height:1277;visibility:visible;mso-wrap-style:square;v-text-anchor:top" coordsize="206,201" o:spid="_x0000_s1039" stroked="f" path="m101,l91,r,5l72,5r-5,5l58,10r,5l48,15r,5l44,20r,4l39,24,20,43r,5l15,53r,5l10,58r,9l5,67r,19l,86r,29l5,115r,19l10,134r,10l15,144r,5l20,153r,5l39,177r5,l44,182r4,l48,187r10,l58,192r9,l72,196r19,l91,201r24,l115,196r19,l139,192r10,l149,187r9,l158,182r5,l163,177r5,l187,158r,-5l192,149r,-5l197,144r,-10l201,134r,-19l206,115r,-29l201,86r,-19l197,67r,-9l192,58r,-5l187,48r,-5l168,24r-5,l163,20r-5,l158,15r-9,l149,10r-10,l134,5r-19,l115,,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">
                <v:path arrowok="t" o:connecttype="custom" o:connectlocs="57785,0;45720,3175;36830,6350;30480,9525;27940,12700;24765,15240;12700,30480;9525,36830;6350,42545;3175,54610;0,73025;3175,85090;6350,91440;9525,94615;12700,100330;27940,112395;30480,115570;36830,118745;42545,121920;57785,124460;73025,127635;85090,124460;94615,121920;100330,118745;103505,115570;106680,112395;118745,97155;121920,91440;125095,85090;127635,73025;130810,54610;127635,42545;125095,36830;121920,33655;118745,27305;103505,15240;100330,12700;94615,9525;88265,6350;73025,3175;64135,0" o:connectangles="0,0,0,0,0,0,0,0,0,0,0,0,0,0,0,0,0,0,0,0,0,0,0,0,0,0,0,0,0,0,0,0,0,0,0,0,0,0,0,0,0"/>
              </v:shape>
              <v:rect id="Rectangle 16" style="position:absolute;left:641;top:698;width:756;height:121;visibility:visible;mso-wrap-style:square;v-text-anchor:top" o:spid="_x0000_s1040"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v:rect id="Rectangle 17" style="position:absolute;left:641;top:1187;width:756;height:121;visibility:visible;mso-wrap-style:square;v-text-anchor:top" o:spid="_x0000_s1041"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v:shape id="Freeform 18" style="position:absolute;left:641;top:273;width:178;height:273;visibility:visible;mso-wrap-style:square;v-text-anchor:top" coordsize="28,43" o:spid="_x0000_s1042" stroked="f" path="m,14l,,28,r,43l,43,,5r,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">
                <v:path arrowok="t" o:connecttype="custom" o:connectlocs="0,8890;0,0;17780,0;17780,27305;0,27305;0,3175;0,8890" o:connectangles="0,0,0,0,0,0,0"/>
              </v:shape>
              <v:shape id="Freeform 19" style="position:absolute;left:819;top:209;width:578;height:368;visibility:visible;mso-wrap-style:square;v-text-anchor:top" coordsize="91,58" o:spid="_x0000_s1043" stroked="f" path="m91,5r,53l,58,,,91,r,24l9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">
                <v:path arrowok="t" o:connecttype="custom" o:connectlocs="57785,3175;57785,36830;0,36830;0,0;57785,0;57785,15240;57785,3175" o:connectangles="0,0,0,0,0,0,0"/>
              </v:shape>
              <v:shape id="Freeform 20" style="position:absolute;left:819;top:1397;width:578;height:361;visibility:visible;mso-wrap-style:square;v-text-anchor:top" coordsize="91,57" o:spid="_x0000_s1044" stroked="f" path="m91,5r,52l,57,,,91,r,24l9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">
                <v:path arrowok="t" o:connecttype="custom" o:connectlocs="57785,3175;57785,36195;0,36195;0,0;57785,0;57785,15240;57785,3175" o:connectangles="0,0,0,0,0,0,0"/>
              </v:shape>
              <v:shape id="Freeform 21" style="position:absolute;left:641;top:1460;width:178;height:273;visibility:visible;mso-wrap-style:square;v-text-anchor:top" coordsize="28,43" o:spid="_x0000_s1045" stroked="f" path="m,14l,,28,r,43l,43,,4,,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">
                <v:path arrowok="t" o:connecttype="custom" o:connectlocs="0,8890;0,0;17780,0;17780,27305;0,27305;0,2540;0,8890" o:connectangles="0,0,0,0,0,0,0"/>
              </v:shape>
              <v:shape id="Freeform 22" style="position:absolute;left:1397;top:361;width:95;height:1277;visibility:visible;mso-wrap-style:square;v-text-anchor:top" coordsize="15,201" o:spid="_x0000_s1046" fillcolor="black" stroked="f" path="m,l15,34r,134l,2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">
                <v:path arrowok="t" o:connecttype="custom" o:connectlocs="0,0;9525,21590;9525,106680;0,127635;0,0" o:connectangles="0,0,0,0,0"/>
              </v:shape>
              <v:shape id="Freeform 23" style="position:absolute;left:546;top:361;width:95;height:1277;visibility:visible;mso-wrap-style:square;v-text-anchor:top" coordsize="15,201" o:spid="_x0000_s1047" fillcolor="black" stroked="f" path="m15,l,34,,168r15,33l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">
                <v:path arrowok="t" o:connecttype="custom" o:connectlocs="9525,0;0,21590;0,106680;9525,127635;9525,0" o:connectangles="0,0,0,0,0"/>
              </v:shape>
              <w10:anchorlock/>
            </v:group>
          </w:pict>
        </mc:Fallback>
      </mc:AlternateContent>
    </w:r>
    <w:r w:rsidR="00505575">
      <w:tab/>
      <w:t xml:space="preserve">                             </w:t>
    </w:r>
    <w:r w:rsidR="00505575" w:rsidRPr="00DB0F35">
      <w:rPr>
        <w:sz w:val="28"/>
        <w:szCs w:val="28"/>
      </w:rPr>
      <w:t xml:space="preserve">Quality System </w:t>
    </w:r>
    <w:r w:rsidR="00804E73">
      <w:rPr>
        <w:sz w:val="28"/>
        <w:szCs w:val="28"/>
      </w:rPr>
      <w:t>Template</w:t>
    </w:r>
    <w:r w:rsidR="00505575">
      <w:rPr>
        <w:sz w:val="28"/>
        <w:szCs w:val="28"/>
      </w:rPr>
      <w:t xml:space="preserve">                        </w:t>
    </w:r>
    <w:r w:rsidR="00505575" w:rsidRPr="5E52CF57">
      <w:rPr>
        <w:b/>
        <w:bCs/>
      </w:rPr>
      <w:t xml:space="preserve">Page </w:t>
    </w:r>
    <w:r w:rsidR="00505575" w:rsidRPr="5E52CF57">
      <w:rPr>
        <w:b/>
        <w:bCs/>
        <w:noProof/>
      </w:rPr>
      <w:fldChar w:fldCharType="begin"/>
    </w:r>
    <w:r w:rsidR="00505575" w:rsidRPr="00804E73">
      <w:rPr>
        <w:b/>
      </w:rPr>
      <w:instrText xml:space="preserve"> PAGE </w:instrText>
    </w:r>
    <w:r w:rsidR="00505575" w:rsidRPr="5E52CF57">
      <w:rPr>
        <w:b/>
      </w:rPr>
      <w:fldChar w:fldCharType="separate"/>
    </w:r>
    <w:r w:rsidR="00B10CA7" w:rsidRPr="5E52CF57">
      <w:rPr>
        <w:b/>
        <w:bCs/>
        <w:noProof/>
      </w:rPr>
      <w:t>1</w:t>
    </w:r>
    <w:r w:rsidR="00505575" w:rsidRPr="5E52CF57">
      <w:rPr>
        <w:b/>
        <w:bCs/>
        <w:noProof/>
      </w:rPr>
      <w:fldChar w:fldCharType="end"/>
    </w:r>
    <w:r w:rsidR="00505575" w:rsidRPr="5E52CF57">
      <w:rPr>
        <w:b/>
        <w:bCs/>
      </w:rPr>
      <w:t xml:space="preserve"> of </w:t>
    </w:r>
    <w:r w:rsidR="00505575" w:rsidRPr="5E52CF57">
      <w:rPr>
        <w:b/>
        <w:bCs/>
        <w:noProof/>
      </w:rPr>
      <w:fldChar w:fldCharType="begin"/>
    </w:r>
    <w:r w:rsidR="00505575" w:rsidRPr="00804E73">
      <w:rPr>
        <w:b/>
      </w:rPr>
      <w:instrText xml:space="preserve"> NUMPAGES </w:instrText>
    </w:r>
    <w:r w:rsidR="00505575" w:rsidRPr="5E52CF57">
      <w:rPr>
        <w:b/>
      </w:rPr>
      <w:fldChar w:fldCharType="separate"/>
    </w:r>
    <w:r w:rsidR="00B10CA7" w:rsidRPr="5E52CF57">
      <w:rPr>
        <w:b/>
        <w:bCs/>
        <w:noProof/>
      </w:rPr>
      <w:t>2</w:t>
    </w:r>
    <w:r w:rsidR="00505575" w:rsidRPr="5E52CF57">
      <w:rPr>
        <w:b/>
        <w:bCs/>
        <w:noProof/>
      </w:rPr>
      <w:fldChar w:fldCharType="end"/>
    </w:r>
  </w:p>
  <w:p w14:paraId="0F865679" w14:textId="37C894C3" w:rsidR="00505575" w:rsidRDefault="00505575" w:rsidP="0FF59BCE">
    <w:pPr>
      <w:pStyle w:val="Header"/>
      <w:pBdr>
        <w:bottom w:val="single" w:sz="4" w:space="1" w:color="auto"/>
      </w:pBdr>
      <w:tabs>
        <w:tab w:val="clear" w:pos="9406"/>
        <w:tab w:val="right" w:pos="9087"/>
      </w:tabs>
    </w:pPr>
    <w:r>
      <w:tab/>
    </w:r>
    <w:r w:rsidR="0FF59BCE" w:rsidRPr="5E52CF57">
      <w:rPr>
        <w:b/>
        <w:bCs/>
        <w:sz w:val="28"/>
        <w:szCs w:val="28"/>
      </w:rPr>
      <w:t>Release Note</w:t>
    </w:r>
    <w:r>
      <w:tab/>
    </w:r>
  </w:p>
</w:hdr>
</file>

<file path=word/intelligence2.xml><?xml version="1.0" encoding="utf-8"?>
<int2:intelligence xmlns:int2="http://schemas.microsoft.com/office/intelligence/2020/intelligence" xmlns:oel="http://schemas.microsoft.com/office/2019/extlst">
  <int2:observations>
    <int2:textHash int2:hashCode="mEHVoougaMnGoP" int2:id="ffmRca87">
      <int2:state int2:value="Rejected" int2:type="AugLoop_Text_Critique"/>
    </int2:textHash>
    <int2:bookmark int2:bookmarkName="_Int_jbQ97RtD" int2:invalidationBookmarkName="" int2:hashCode="9PPTI+ZwySW1pD" int2:id="1OvlsXJs">
      <int2:state int2:value="Rejected" int2:type="AugLoop_Text_Critique"/>
    </int2:bookmark>
    <int2:bookmark int2:bookmarkName="_Int_Md3SfW5g" int2:invalidationBookmarkName="" int2:hashCode="9PPTI+ZwySW1pD" int2:id="H1st9so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5FC"/>
    <w:multiLevelType w:val="hybridMultilevel"/>
    <w:tmpl w:val="3806CA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A7DB0"/>
    <w:multiLevelType w:val="hybridMultilevel"/>
    <w:tmpl w:val="62BC1E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B0240E"/>
    <w:multiLevelType w:val="hybridMultilevel"/>
    <w:tmpl w:val="D284D154"/>
    <w:lvl w:ilvl="0" w:tplc="3AECB846">
      <w:start w:val="1"/>
      <w:numFmt w:val="bullet"/>
      <w:lvlText w:val=""/>
      <w:lvlJc w:val="left"/>
      <w:pPr>
        <w:ind w:left="720" w:hanging="360"/>
      </w:pPr>
      <w:rPr>
        <w:rFonts w:ascii="Symbol" w:hAnsi="Symbol" w:hint="default"/>
      </w:rPr>
    </w:lvl>
    <w:lvl w:ilvl="1" w:tplc="CE9E2CF0">
      <w:start w:val="1"/>
      <w:numFmt w:val="bullet"/>
      <w:lvlText w:val="o"/>
      <w:lvlJc w:val="left"/>
      <w:pPr>
        <w:ind w:left="1440" w:hanging="360"/>
      </w:pPr>
      <w:rPr>
        <w:rFonts w:ascii="Courier New" w:hAnsi="Courier New" w:hint="default"/>
      </w:rPr>
    </w:lvl>
    <w:lvl w:ilvl="2" w:tplc="3DF2BD32">
      <w:start w:val="1"/>
      <w:numFmt w:val="bullet"/>
      <w:lvlText w:val=""/>
      <w:lvlJc w:val="left"/>
      <w:pPr>
        <w:ind w:left="2160" w:hanging="360"/>
      </w:pPr>
      <w:rPr>
        <w:rFonts w:ascii="Wingdings" w:hAnsi="Wingdings" w:hint="default"/>
      </w:rPr>
    </w:lvl>
    <w:lvl w:ilvl="3" w:tplc="D9540268">
      <w:start w:val="1"/>
      <w:numFmt w:val="bullet"/>
      <w:lvlText w:val=""/>
      <w:lvlJc w:val="left"/>
      <w:pPr>
        <w:ind w:left="2880" w:hanging="360"/>
      </w:pPr>
      <w:rPr>
        <w:rFonts w:ascii="Symbol" w:hAnsi="Symbol" w:hint="default"/>
      </w:rPr>
    </w:lvl>
    <w:lvl w:ilvl="4" w:tplc="AC9C7D18">
      <w:start w:val="1"/>
      <w:numFmt w:val="bullet"/>
      <w:lvlText w:val="o"/>
      <w:lvlJc w:val="left"/>
      <w:pPr>
        <w:ind w:left="3600" w:hanging="360"/>
      </w:pPr>
      <w:rPr>
        <w:rFonts w:ascii="Courier New" w:hAnsi="Courier New" w:hint="default"/>
      </w:rPr>
    </w:lvl>
    <w:lvl w:ilvl="5" w:tplc="81A4F75C">
      <w:start w:val="1"/>
      <w:numFmt w:val="bullet"/>
      <w:lvlText w:val=""/>
      <w:lvlJc w:val="left"/>
      <w:pPr>
        <w:ind w:left="4320" w:hanging="360"/>
      </w:pPr>
      <w:rPr>
        <w:rFonts w:ascii="Wingdings" w:hAnsi="Wingdings" w:hint="default"/>
      </w:rPr>
    </w:lvl>
    <w:lvl w:ilvl="6" w:tplc="06B6E73A">
      <w:start w:val="1"/>
      <w:numFmt w:val="bullet"/>
      <w:lvlText w:val=""/>
      <w:lvlJc w:val="left"/>
      <w:pPr>
        <w:ind w:left="5040" w:hanging="360"/>
      </w:pPr>
      <w:rPr>
        <w:rFonts w:ascii="Symbol" w:hAnsi="Symbol" w:hint="default"/>
      </w:rPr>
    </w:lvl>
    <w:lvl w:ilvl="7" w:tplc="2EEEA81C">
      <w:start w:val="1"/>
      <w:numFmt w:val="bullet"/>
      <w:lvlText w:val="o"/>
      <w:lvlJc w:val="left"/>
      <w:pPr>
        <w:ind w:left="5760" w:hanging="360"/>
      </w:pPr>
      <w:rPr>
        <w:rFonts w:ascii="Courier New" w:hAnsi="Courier New" w:hint="default"/>
      </w:rPr>
    </w:lvl>
    <w:lvl w:ilvl="8" w:tplc="C4C0ACAA">
      <w:start w:val="1"/>
      <w:numFmt w:val="bullet"/>
      <w:lvlText w:val=""/>
      <w:lvlJc w:val="left"/>
      <w:pPr>
        <w:ind w:left="6480" w:hanging="360"/>
      </w:pPr>
      <w:rPr>
        <w:rFonts w:ascii="Wingdings" w:hAnsi="Wingdings" w:hint="default"/>
      </w:rPr>
    </w:lvl>
  </w:abstractNum>
  <w:abstractNum w:abstractNumId="3" w15:restartNumberingAfterBreak="0">
    <w:nsid w:val="121D1025"/>
    <w:multiLevelType w:val="hybridMultilevel"/>
    <w:tmpl w:val="1AEADF86"/>
    <w:lvl w:ilvl="0" w:tplc="DD663E26">
      <w:start w:val="1"/>
      <w:numFmt w:val="bullet"/>
      <w:lvlText w:val=""/>
      <w:lvlJc w:val="left"/>
      <w:pPr>
        <w:ind w:left="720" w:hanging="360"/>
      </w:pPr>
      <w:rPr>
        <w:rFonts w:ascii="Symbol" w:hAnsi="Symbol" w:hint="default"/>
      </w:rPr>
    </w:lvl>
    <w:lvl w:ilvl="1" w:tplc="B99C4E68">
      <w:start w:val="1"/>
      <w:numFmt w:val="bullet"/>
      <w:lvlText w:val="o"/>
      <w:lvlJc w:val="left"/>
      <w:pPr>
        <w:ind w:left="1440" w:hanging="360"/>
      </w:pPr>
      <w:rPr>
        <w:rFonts w:ascii="Courier New" w:hAnsi="Courier New" w:hint="default"/>
      </w:rPr>
    </w:lvl>
    <w:lvl w:ilvl="2" w:tplc="5DB0874C">
      <w:start w:val="1"/>
      <w:numFmt w:val="bullet"/>
      <w:lvlText w:val=""/>
      <w:lvlJc w:val="left"/>
      <w:pPr>
        <w:ind w:left="2160" w:hanging="360"/>
      </w:pPr>
      <w:rPr>
        <w:rFonts w:ascii="Wingdings" w:hAnsi="Wingdings" w:hint="default"/>
      </w:rPr>
    </w:lvl>
    <w:lvl w:ilvl="3" w:tplc="EE96882E">
      <w:start w:val="1"/>
      <w:numFmt w:val="bullet"/>
      <w:lvlText w:val=""/>
      <w:lvlJc w:val="left"/>
      <w:pPr>
        <w:ind w:left="2880" w:hanging="360"/>
      </w:pPr>
      <w:rPr>
        <w:rFonts w:ascii="Symbol" w:hAnsi="Symbol" w:hint="default"/>
      </w:rPr>
    </w:lvl>
    <w:lvl w:ilvl="4" w:tplc="C84CC952">
      <w:start w:val="1"/>
      <w:numFmt w:val="bullet"/>
      <w:lvlText w:val="o"/>
      <w:lvlJc w:val="left"/>
      <w:pPr>
        <w:ind w:left="3600" w:hanging="360"/>
      </w:pPr>
      <w:rPr>
        <w:rFonts w:ascii="Courier New" w:hAnsi="Courier New" w:hint="default"/>
      </w:rPr>
    </w:lvl>
    <w:lvl w:ilvl="5" w:tplc="FC8C40DC">
      <w:start w:val="1"/>
      <w:numFmt w:val="bullet"/>
      <w:lvlText w:val=""/>
      <w:lvlJc w:val="left"/>
      <w:pPr>
        <w:ind w:left="4320" w:hanging="360"/>
      </w:pPr>
      <w:rPr>
        <w:rFonts w:ascii="Wingdings" w:hAnsi="Wingdings" w:hint="default"/>
      </w:rPr>
    </w:lvl>
    <w:lvl w:ilvl="6" w:tplc="BEAEAAF2">
      <w:start w:val="1"/>
      <w:numFmt w:val="bullet"/>
      <w:lvlText w:val=""/>
      <w:lvlJc w:val="left"/>
      <w:pPr>
        <w:ind w:left="5040" w:hanging="360"/>
      </w:pPr>
      <w:rPr>
        <w:rFonts w:ascii="Symbol" w:hAnsi="Symbol" w:hint="default"/>
      </w:rPr>
    </w:lvl>
    <w:lvl w:ilvl="7" w:tplc="7F3472CE">
      <w:start w:val="1"/>
      <w:numFmt w:val="bullet"/>
      <w:lvlText w:val="o"/>
      <w:lvlJc w:val="left"/>
      <w:pPr>
        <w:ind w:left="5760" w:hanging="360"/>
      </w:pPr>
      <w:rPr>
        <w:rFonts w:ascii="Courier New" w:hAnsi="Courier New" w:hint="default"/>
      </w:rPr>
    </w:lvl>
    <w:lvl w:ilvl="8" w:tplc="A79C79F0">
      <w:start w:val="1"/>
      <w:numFmt w:val="bullet"/>
      <w:lvlText w:val=""/>
      <w:lvlJc w:val="left"/>
      <w:pPr>
        <w:ind w:left="6480" w:hanging="360"/>
      </w:pPr>
      <w:rPr>
        <w:rFonts w:ascii="Wingdings" w:hAnsi="Wingdings" w:hint="default"/>
      </w:rPr>
    </w:lvl>
  </w:abstractNum>
  <w:abstractNum w:abstractNumId="4" w15:restartNumberingAfterBreak="0">
    <w:nsid w:val="1222644F"/>
    <w:multiLevelType w:val="hybridMultilevel"/>
    <w:tmpl w:val="5D92016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806B2"/>
    <w:multiLevelType w:val="hybridMultilevel"/>
    <w:tmpl w:val="0204B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43B9"/>
    <w:multiLevelType w:val="hybridMultilevel"/>
    <w:tmpl w:val="C4FC8B36"/>
    <w:lvl w:ilvl="0" w:tplc="0409000B">
      <w:start w:val="1"/>
      <w:numFmt w:val="bullet"/>
      <w:lvlText w:val=""/>
      <w:lvlJc w:val="left"/>
      <w:pPr>
        <w:ind w:left="900" w:hanging="360"/>
      </w:pPr>
      <w:rPr>
        <w:rFonts w:ascii="Wingdings" w:hAnsi="Wingdings" w:hint="default"/>
      </w:rPr>
    </w:lvl>
    <w:lvl w:ilvl="1" w:tplc="FFFFFFFF">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B640A5"/>
    <w:multiLevelType w:val="hybridMultilevel"/>
    <w:tmpl w:val="93F0DF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E849D0"/>
    <w:multiLevelType w:val="hybridMultilevel"/>
    <w:tmpl w:val="AF723E4A"/>
    <w:lvl w:ilvl="0" w:tplc="FC34068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2AD7437"/>
    <w:multiLevelType w:val="multilevel"/>
    <w:tmpl w:val="74DEF70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3D3048A"/>
    <w:multiLevelType w:val="hybridMultilevel"/>
    <w:tmpl w:val="AB1E105E"/>
    <w:lvl w:ilvl="0" w:tplc="620241AC">
      <w:start w:val="1"/>
      <w:numFmt w:val="bullet"/>
      <w:lvlText w:val=""/>
      <w:lvlJc w:val="left"/>
      <w:pPr>
        <w:tabs>
          <w:tab w:val="num" w:pos="636"/>
        </w:tabs>
        <w:ind w:left="636" w:hanging="276"/>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1763F3"/>
    <w:multiLevelType w:val="hybridMultilevel"/>
    <w:tmpl w:val="69B0E60E"/>
    <w:lvl w:ilvl="0" w:tplc="2F44AE72">
      <w:start w:val="1"/>
      <w:numFmt w:val="bullet"/>
      <w:lvlText w:val=""/>
      <w:lvlJc w:val="left"/>
      <w:pPr>
        <w:ind w:left="720" w:hanging="360"/>
      </w:pPr>
      <w:rPr>
        <w:rFonts w:ascii="Symbol" w:hAnsi="Symbol" w:hint="default"/>
      </w:rPr>
    </w:lvl>
    <w:lvl w:ilvl="1" w:tplc="CDFCC9CE">
      <w:start w:val="1"/>
      <w:numFmt w:val="bullet"/>
      <w:lvlText w:val="o"/>
      <w:lvlJc w:val="left"/>
      <w:pPr>
        <w:ind w:left="1440" w:hanging="360"/>
      </w:pPr>
      <w:rPr>
        <w:rFonts w:ascii="Courier New" w:hAnsi="Courier New" w:hint="default"/>
      </w:rPr>
    </w:lvl>
    <w:lvl w:ilvl="2" w:tplc="78AE3028">
      <w:start w:val="1"/>
      <w:numFmt w:val="bullet"/>
      <w:lvlText w:val=""/>
      <w:lvlJc w:val="left"/>
      <w:pPr>
        <w:ind w:left="2160" w:hanging="360"/>
      </w:pPr>
      <w:rPr>
        <w:rFonts w:ascii="Wingdings" w:hAnsi="Wingdings" w:hint="default"/>
      </w:rPr>
    </w:lvl>
    <w:lvl w:ilvl="3" w:tplc="F6A24FD2">
      <w:start w:val="1"/>
      <w:numFmt w:val="bullet"/>
      <w:lvlText w:val=""/>
      <w:lvlJc w:val="left"/>
      <w:pPr>
        <w:ind w:left="2880" w:hanging="360"/>
      </w:pPr>
      <w:rPr>
        <w:rFonts w:ascii="Symbol" w:hAnsi="Symbol" w:hint="default"/>
      </w:rPr>
    </w:lvl>
    <w:lvl w:ilvl="4" w:tplc="B2DC1A80">
      <w:start w:val="1"/>
      <w:numFmt w:val="bullet"/>
      <w:lvlText w:val="o"/>
      <w:lvlJc w:val="left"/>
      <w:pPr>
        <w:ind w:left="3600" w:hanging="360"/>
      </w:pPr>
      <w:rPr>
        <w:rFonts w:ascii="Courier New" w:hAnsi="Courier New" w:hint="default"/>
      </w:rPr>
    </w:lvl>
    <w:lvl w:ilvl="5" w:tplc="E50A4068">
      <w:start w:val="1"/>
      <w:numFmt w:val="bullet"/>
      <w:lvlText w:val=""/>
      <w:lvlJc w:val="left"/>
      <w:pPr>
        <w:ind w:left="4320" w:hanging="360"/>
      </w:pPr>
      <w:rPr>
        <w:rFonts w:ascii="Wingdings" w:hAnsi="Wingdings" w:hint="default"/>
      </w:rPr>
    </w:lvl>
    <w:lvl w:ilvl="6" w:tplc="2EE21524">
      <w:start w:val="1"/>
      <w:numFmt w:val="bullet"/>
      <w:lvlText w:val=""/>
      <w:lvlJc w:val="left"/>
      <w:pPr>
        <w:ind w:left="5040" w:hanging="360"/>
      </w:pPr>
      <w:rPr>
        <w:rFonts w:ascii="Symbol" w:hAnsi="Symbol" w:hint="default"/>
      </w:rPr>
    </w:lvl>
    <w:lvl w:ilvl="7" w:tplc="6016967C">
      <w:start w:val="1"/>
      <w:numFmt w:val="bullet"/>
      <w:lvlText w:val="o"/>
      <w:lvlJc w:val="left"/>
      <w:pPr>
        <w:ind w:left="5760" w:hanging="360"/>
      </w:pPr>
      <w:rPr>
        <w:rFonts w:ascii="Courier New" w:hAnsi="Courier New" w:hint="default"/>
      </w:rPr>
    </w:lvl>
    <w:lvl w:ilvl="8" w:tplc="BCF8EDFE">
      <w:start w:val="1"/>
      <w:numFmt w:val="bullet"/>
      <w:lvlText w:val=""/>
      <w:lvlJc w:val="left"/>
      <w:pPr>
        <w:ind w:left="6480" w:hanging="360"/>
      </w:pPr>
      <w:rPr>
        <w:rFonts w:ascii="Wingdings" w:hAnsi="Wingdings" w:hint="default"/>
      </w:rPr>
    </w:lvl>
  </w:abstractNum>
  <w:abstractNum w:abstractNumId="12" w15:restartNumberingAfterBreak="0">
    <w:nsid w:val="36477B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83F14C7"/>
    <w:multiLevelType w:val="hybridMultilevel"/>
    <w:tmpl w:val="7172A804"/>
    <w:lvl w:ilvl="0" w:tplc="446EB766">
      <w:start w:val="1"/>
      <w:numFmt w:val="bullet"/>
      <w:lvlText w:val=""/>
      <w:lvlJc w:val="left"/>
      <w:pPr>
        <w:ind w:left="720" w:hanging="360"/>
      </w:pPr>
      <w:rPr>
        <w:rFonts w:ascii="Symbol" w:hAnsi="Symbol" w:hint="default"/>
      </w:rPr>
    </w:lvl>
    <w:lvl w:ilvl="1" w:tplc="4BA8E0D2">
      <w:start w:val="1"/>
      <w:numFmt w:val="bullet"/>
      <w:lvlText w:val="o"/>
      <w:lvlJc w:val="left"/>
      <w:pPr>
        <w:ind w:left="1440" w:hanging="360"/>
      </w:pPr>
      <w:rPr>
        <w:rFonts w:ascii="Courier New" w:hAnsi="Courier New" w:hint="default"/>
      </w:rPr>
    </w:lvl>
    <w:lvl w:ilvl="2" w:tplc="644627B6">
      <w:start w:val="1"/>
      <w:numFmt w:val="bullet"/>
      <w:lvlText w:val=""/>
      <w:lvlJc w:val="left"/>
      <w:pPr>
        <w:ind w:left="2160" w:hanging="360"/>
      </w:pPr>
      <w:rPr>
        <w:rFonts w:ascii="Wingdings" w:hAnsi="Wingdings" w:hint="default"/>
      </w:rPr>
    </w:lvl>
    <w:lvl w:ilvl="3" w:tplc="BC220EE0">
      <w:start w:val="1"/>
      <w:numFmt w:val="bullet"/>
      <w:lvlText w:val=""/>
      <w:lvlJc w:val="left"/>
      <w:pPr>
        <w:ind w:left="2880" w:hanging="360"/>
      </w:pPr>
      <w:rPr>
        <w:rFonts w:ascii="Symbol" w:hAnsi="Symbol" w:hint="default"/>
      </w:rPr>
    </w:lvl>
    <w:lvl w:ilvl="4" w:tplc="20F00BAA">
      <w:start w:val="1"/>
      <w:numFmt w:val="bullet"/>
      <w:lvlText w:val="o"/>
      <w:lvlJc w:val="left"/>
      <w:pPr>
        <w:ind w:left="3600" w:hanging="360"/>
      </w:pPr>
      <w:rPr>
        <w:rFonts w:ascii="Courier New" w:hAnsi="Courier New" w:hint="default"/>
      </w:rPr>
    </w:lvl>
    <w:lvl w:ilvl="5" w:tplc="CADE20BC">
      <w:start w:val="1"/>
      <w:numFmt w:val="bullet"/>
      <w:lvlText w:val=""/>
      <w:lvlJc w:val="left"/>
      <w:pPr>
        <w:ind w:left="4320" w:hanging="360"/>
      </w:pPr>
      <w:rPr>
        <w:rFonts w:ascii="Wingdings" w:hAnsi="Wingdings" w:hint="default"/>
      </w:rPr>
    </w:lvl>
    <w:lvl w:ilvl="6" w:tplc="16C02390">
      <w:start w:val="1"/>
      <w:numFmt w:val="bullet"/>
      <w:lvlText w:val=""/>
      <w:lvlJc w:val="left"/>
      <w:pPr>
        <w:ind w:left="5040" w:hanging="360"/>
      </w:pPr>
      <w:rPr>
        <w:rFonts w:ascii="Symbol" w:hAnsi="Symbol" w:hint="default"/>
      </w:rPr>
    </w:lvl>
    <w:lvl w:ilvl="7" w:tplc="D464A262">
      <w:start w:val="1"/>
      <w:numFmt w:val="bullet"/>
      <w:lvlText w:val="o"/>
      <w:lvlJc w:val="left"/>
      <w:pPr>
        <w:ind w:left="5760" w:hanging="360"/>
      </w:pPr>
      <w:rPr>
        <w:rFonts w:ascii="Courier New" w:hAnsi="Courier New" w:hint="default"/>
      </w:rPr>
    </w:lvl>
    <w:lvl w:ilvl="8" w:tplc="FA3E9EC6">
      <w:start w:val="1"/>
      <w:numFmt w:val="bullet"/>
      <w:lvlText w:val=""/>
      <w:lvlJc w:val="left"/>
      <w:pPr>
        <w:ind w:left="6480" w:hanging="360"/>
      </w:pPr>
      <w:rPr>
        <w:rFonts w:ascii="Wingdings" w:hAnsi="Wingdings" w:hint="default"/>
      </w:rPr>
    </w:lvl>
  </w:abstractNum>
  <w:abstractNum w:abstractNumId="14" w15:restartNumberingAfterBreak="0">
    <w:nsid w:val="3B630473"/>
    <w:multiLevelType w:val="hybridMultilevel"/>
    <w:tmpl w:val="BED6BD50"/>
    <w:lvl w:ilvl="0" w:tplc="59825FDA">
      <w:start w:val="1"/>
      <w:numFmt w:val="bullet"/>
      <w:lvlText w:val=""/>
      <w:lvlJc w:val="left"/>
      <w:pPr>
        <w:ind w:left="720" w:hanging="360"/>
      </w:pPr>
      <w:rPr>
        <w:rFonts w:ascii="Symbol" w:hAnsi="Symbol" w:hint="default"/>
      </w:rPr>
    </w:lvl>
    <w:lvl w:ilvl="1" w:tplc="9C4ECF9E">
      <w:start w:val="1"/>
      <w:numFmt w:val="bullet"/>
      <w:lvlText w:val="o"/>
      <w:lvlJc w:val="left"/>
      <w:pPr>
        <w:ind w:left="1440" w:hanging="360"/>
      </w:pPr>
      <w:rPr>
        <w:rFonts w:ascii="Courier New" w:hAnsi="Courier New" w:hint="default"/>
      </w:rPr>
    </w:lvl>
    <w:lvl w:ilvl="2" w:tplc="7C3A60E2">
      <w:start w:val="1"/>
      <w:numFmt w:val="bullet"/>
      <w:lvlText w:val=""/>
      <w:lvlJc w:val="left"/>
      <w:pPr>
        <w:ind w:left="2160" w:hanging="360"/>
      </w:pPr>
      <w:rPr>
        <w:rFonts w:ascii="Wingdings" w:hAnsi="Wingdings" w:hint="default"/>
      </w:rPr>
    </w:lvl>
    <w:lvl w:ilvl="3" w:tplc="177A1630">
      <w:start w:val="1"/>
      <w:numFmt w:val="bullet"/>
      <w:lvlText w:val=""/>
      <w:lvlJc w:val="left"/>
      <w:pPr>
        <w:ind w:left="2880" w:hanging="360"/>
      </w:pPr>
      <w:rPr>
        <w:rFonts w:ascii="Symbol" w:hAnsi="Symbol" w:hint="default"/>
      </w:rPr>
    </w:lvl>
    <w:lvl w:ilvl="4" w:tplc="95A419CC">
      <w:start w:val="1"/>
      <w:numFmt w:val="bullet"/>
      <w:lvlText w:val="o"/>
      <w:lvlJc w:val="left"/>
      <w:pPr>
        <w:ind w:left="3600" w:hanging="360"/>
      </w:pPr>
      <w:rPr>
        <w:rFonts w:ascii="Courier New" w:hAnsi="Courier New" w:hint="default"/>
      </w:rPr>
    </w:lvl>
    <w:lvl w:ilvl="5" w:tplc="0B38D110">
      <w:start w:val="1"/>
      <w:numFmt w:val="bullet"/>
      <w:lvlText w:val=""/>
      <w:lvlJc w:val="left"/>
      <w:pPr>
        <w:ind w:left="4320" w:hanging="360"/>
      </w:pPr>
      <w:rPr>
        <w:rFonts w:ascii="Wingdings" w:hAnsi="Wingdings" w:hint="default"/>
      </w:rPr>
    </w:lvl>
    <w:lvl w:ilvl="6" w:tplc="0D4451A8">
      <w:start w:val="1"/>
      <w:numFmt w:val="bullet"/>
      <w:lvlText w:val=""/>
      <w:lvlJc w:val="left"/>
      <w:pPr>
        <w:ind w:left="5040" w:hanging="360"/>
      </w:pPr>
      <w:rPr>
        <w:rFonts w:ascii="Symbol" w:hAnsi="Symbol" w:hint="default"/>
      </w:rPr>
    </w:lvl>
    <w:lvl w:ilvl="7" w:tplc="158AB34A">
      <w:start w:val="1"/>
      <w:numFmt w:val="bullet"/>
      <w:lvlText w:val="o"/>
      <w:lvlJc w:val="left"/>
      <w:pPr>
        <w:ind w:left="5760" w:hanging="360"/>
      </w:pPr>
      <w:rPr>
        <w:rFonts w:ascii="Courier New" w:hAnsi="Courier New" w:hint="default"/>
      </w:rPr>
    </w:lvl>
    <w:lvl w:ilvl="8" w:tplc="A72CBC22">
      <w:start w:val="1"/>
      <w:numFmt w:val="bullet"/>
      <w:lvlText w:val=""/>
      <w:lvlJc w:val="left"/>
      <w:pPr>
        <w:ind w:left="6480" w:hanging="360"/>
      </w:pPr>
      <w:rPr>
        <w:rFonts w:ascii="Wingdings" w:hAnsi="Wingdings" w:hint="default"/>
      </w:rPr>
    </w:lvl>
  </w:abstractNum>
  <w:abstractNum w:abstractNumId="15" w15:restartNumberingAfterBreak="0">
    <w:nsid w:val="3C850C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3D2984"/>
    <w:multiLevelType w:val="multilevel"/>
    <w:tmpl w:val="D646F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BE228F"/>
    <w:multiLevelType w:val="hybridMultilevel"/>
    <w:tmpl w:val="D0561E54"/>
    <w:lvl w:ilvl="0" w:tplc="8B780374">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478C1C5D"/>
    <w:multiLevelType w:val="multilevel"/>
    <w:tmpl w:val="93F0DF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C46163"/>
    <w:multiLevelType w:val="hybridMultilevel"/>
    <w:tmpl w:val="CB8065B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7C92757"/>
    <w:multiLevelType w:val="hybridMultilevel"/>
    <w:tmpl w:val="0504E35A"/>
    <w:lvl w:ilvl="0" w:tplc="86F4DC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B4ED6"/>
    <w:multiLevelType w:val="hybridMultilevel"/>
    <w:tmpl w:val="70DC339C"/>
    <w:lvl w:ilvl="0" w:tplc="620241AC">
      <w:start w:val="1"/>
      <w:numFmt w:val="bullet"/>
      <w:lvlText w:val=""/>
      <w:lvlJc w:val="left"/>
      <w:pPr>
        <w:tabs>
          <w:tab w:val="num" w:pos="636"/>
        </w:tabs>
        <w:ind w:left="636" w:hanging="276"/>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CD6714"/>
    <w:multiLevelType w:val="hybridMultilevel"/>
    <w:tmpl w:val="271848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083E30"/>
    <w:multiLevelType w:val="hybridMultilevel"/>
    <w:tmpl w:val="FFAE7E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423785"/>
    <w:multiLevelType w:val="hybridMultilevel"/>
    <w:tmpl w:val="74DEF7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3D53A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66B15EED"/>
    <w:multiLevelType w:val="hybridMultilevel"/>
    <w:tmpl w:val="0F42D7DC"/>
    <w:lvl w:ilvl="0" w:tplc="FFFFFFFF">
      <w:start w:val="1"/>
      <w:numFmt w:val="bullet"/>
      <w:lvlText w:val=""/>
      <w:lvlJc w:val="left"/>
      <w:pPr>
        <w:ind w:left="900" w:hanging="360"/>
      </w:pPr>
      <w:rPr>
        <w:rFonts w:ascii="Wingdings" w:hAnsi="Wingdings" w:hint="default"/>
      </w:rPr>
    </w:lvl>
    <w:lvl w:ilvl="1" w:tplc="FFFFFFFF">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7A86234"/>
    <w:multiLevelType w:val="hybridMultilevel"/>
    <w:tmpl w:val="67FA751A"/>
    <w:lvl w:ilvl="0" w:tplc="F15263EE">
      <w:start w:val="1"/>
      <w:numFmt w:val="bullet"/>
      <w:lvlText w:val=""/>
      <w:lvlJc w:val="left"/>
      <w:pPr>
        <w:ind w:left="720" w:hanging="360"/>
      </w:pPr>
      <w:rPr>
        <w:rFonts w:ascii="Symbol" w:hAnsi="Symbol" w:hint="default"/>
      </w:rPr>
    </w:lvl>
    <w:lvl w:ilvl="1" w:tplc="41666C3A">
      <w:start w:val="1"/>
      <w:numFmt w:val="bullet"/>
      <w:lvlText w:val="o"/>
      <w:lvlJc w:val="left"/>
      <w:pPr>
        <w:ind w:left="1440" w:hanging="360"/>
      </w:pPr>
      <w:rPr>
        <w:rFonts w:ascii="Courier New" w:hAnsi="Courier New" w:hint="default"/>
      </w:rPr>
    </w:lvl>
    <w:lvl w:ilvl="2" w:tplc="5CF0F64A">
      <w:start w:val="1"/>
      <w:numFmt w:val="bullet"/>
      <w:lvlText w:val=""/>
      <w:lvlJc w:val="left"/>
      <w:pPr>
        <w:ind w:left="2160" w:hanging="360"/>
      </w:pPr>
      <w:rPr>
        <w:rFonts w:ascii="Wingdings" w:hAnsi="Wingdings" w:hint="default"/>
      </w:rPr>
    </w:lvl>
    <w:lvl w:ilvl="3" w:tplc="0BC02606">
      <w:start w:val="1"/>
      <w:numFmt w:val="bullet"/>
      <w:lvlText w:val=""/>
      <w:lvlJc w:val="left"/>
      <w:pPr>
        <w:ind w:left="2880" w:hanging="360"/>
      </w:pPr>
      <w:rPr>
        <w:rFonts w:ascii="Symbol" w:hAnsi="Symbol" w:hint="default"/>
      </w:rPr>
    </w:lvl>
    <w:lvl w:ilvl="4" w:tplc="343A1F80">
      <w:start w:val="1"/>
      <w:numFmt w:val="bullet"/>
      <w:lvlText w:val="o"/>
      <w:lvlJc w:val="left"/>
      <w:pPr>
        <w:ind w:left="3600" w:hanging="360"/>
      </w:pPr>
      <w:rPr>
        <w:rFonts w:ascii="Courier New" w:hAnsi="Courier New" w:hint="default"/>
      </w:rPr>
    </w:lvl>
    <w:lvl w:ilvl="5" w:tplc="E4984BDC">
      <w:start w:val="1"/>
      <w:numFmt w:val="bullet"/>
      <w:lvlText w:val=""/>
      <w:lvlJc w:val="left"/>
      <w:pPr>
        <w:ind w:left="4320" w:hanging="360"/>
      </w:pPr>
      <w:rPr>
        <w:rFonts w:ascii="Wingdings" w:hAnsi="Wingdings" w:hint="default"/>
      </w:rPr>
    </w:lvl>
    <w:lvl w:ilvl="6" w:tplc="8A9E6264">
      <w:start w:val="1"/>
      <w:numFmt w:val="bullet"/>
      <w:lvlText w:val=""/>
      <w:lvlJc w:val="left"/>
      <w:pPr>
        <w:ind w:left="5040" w:hanging="360"/>
      </w:pPr>
      <w:rPr>
        <w:rFonts w:ascii="Symbol" w:hAnsi="Symbol" w:hint="default"/>
      </w:rPr>
    </w:lvl>
    <w:lvl w:ilvl="7" w:tplc="EF2C0A56">
      <w:start w:val="1"/>
      <w:numFmt w:val="bullet"/>
      <w:lvlText w:val="o"/>
      <w:lvlJc w:val="left"/>
      <w:pPr>
        <w:ind w:left="5760" w:hanging="360"/>
      </w:pPr>
      <w:rPr>
        <w:rFonts w:ascii="Courier New" w:hAnsi="Courier New" w:hint="default"/>
      </w:rPr>
    </w:lvl>
    <w:lvl w:ilvl="8" w:tplc="E13C6602">
      <w:start w:val="1"/>
      <w:numFmt w:val="bullet"/>
      <w:lvlText w:val=""/>
      <w:lvlJc w:val="left"/>
      <w:pPr>
        <w:ind w:left="6480" w:hanging="360"/>
      </w:pPr>
      <w:rPr>
        <w:rFonts w:ascii="Wingdings" w:hAnsi="Wingdings" w:hint="default"/>
      </w:rPr>
    </w:lvl>
  </w:abstractNum>
  <w:abstractNum w:abstractNumId="28" w15:restartNumberingAfterBreak="0">
    <w:nsid w:val="71C85237"/>
    <w:multiLevelType w:val="hybridMultilevel"/>
    <w:tmpl w:val="8EA839A0"/>
    <w:lvl w:ilvl="0" w:tplc="0409000B">
      <w:start w:val="1"/>
      <w:numFmt w:val="bullet"/>
      <w:lvlText w:val=""/>
      <w:lvlJc w:val="left"/>
      <w:pPr>
        <w:ind w:left="900" w:hanging="360"/>
      </w:pPr>
      <w:rPr>
        <w:rFonts w:ascii="Wingdings" w:hAnsi="Wingdings" w:hint="default"/>
      </w:rPr>
    </w:lvl>
    <w:lvl w:ilvl="1" w:tplc="FFFFFFFF">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3072551"/>
    <w:multiLevelType w:val="hybridMultilevel"/>
    <w:tmpl w:val="90DA92E4"/>
    <w:lvl w:ilvl="0" w:tplc="C9B01F32">
      <w:start w:val="1"/>
      <w:numFmt w:val="bullet"/>
      <w:lvlText w:val=""/>
      <w:lvlJc w:val="left"/>
      <w:pPr>
        <w:ind w:left="720" w:hanging="360"/>
      </w:pPr>
      <w:rPr>
        <w:rFonts w:ascii="Symbol" w:hAnsi="Symbol" w:hint="default"/>
      </w:rPr>
    </w:lvl>
    <w:lvl w:ilvl="1" w:tplc="20E68FF8">
      <w:start w:val="1"/>
      <w:numFmt w:val="bullet"/>
      <w:lvlText w:val="o"/>
      <w:lvlJc w:val="left"/>
      <w:pPr>
        <w:ind w:left="1440" w:hanging="360"/>
      </w:pPr>
      <w:rPr>
        <w:rFonts w:ascii="Courier New" w:hAnsi="Courier New" w:hint="default"/>
      </w:rPr>
    </w:lvl>
    <w:lvl w:ilvl="2" w:tplc="C97C4940">
      <w:start w:val="1"/>
      <w:numFmt w:val="bullet"/>
      <w:lvlText w:val=""/>
      <w:lvlJc w:val="left"/>
      <w:pPr>
        <w:ind w:left="2160" w:hanging="360"/>
      </w:pPr>
      <w:rPr>
        <w:rFonts w:ascii="Wingdings" w:hAnsi="Wingdings" w:hint="default"/>
      </w:rPr>
    </w:lvl>
    <w:lvl w:ilvl="3" w:tplc="7FE2622C">
      <w:start w:val="1"/>
      <w:numFmt w:val="bullet"/>
      <w:lvlText w:val=""/>
      <w:lvlJc w:val="left"/>
      <w:pPr>
        <w:ind w:left="2880" w:hanging="360"/>
      </w:pPr>
      <w:rPr>
        <w:rFonts w:ascii="Symbol" w:hAnsi="Symbol" w:hint="default"/>
      </w:rPr>
    </w:lvl>
    <w:lvl w:ilvl="4" w:tplc="CB762C60">
      <w:start w:val="1"/>
      <w:numFmt w:val="bullet"/>
      <w:lvlText w:val="o"/>
      <w:lvlJc w:val="left"/>
      <w:pPr>
        <w:ind w:left="3600" w:hanging="360"/>
      </w:pPr>
      <w:rPr>
        <w:rFonts w:ascii="Courier New" w:hAnsi="Courier New" w:hint="default"/>
      </w:rPr>
    </w:lvl>
    <w:lvl w:ilvl="5" w:tplc="B26C6B2E">
      <w:start w:val="1"/>
      <w:numFmt w:val="bullet"/>
      <w:lvlText w:val=""/>
      <w:lvlJc w:val="left"/>
      <w:pPr>
        <w:ind w:left="4320" w:hanging="360"/>
      </w:pPr>
      <w:rPr>
        <w:rFonts w:ascii="Wingdings" w:hAnsi="Wingdings" w:hint="default"/>
      </w:rPr>
    </w:lvl>
    <w:lvl w:ilvl="6" w:tplc="21BC9BE8">
      <w:start w:val="1"/>
      <w:numFmt w:val="bullet"/>
      <w:lvlText w:val=""/>
      <w:lvlJc w:val="left"/>
      <w:pPr>
        <w:ind w:left="5040" w:hanging="360"/>
      </w:pPr>
      <w:rPr>
        <w:rFonts w:ascii="Symbol" w:hAnsi="Symbol" w:hint="default"/>
      </w:rPr>
    </w:lvl>
    <w:lvl w:ilvl="7" w:tplc="B5FAB7A8">
      <w:start w:val="1"/>
      <w:numFmt w:val="bullet"/>
      <w:lvlText w:val="o"/>
      <w:lvlJc w:val="left"/>
      <w:pPr>
        <w:ind w:left="5760" w:hanging="360"/>
      </w:pPr>
      <w:rPr>
        <w:rFonts w:ascii="Courier New" w:hAnsi="Courier New" w:hint="default"/>
      </w:rPr>
    </w:lvl>
    <w:lvl w:ilvl="8" w:tplc="472CCD56">
      <w:start w:val="1"/>
      <w:numFmt w:val="bullet"/>
      <w:lvlText w:val=""/>
      <w:lvlJc w:val="left"/>
      <w:pPr>
        <w:ind w:left="6480" w:hanging="360"/>
      </w:pPr>
      <w:rPr>
        <w:rFonts w:ascii="Wingdings" w:hAnsi="Wingdings" w:hint="default"/>
      </w:rPr>
    </w:lvl>
  </w:abstractNum>
  <w:abstractNum w:abstractNumId="30" w15:restartNumberingAfterBreak="0">
    <w:nsid w:val="76630A15"/>
    <w:multiLevelType w:val="hybridMultilevel"/>
    <w:tmpl w:val="09B6E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7A51F0"/>
    <w:multiLevelType w:val="hybridMultilevel"/>
    <w:tmpl w:val="453EC0B2"/>
    <w:lvl w:ilvl="0" w:tplc="9BE889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721976042">
    <w:abstractNumId w:val="29"/>
  </w:num>
  <w:num w:numId="2" w16cid:durableId="1992975862">
    <w:abstractNumId w:val="27"/>
  </w:num>
  <w:num w:numId="3" w16cid:durableId="1741098912">
    <w:abstractNumId w:val="2"/>
  </w:num>
  <w:num w:numId="4" w16cid:durableId="1638100113">
    <w:abstractNumId w:val="11"/>
  </w:num>
  <w:num w:numId="5" w16cid:durableId="231086357">
    <w:abstractNumId w:val="13"/>
  </w:num>
  <w:num w:numId="6" w16cid:durableId="261693888">
    <w:abstractNumId w:val="3"/>
  </w:num>
  <w:num w:numId="7" w16cid:durableId="1671057891">
    <w:abstractNumId w:val="14"/>
  </w:num>
  <w:num w:numId="8" w16cid:durableId="1715078557">
    <w:abstractNumId w:val="1"/>
  </w:num>
  <w:num w:numId="9" w16cid:durableId="1811945527">
    <w:abstractNumId w:val="23"/>
  </w:num>
  <w:num w:numId="10" w16cid:durableId="1197540547">
    <w:abstractNumId w:val="15"/>
  </w:num>
  <w:num w:numId="11" w16cid:durableId="6176910">
    <w:abstractNumId w:val="16"/>
  </w:num>
  <w:num w:numId="12" w16cid:durableId="1452213471">
    <w:abstractNumId w:val="25"/>
  </w:num>
  <w:num w:numId="13" w16cid:durableId="243491940">
    <w:abstractNumId w:val="24"/>
  </w:num>
  <w:num w:numId="14" w16cid:durableId="1803813510">
    <w:abstractNumId w:val="9"/>
  </w:num>
  <w:num w:numId="15" w16cid:durableId="967514424">
    <w:abstractNumId w:val="22"/>
  </w:num>
  <w:num w:numId="16" w16cid:durableId="1757289520">
    <w:abstractNumId w:val="21"/>
  </w:num>
  <w:num w:numId="17" w16cid:durableId="1644191655">
    <w:abstractNumId w:val="10"/>
  </w:num>
  <w:num w:numId="18" w16cid:durableId="1720975484">
    <w:abstractNumId w:val="12"/>
  </w:num>
  <w:num w:numId="19" w16cid:durableId="228226826">
    <w:abstractNumId w:val="7"/>
  </w:num>
  <w:num w:numId="20" w16cid:durableId="1690058705">
    <w:abstractNumId w:val="18"/>
  </w:num>
  <w:num w:numId="21" w16cid:durableId="581183918">
    <w:abstractNumId w:val="17"/>
  </w:num>
  <w:num w:numId="22" w16cid:durableId="990673979">
    <w:abstractNumId w:val="20"/>
  </w:num>
  <w:num w:numId="23" w16cid:durableId="515119141">
    <w:abstractNumId w:val="26"/>
  </w:num>
  <w:num w:numId="24" w16cid:durableId="186454051">
    <w:abstractNumId w:val="19"/>
  </w:num>
  <w:num w:numId="25" w16cid:durableId="1249001281">
    <w:abstractNumId w:val="28"/>
  </w:num>
  <w:num w:numId="26" w16cid:durableId="1587960679">
    <w:abstractNumId w:val="31"/>
  </w:num>
  <w:num w:numId="27" w16cid:durableId="480654396">
    <w:abstractNumId w:val="6"/>
  </w:num>
  <w:num w:numId="28" w16cid:durableId="2061782271">
    <w:abstractNumId w:val="4"/>
  </w:num>
  <w:num w:numId="29" w16cid:durableId="815073914">
    <w:abstractNumId w:val="5"/>
  </w:num>
  <w:num w:numId="30" w16cid:durableId="1007369516">
    <w:abstractNumId w:val="30"/>
  </w:num>
  <w:num w:numId="31" w16cid:durableId="15956321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818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53"/>
    <w:rsid w:val="0000743C"/>
    <w:rsid w:val="00010B4B"/>
    <w:rsid w:val="00010F72"/>
    <w:rsid w:val="0001770D"/>
    <w:rsid w:val="000214ED"/>
    <w:rsid w:val="000216C8"/>
    <w:rsid w:val="000255BF"/>
    <w:rsid w:val="00040570"/>
    <w:rsid w:val="00045A30"/>
    <w:rsid w:val="00047F5B"/>
    <w:rsid w:val="000543B0"/>
    <w:rsid w:val="00055BDE"/>
    <w:rsid w:val="00060DF7"/>
    <w:rsid w:val="00065792"/>
    <w:rsid w:val="000726E9"/>
    <w:rsid w:val="000746C8"/>
    <w:rsid w:val="00086723"/>
    <w:rsid w:val="00091329"/>
    <w:rsid w:val="000949DC"/>
    <w:rsid w:val="000A2BA5"/>
    <w:rsid w:val="000A2DA5"/>
    <w:rsid w:val="000C795B"/>
    <w:rsid w:val="000D14BA"/>
    <w:rsid w:val="000D218A"/>
    <w:rsid w:val="000D3594"/>
    <w:rsid w:val="000D7403"/>
    <w:rsid w:val="000E0A1B"/>
    <w:rsid w:val="000E1B77"/>
    <w:rsid w:val="000E38E2"/>
    <w:rsid w:val="000F6EE6"/>
    <w:rsid w:val="00100563"/>
    <w:rsid w:val="0010422A"/>
    <w:rsid w:val="001047D7"/>
    <w:rsid w:val="00114779"/>
    <w:rsid w:val="00126391"/>
    <w:rsid w:val="00126CB5"/>
    <w:rsid w:val="00132AA3"/>
    <w:rsid w:val="001331EB"/>
    <w:rsid w:val="00137E5B"/>
    <w:rsid w:val="0014453B"/>
    <w:rsid w:val="00153F15"/>
    <w:rsid w:val="00155BF1"/>
    <w:rsid w:val="0016347E"/>
    <w:rsid w:val="00163992"/>
    <w:rsid w:val="001659E9"/>
    <w:rsid w:val="00173FD9"/>
    <w:rsid w:val="001931AB"/>
    <w:rsid w:val="001A4C04"/>
    <w:rsid w:val="001B5A90"/>
    <w:rsid w:val="001D371F"/>
    <w:rsid w:val="001E6618"/>
    <w:rsid w:val="001E6FE1"/>
    <w:rsid w:val="001F438C"/>
    <w:rsid w:val="00206C6B"/>
    <w:rsid w:val="002216B0"/>
    <w:rsid w:val="00225872"/>
    <w:rsid w:val="00232C9C"/>
    <w:rsid w:val="00247D23"/>
    <w:rsid w:val="002527E0"/>
    <w:rsid w:val="00255099"/>
    <w:rsid w:val="00255D61"/>
    <w:rsid w:val="0025651A"/>
    <w:rsid w:val="00262316"/>
    <w:rsid w:val="00265826"/>
    <w:rsid w:val="00270C36"/>
    <w:rsid w:val="00277742"/>
    <w:rsid w:val="00282247"/>
    <w:rsid w:val="002935A3"/>
    <w:rsid w:val="00293FBC"/>
    <w:rsid w:val="0029509D"/>
    <w:rsid w:val="0029512F"/>
    <w:rsid w:val="00296DDF"/>
    <w:rsid w:val="00297008"/>
    <w:rsid w:val="00297D37"/>
    <w:rsid w:val="002B1B3F"/>
    <w:rsid w:val="002B1D3F"/>
    <w:rsid w:val="002B2979"/>
    <w:rsid w:val="002C0358"/>
    <w:rsid w:val="002C6C23"/>
    <w:rsid w:val="002D72EE"/>
    <w:rsid w:val="002E3BE6"/>
    <w:rsid w:val="002F28F7"/>
    <w:rsid w:val="002F4C35"/>
    <w:rsid w:val="002F66E1"/>
    <w:rsid w:val="00300BCC"/>
    <w:rsid w:val="00305042"/>
    <w:rsid w:val="0030577C"/>
    <w:rsid w:val="0030650A"/>
    <w:rsid w:val="003322CA"/>
    <w:rsid w:val="00332A94"/>
    <w:rsid w:val="00337F27"/>
    <w:rsid w:val="00340981"/>
    <w:rsid w:val="0034156A"/>
    <w:rsid w:val="00344F44"/>
    <w:rsid w:val="003561C5"/>
    <w:rsid w:val="00356B0C"/>
    <w:rsid w:val="0036667D"/>
    <w:rsid w:val="00367700"/>
    <w:rsid w:val="00375319"/>
    <w:rsid w:val="00375FAC"/>
    <w:rsid w:val="00381FE8"/>
    <w:rsid w:val="00385D94"/>
    <w:rsid w:val="00393376"/>
    <w:rsid w:val="003A6867"/>
    <w:rsid w:val="003A741A"/>
    <w:rsid w:val="003B4A3D"/>
    <w:rsid w:val="003B4A5A"/>
    <w:rsid w:val="003B58EF"/>
    <w:rsid w:val="003D3986"/>
    <w:rsid w:val="003D3C17"/>
    <w:rsid w:val="003F72E0"/>
    <w:rsid w:val="004052E2"/>
    <w:rsid w:val="0041043E"/>
    <w:rsid w:val="004127EB"/>
    <w:rsid w:val="00414BD8"/>
    <w:rsid w:val="004213C8"/>
    <w:rsid w:val="00437D9F"/>
    <w:rsid w:val="00437E9A"/>
    <w:rsid w:val="00445D03"/>
    <w:rsid w:val="004559A6"/>
    <w:rsid w:val="00456A76"/>
    <w:rsid w:val="004632C8"/>
    <w:rsid w:val="00464980"/>
    <w:rsid w:val="00465259"/>
    <w:rsid w:val="004720EA"/>
    <w:rsid w:val="00472524"/>
    <w:rsid w:val="00477C0A"/>
    <w:rsid w:val="00480337"/>
    <w:rsid w:val="0048395A"/>
    <w:rsid w:val="00484352"/>
    <w:rsid w:val="00495B47"/>
    <w:rsid w:val="004A333F"/>
    <w:rsid w:val="004B186C"/>
    <w:rsid w:val="004C132A"/>
    <w:rsid w:val="004C1CB0"/>
    <w:rsid w:val="004C39E1"/>
    <w:rsid w:val="004D01CB"/>
    <w:rsid w:val="004D2991"/>
    <w:rsid w:val="004D4060"/>
    <w:rsid w:val="004D65D6"/>
    <w:rsid w:val="004D69FF"/>
    <w:rsid w:val="004D73A8"/>
    <w:rsid w:val="00505575"/>
    <w:rsid w:val="00516A32"/>
    <w:rsid w:val="00520C32"/>
    <w:rsid w:val="00521327"/>
    <w:rsid w:val="00522CAF"/>
    <w:rsid w:val="00524223"/>
    <w:rsid w:val="00526102"/>
    <w:rsid w:val="005566EA"/>
    <w:rsid w:val="005666C4"/>
    <w:rsid w:val="00572163"/>
    <w:rsid w:val="00572A0F"/>
    <w:rsid w:val="005835A5"/>
    <w:rsid w:val="00593949"/>
    <w:rsid w:val="005A20B8"/>
    <w:rsid w:val="005A340B"/>
    <w:rsid w:val="005B111B"/>
    <w:rsid w:val="005B5689"/>
    <w:rsid w:val="005C6583"/>
    <w:rsid w:val="005D42F9"/>
    <w:rsid w:val="005D4B00"/>
    <w:rsid w:val="005D4B25"/>
    <w:rsid w:val="005D68E4"/>
    <w:rsid w:val="005E1B75"/>
    <w:rsid w:val="005E5FE0"/>
    <w:rsid w:val="006028A5"/>
    <w:rsid w:val="00603C8E"/>
    <w:rsid w:val="00606701"/>
    <w:rsid w:val="00611575"/>
    <w:rsid w:val="006244A5"/>
    <w:rsid w:val="00643443"/>
    <w:rsid w:val="00644F30"/>
    <w:rsid w:val="0064625E"/>
    <w:rsid w:val="00654DB3"/>
    <w:rsid w:val="00664632"/>
    <w:rsid w:val="006651EC"/>
    <w:rsid w:val="0067013B"/>
    <w:rsid w:val="00672568"/>
    <w:rsid w:val="00675E6B"/>
    <w:rsid w:val="006765D0"/>
    <w:rsid w:val="00687BAE"/>
    <w:rsid w:val="006A0145"/>
    <w:rsid w:val="006A0A47"/>
    <w:rsid w:val="006B1B91"/>
    <w:rsid w:val="006B20BC"/>
    <w:rsid w:val="006B78ED"/>
    <w:rsid w:val="006D1FB8"/>
    <w:rsid w:val="006D414C"/>
    <w:rsid w:val="006E1EB5"/>
    <w:rsid w:val="006E2D4E"/>
    <w:rsid w:val="00700586"/>
    <w:rsid w:val="007046F5"/>
    <w:rsid w:val="00721D7E"/>
    <w:rsid w:val="00732929"/>
    <w:rsid w:val="0073612F"/>
    <w:rsid w:val="0074193E"/>
    <w:rsid w:val="007445AC"/>
    <w:rsid w:val="00752720"/>
    <w:rsid w:val="00753027"/>
    <w:rsid w:val="007573BD"/>
    <w:rsid w:val="007628CA"/>
    <w:rsid w:val="007642EA"/>
    <w:rsid w:val="00772BA1"/>
    <w:rsid w:val="00782E0E"/>
    <w:rsid w:val="0079457E"/>
    <w:rsid w:val="007A6A3F"/>
    <w:rsid w:val="007B06A9"/>
    <w:rsid w:val="007B4B6B"/>
    <w:rsid w:val="007C34BE"/>
    <w:rsid w:val="007C79CF"/>
    <w:rsid w:val="007C7AEB"/>
    <w:rsid w:val="007D037C"/>
    <w:rsid w:val="007D1CD9"/>
    <w:rsid w:val="007D2CA2"/>
    <w:rsid w:val="007D4A32"/>
    <w:rsid w:val="007E20BF"/>
    <w:rsid w:val="007E2909"/>
    <w:rsid w:val="007E6C9A"/>
    <w:rsid w:val="007E75C2"/>
    <w:rsid w:val="007F0BFC"/>
    <w:rsid w:val="007F547F"/>
    <w:rsid w:val="00800240"/>
    <w:rsid w:val="00804E73"/>
    <w:rsid w:val="00805909"/>
    <w:rsid w:val="00810439"/>
    <w:rsid w:val="00826509"/>
    <w:rsid w:val="008273B2"/>
    <w:rsid w:val="00834F40"/>
    <w:rsid w:val="008372DC"/>
    <w:rsid w:val="00840BAC"/>
    <w:rsid w:val="008421CF"/>
    <w:rsid w:val="00843D03"/>
    <w:rsid w:val="00845677"/>
    <w:rsid w:val="00857608"/>
    <w:rsid w:val="00860BF7"/>
    <w:rsid w:val="008629B0"/>
    <w:rsid w:val="0086738C"/>
    <w:rsid w:val="00871325"/>
    <w:rsid w:val="008805B4"/>
    <w:rsid w:val="00885B9F"/>
    <w:rsid w:val="00892547"/>
    <w:rsid w:val="0089407C"/>
    <w:rsid w:val="00894B7F"/>
    <w:rsid w:val="008A33D7"/>
    <w:rsid w:val="008B42A7"/>
    <w:rsid w:val="008C2EF0"/>
    <w:rsid w:val="008C321D"/>
    <w:rsid w:val="008C4EC6"/>
    <w:rsid w:val="008C6166"/>
    <w:rsid w:val="008D13FA"/>
    <w:rsid w:val="008D3825"/>
    <w:rsid w:val="008D4124"/>
    <w:rsid w:val="008E2F2E"/>
    <w:rsid w:val="008E594B"/>
    <w:rsid w:val="008F48E6"/>
    <w:rsid w:val="008F6A0D"/>
    <w:rsid w:val="00911B38"/>
    <w:rsid w:val="00912374"/>
    <w:rsid w:val="00915B7A"/>
    <w:rsid w:val="00930209"/>
    <w:rsid w:val="0093665F"/>
    <w:rsid w:val="00940DFC"/>
    <w:rsid w:val="00950ADF"/>
    <w:rsid w:val="00953BE3"/>
    <w:rsid w:val="009560E5"/>
    <w:rsid w:val="00973067"/>
    <w:rsid w:val="00973D95"/>
    <w:rsid w:val="00974413"/>
    <w:rsid w:val="00986CF7"/>
    <w:rsid w:val="009933E2"/>
    <w:rsid w:val="009A1BBC"/>
    <w:rsid w:val="009A4118"/>
    <w:rsid w:val="009A5137"/>
    <w:rsid w:val="009A540E"/>
    <w:rsid w:val="009A55D0"/>
    <w:rsid w:val="009B213E"/>
    <w:rsid w:val="009B66E2"/>
    <w:rsid w:val="009C1720"/>
    <w:rsid w:val="009C5EEF"/>
    <w:rsid w:val="009C774A"/>
    <w:rsid w:val="009D3192"/>
    <w:rsid w:val="009D4FD3"/>
    <w:rsid w:val="009D747C"/>
    <w:rsid w:val="009E2FCF"/>
    <w:rsid w:val="009E3BD4"/>
    <w:rsid w:val="009F4F3C"/>
    <w:rsid w:val="009F5ED9"/>
    <w:rsid w:val="00A06396"/>
    <w:rsid w:val="00A1195E"/>
    <w:rsid w:val="00A15746"/>
    <w:rsid w:val="00A24471"/>
    <w:rsid w:val="00A33B68"/>
    <w:rsid w:val="00A4030A"/>
    <w:rsid w:val="00A46D78"/>
    <w:rsid w:val="00A6127B"/>
    <w:rsid w:val="00A83D59"/>
    <w:rsid w:val="00A850AA"/>
    <w:rsid w:val="00A85313"/>
    <w:rsid w:val="00A92ABC"/>
    <w:rsid w:val="00A96E75"/>
    <w:rsid w:val="00AA0311"/>
    <w:rsid w:val="00AA4BF2"/>
    <w:rsid w:val="00AA722E"/>
    <w:rsid w:val="00AB53DE"/>
    <w:rsid w:val="00AC26AA"/>
    <w:rsid w:val="00AE19DE"/>
    <w:rsid w:val="00AE38BF"/>
    <w:rsid w:val="00B0174C"/>
    <w:rsid w:val="00B02E6B"/>
    <w:rsid w:val="00B10CA7"/>
    <w:rsid w:val="00B31589"/>
    <w:rsid w:val="00B3645C"/>
    <w:rsid w:val="00B419E5"/>
    <w:rsid w:val="00B47863"/>
    <w:rsid w:val="00B5681F"/>
    <w:rsid w:val="00B56E5C"/>
    <w:rsid w:val="00B627DA"/>
    <w:rsid w:val="00B740ED"/>
    <w:rsid w:val="00B8664C"/>
    <w:rsid w:val="00B92BED"/>
    <w:rsid w:val="00B97529"/>
    <w:rsid w:val="00BA0AE5"/>
    <w:rsid w:val="00BA6F12"/>
    <w:rsid w:val="00BB39E2"/>
    <w:rsid w:val="00BB4021"/>
    <w:rsid w:val="00BC03B0"/>
    <w:rsid w:val="00BC0E38"/>
    <w:rsid w:val="00BC28ED"/>
    <w:rsid w:val="00BC58BC"/>
    <w:rsid w:val="00BD73B3"/>
    <w:rsid w:val="00BD77D8"/>
    <w:rsid w:val="00BD7BCE"/>
    <w:rsid w:val="00BE1C75"/>
    <w:rsid w:val="00BE3B02"/>
    <w:rsid w:val="00BF4BDF"/>
    <w:rsid w:val="00BF51BE"/>
    <w:rsid w:val="00C05E65"/>
    <w:rsid w:val="00C073EF"/>
    <w:rsid w:val="00C13AB4"/>
    <w:rsid w:val="00C13DCB"/>
    <w:rsid w:val="00C1474D"/>
    <w:rsid w:val="00C15F41"/>
    <w:rsid w:val="00C215AD"/>
    <w:rsid w:val="00C2171F"/>
    <w:rsid w:val="00C21844"/>
    <w:rsid w:val="00C314D8"/>
    <w:rsid w:val="00C328F8"/>
    <w:rsid w:val="00C36EC2"/>
    <w:rsid w:val="00C40A84"/>
    <w:rsid w:val="00C52EE7"/>
    <w:rsid w:val="00C55853"/>
    <w:rsid w:val="00C55F11"/>
    <w:rsid w:val="00C60368"/>
    <w:rsid w:val="00C6228D"/>
    <w:rsid w:val="00C63A50"/>
    <w:rsid w:val="00C66B3E"/>
    <w:rsid w:val="00C71FF8"/>
    <w:rsid w:val="00C76B08"/>
    <w:rsid w:val="00C8054F"/>
    <w:rsid w:val="00C90999"/>
    <w:rsid w:val="00CA24B5"/>
    <w:rsid w:val="00CB16FD"/>
    <w:rsid w:val="00CB1CEC"/>
    <w:rsid w:val="00CB37B3"/>
    <w:rsid w:val="00CB5A43"/>
    <w:rsid w:val="00CB60AE"/>
    <w:rsid w:val="00CC4064"/>
    <w:rsid w:val="00CC50CE"/>
    <w:rsid w:val="00CE1BF7"/>
    <w:rsid w:val="00CF6314"/>
    <w:rsid w:val="00D04476"/>
    <w:rsid w:val="00D42ACC"/>
    <w:rsid w:val="00D537A4"/>
    <w:rsid w:val="00D53E5C"/>
    <w:rsid w:val="00D55B59"/>
    <w:rsid w:val="00D650CE"/>
    <w:rsid w:val="00D676CA"/>
    <w:rsid w:val="00D67C15"/>
    <w:rsid w:val="00D83D17"/>
    <w:rsid w:val="00D842FD"/>
    <w:rsid w:val="00D84F4A"/>
    <w:rsid w:val="00D922D3"/>
    <w:rsid w:val="00D93CEE"/>
    <w:rsid w:val="00DB02E6"/>
    <w:rsid w:val="00DB0DD2"/>
    <w:rsid w:val="00DB0F35"/>
    <w:rsid w:val="00DB2610"/>
    <w:rsid w:val="00DC1FCD"/>
    <w:rsid w:val="00DC30E7"/>
    <w:rsid w:val="00DD6E87"/>
    <w:rsid w:val="00DE2B1E"/>
    <w:rsid w:val="00DE52CA"/>
    <w:rsid w:val="00DE6EA1"/>
    <w:rsid w:val="00DF0628"/>
    <w:rsid w:val="00DF1BFA"/>
    <w:rsid w:val="00DF3637"/>
    <w:rsid w:val="00DF50AE"/>
    <w:rsid w:val="00DF53D4"/>
    <w:rsid w:val="00DF7B48"/>
    <w:rsid w:val="00E06660"/>
    <w:rsid w:val="00E14C3B"/>
    <w:rsid w:val="00E2287B"/>
    <w:rsid w:val="00E25BAA"/>
    <w:rsid w:val="00E274BC"/>
    <w:rsid w:val="00E34110"/>
    <w:rsid w:val="00E46EBC"/>
    <w:rsid w:val="00E51416"/>
    <w:rsid w:val="00E5754C"/>
    <w:rsid w:val="00E61463"/>
    <w:rsid w:val="00E62DD0"/>
    <w:rsid w:val="00E64A0B"/>
    <w:rsid w:val="00E71622"/>
    <w:rsid w:val="00E75463"/>
    <w:rsid w:val="00E8052C"/>
    <w:rsid w:val="00E8171B"/>
    <w:rsid w:val="00E92AF2"/>
    <w:rsid w:val="00E939D2"/>
    <w:rsid w:val="00E963D6"/>
    <w:rsid w:val="00EB0CED"/>
    <w:rsid w:val="00EB10E4"/>
    <w:rsid w:val="00EC177E"/>
    <w:rsid w:val="00ED0448"/>
    <w:rsid w:val="00ED2187"/>
    <w:rsid w:val="00ED5AC2"/>
    <w:rsid w:val="00EE71A5"/>
    <w:rsid w:val="00F025B2"/>
    <w:rsid w:val="00F03A16"/>
    <w:rsid w:val="00F050D1"/>
    <w:rsid w:val="00F07751"/>
    <w:rsid w:val="00F13A9D"/>
    <w:rsid w:val="00F13D28"/>
    <w:rsid w:val="00F2252C"/>
    <w:rsid w:val="00F30471"/>
    <w:rsid w:val="00F3755F"/>
    <w:rsid w:val="00F464B7"/>
    <w:rsid w:val="00F50EEA"/>
    <w:rsid w:val="00F53CA2"/>
    <w:rsid w:val="00F546FB"/>
    <w:rsid w:val="00F55B4B"/>
    <w:rsid w:val="00F56AB3"/>
    <w:rsid w:val="00F57C1F"/>
    <w:rsid w:val="00F616A2"/>
    <w:rsid w:val="00F666FB"/>
    <w:rsid w:val="00F730F5"/>
    <w:rsid w:val="00F76431"/>
    <w:rsid w:val="00F818EF"/>
    <w:rsid w:val="00F8671D"/>
    <w:rsid w:val="00FA65AF"/>
    <w:rsid w:val="00FC344E"/>
    <w:rsid w:val="00FC47A8"/>
    <w:rsid w:val="00FC5F27"/>
    <w:rsid w:val="00FD1F54"/>
    <w:rsid w:val="00FD3591"/>
    <w:rsid w:val="00FF6298"/>
    <w:rsid w:val="00FF742D"/>
    <w:rsid w:val="05D2A9AA"/>
    <w:rsid w:val="05F37A4E"/>
    <w:rsid w:val="06F525AB"/>
    <w:rsid w:val="093F6F96"/>
    <w:rsid w:val="0AADC314"/>
    <w:rsid w:val="0B09F077"/>
    <w:rsid w:val="0C200405"/>
    <w:rsid w:val="0FF59BCE"/>
    <w:rsid w:val="105F77DC"/>
    <w:rsid w:val="1505B080"/>
    <w:rsid w:val="15914239"/>
    <w:rsid w:val="15D5FE20"/>
    <w:rsid w:val="16A180E1"/>
    <w:rsid w:val="1DA18795"/>
    <w:rsid w:val="1E66B214"/>
    <w:rsid w:val="206076D6"/>
    <w:rsid w:val="21E43388"/>
    <w:rsid w:val="23F8D5F9"/>
    <w:rsid w:val="2429D7BF"/>
    <w:rsid w:val="25041CB2"/>
    <w:rsid w:val="266D05E6"/>
    <w:rsid w:val="26A4A797"/>
    <w:rsid w:val="283E5882"/>
    <w:rsid w:val="28E6F44B"/>
    <w:rsid w:val="2A620489"/>
    <w:rsid w:val="2AB04CA6"/>
    <w:rsid w:val="2CED447D"/>
    <w:rsid w:val="2CF0C8DB"/>
    <w:rsid w:val="2DB764FD"/>
    <w:rsid w:val="2EA98E33"/>
    <w:rsid w:val="2F333B0E"/>
    <w:rsid w:val="3317A9B5"/>
    <w:rsid w:val="34B37A16"/>
    <w:rsid w:val="378D3D6C"/>
    <w:rsid w:val="3816D371"/>
    <w:rsid w:val="3944336C"/>
    <w:rsid w:val="3D2BCF22"/>
    <w:rsid w:val="3E5ADE28"/>
    <w:rsid w:val="3F066F54"/>
    <w:rsid w:val="421491F5"/>
    <w:rsid w:val="42430844"/>
    <w:rsid w:val="4276F811"/>
    <w:rsid w:val="445BAE5B"/>
    <w:rsid w:val="448AC89B"/>
    <w:rsid w:val="45622904"/>
    <w:rsid w:val="4584E02A"/>
    <w:rsid w:val="47265A90"/>
    <w:rsid w:val="4772AF54"/>
    <w:rsid w:val="48A60404"/>
    <w:rsid w:val="4C3CF522"/>
    <w:rsid w:val="4FF33EB1"/>
    <w:rsid w:val="502C24F3"/>
    <w:rsid w:val="566A5734"/>
    <w:rsid w:val="57588C96"/>
    <w:rsid w:val="5CBDEF14"/>
    <w:rsid w:val="5DAE8E1F"/>
    <w:rsid w:val="5E52CF57"/>
    <w:rsid w:val="5F463A56"/>
    <w:rsid w:val="5FCE81AD"/>
    <w:rsid w:val="616A520E"/>
    <w:rsid w:val="63248578"/>
    <w:rsid w:val="65385602"/>
    <w:rsid w:val="6A0E16A9"/>
    <w:rsid w:val="6AA7813C"/>
    <w:rsid w:val="6AD4B60C"/>
    <w:rsid w:val="6AFFF97D"/>
    <w:rsid w:val="6CB74A81"/>
    <w:rsid w:val="6E3446E7"/>
    <w:rsid w:val="72C31957"/>
    <w:rsid w:val="78D819A7"/>
    <w:rsid w:val="799A6DBC"/>
    <w:rsid w:val="79D15939"/>
    <w:rsid w:val="7A6E0FD9"/>
    <w:rsid w:val="7CE1460A"/>
    <w:rsid w:val="7F3993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A21AC"/>
  <w15:chartTrackingRefBased/>
  <w15:docId w15:val="{0E02671F-1B27-4166-92D1-48C586EE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637"/>
    <w:rPr>
      <w:rFonts w:ascii="Arial" w:eastAsia="Times New Roman" w:hAnsi="Arial"/>
      <w:lang w:eastAsia="ja-JP"/>
    </w:rPr>
  </w:style>
  <w:style w:type="paragraph" w:styleId="Heading1">
    <w:name w:val="heading 1"/>
    <w:basedOn w:val="Normal"/>
    <w:next w:val="Normal"/>
    <w:qFormat/>
    <w:rsid w:val="00F50EEA"/>
    <w:pPr>
      <w:keepNext/>
      <w:spacing w:before="240" w:after="60"/>
      <w:outlineLvl w:val="0"/>
    </w:pPr>
    <w:rPr>
      <w:rFonts w:cs="Arial"/>
      <w:b/>
      <w:bCs/>
      <w:kern w:val="32"/>
      <w:sz w:val="32"/>
      <w:szCs w:val="32"/>
    </w:rPr>
  </w:style>
  <w:style w:type="paragraph" w:styleId="Heading2">
    <w:name w:val="heading 2"/>
    <w:basedOn w:val="Normal"/>
    <w:next w:val="Normal"/>
    <w:qFormat/>
    <w:rsid w:val="00F50EEA"/>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DF3637"/>
    <w:pPr>
      <w:tabs>
        <w:tab w:val="right" w:leader="dot" w:pos="9350"/>
      </w:tabs>
      <w:spacing w:before="240"/>
    </w:pPr>
    <w:rPr>
      <w:b/>
    </w:rPr>
  </w:style>
  <w:style w:type="paragraph" w:customStyle="1" w:styleId="H4">
    <w:name w:val="H4"/>
    <w:basedOn w:val="Normal"/>
    <w:next w:val="Normal"/>
    <w:rsid w:val="00DF3637"/>
    <w:pPr>
      <w:keepNext/>
      <w:widowControl w:val="0"/>
      <w:spacing w:before="100" w:after="100"/>
    </w:pPr>
    <w:rPr>
      <w:b/>
    </w:rPr>
  </w:style>
  <w:style w:type="table" w:styleId="TableGrid">
    <w:name w:val="Table Grid"/>
    <w:basedOn w:val="TableNormal"/>
    <w:rsid w:val="00DF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3637"/>
    <w:pPr>
      <w:tabs>
        <w:tab w:val="center" w:pos="4703"/>
        <w:tab w:val="right" w:pos="9406"/>
      </w:tabs>
    </w:pPr>
  </w:style>
  <w:style w:type="paragraph" w:styleId="Footer">
    <w:name w:val="footer"/>
    <w:basedOn w:val="Normal"/>
    <w:rsid w:val="00DF3637"/>
    <w:pPr>
      <w:tabs>
        <w:tab w:val="center" w:pos="4703"/>
        <w:tab w:val="right" w:pos="9406"/>
      </w:tabs>
    </w:pPr>
  </w:style>
  <w:style w:type="paragraph" w:styleId="TOC2">
    <w:name w:val="toc 2"/>
    <w:basedOn w:val="Normal"/>
    <w:next w:val="Normal"/>
    <w:autoRedefine/>
    <w:semiHidden/>
    <w:rsid w:val="00F50EEA"/>
    <w:pPr>
      <w:ind w:left="200"/>
    </w:pPr>
  </w:style>
  <w:style w:type="character" w:styleId="Hyperlink">
    <w:name w:val="Hyperlink"/>
    <w:rsid w:val="00F50EEA"/>
    <w:rPr>
      <w:color w:val="0000FF"/>
      <w:u w:val="single"/>
    </w:rPr>
  </w:style>
  <w:style w:type="paragraph" w:styleId="CommentText">
    <w:name w:val="annotation text"/>
    <w:basedOn w:val="Normal"/>
    <w:link w:val="CommentTextChar"/>
    <w:semiHidden/>
    <w:rsid w:val="00CB37B3"/>
    <w:rPr>
      <w:sz w:val="22"/>
    </w:rPr>
  </w:style>
  <w:style w:type="character" w:styleId="CommentReference">
    <w:name w:val="annotation reference"/>
    <w:semiHidden/>
    <w:rsid w:val="00CB37B3"/>
    <w:rPr>
      <w:rFonts w:ascii="Arial" w:hAnsi="Arial"/>
      <w:sz w:val="16"/>
    </w:rPr>
  </w:style>
  <w:style w:type="paragraph" w:styleId="BalloonText">
    <w:name w:val="Balloon Text"/>
    <w:basedOn w:val="Normal"/>
    <w:semiHidden/>
    <w:rsid w:val="00CB37B3"/>
    <w:rPr>
      <w:rFonts w:ascii="Tahoma" w:hAnsi="Tahoma" w:cs="Tahoma"/>
      <w:sz w:val="16"/>
      <w:szCs w:val="16"/>
    </w:rPr>
  </w:style>
  <w:style w:type="paragraph" w:styleId="ListParagraph">
    <w:name w:val="List Paragraph"/>
    <w:basedOn w:val="Normal"/>
    <w:uiPriority w:val="34"/>
    <w:qFormat/>
    <w:rsid w:val="00721D7E"/>
    <w:pPr>
      <w:ind w:left="720"/>
    </w:pPr>
    <w:rPr>
      <w:rFonts w:ascii="Calibri" w:eastAsia="Calibri" w:hAnsi="Calibri"/>
      <w:sz w:val="22"/>
      <w:szCs w:val="22"/>
      <w:lang w:eastAsia="en-US"/>
    </w:rPr>
  </w:style>
  <w:style w:type="paragraph" w:styleId="CommentSubject">
    <w:name w:val="annotation subject"/>
    <w:basedOn w:val="CommentText"/>
    <w:next w:val="CommentText"/>
    <w:link w:val="CommentSubjectChar"/>
    <w:rsid w:val="00911B38"/>
    <w:rPr>
      <w:b/>
      <w:bCs/>
      <w:sz w:val="20"/>
    </w:rPr>
  </w:style>
  <w:style w:type="character" w:customStyle="1" w:styleId="CommentTextChar">
    <w:name w:val="Comment Text Char"/>
    <w:basedOn w:val="DefaultParagraphFont"/>
    <w:link w:val="CommentText"/>
    <w:semiHidden/>
    <w:rsid w:val="00911B38"/>
    <w:rPr>
      <w:rFonts w:ascii="Arial" w:eastAsia="Times New Roman" w:hAnsi="Arial"/>
      <w:sz w:val="22"/>
      <w:lang w:eastAsia="ja-JP"/>
    </w:rPr>
  </w:style>
  <w:style w:type="character" w:customStyle="1" w:styleId="CommentSubjectChar">
    <w:name w:val="Comment Subject Char"/>
    <w:basedOn w:val="CommentTextChar"/>
    <w:link w:val="CommentSubject"/>
    <w:rsid w:val="00911B38"/>
    <w:rPr>
      <w:rFonts w:ascii="Arial" w:eastAsia="Times New Roman" w:hAnsi="Arial"/>
      <w:b/>
      <w:bCs/>
      <w:sz w:val="22"/>
      <w:lang w:eastAsia="ja-JP"/>
    </w:rPr>
  </w:style>
  <w:style w:type="character" w:styleId="FollowedHyperlink">
    <w:name w:val="FollowedHyperlink"/>
    <w:basedOn w:val="DefaultParagraphFont"/>
    <w:rsid w:val="000E0A1B"/>
    <w:rPr>
      <w:color w:val="954F72" w:themeColor="followedHyperlink"/>
      <w:u w:val="single"/>
    </w:rPr>
  </w:style>
  <w:style w:type="paragraph" w:customStyle="1" w:styleId="Default">
    <w:name w:val="Default"/>
    <w:rsid w:val="005D42F9"/>
    <w:pPr>
      <w:autoSpaceDE w:val="0"/>
      <w:autoSpaceDN w:val="0"/>
      <w:adjustRightInd w:val="0"/>
    </w:pPr>
    <w:rPr>
      <w:rFonts w:ascii="Calibri" w:hAnsi="Calibri" w:cs="Calibri"/>
      <w:color w:val="000000"/>
      <w:sz w:val="24"/>
      <w:szCs w:val="24"/>
    </w:rPr>
  </w:style>
  <w:style w:type="character" w:customStyle="1" w:styleId="ui-provider">
    <w:name w:val="ui-provider"/>
    <w:basedOn w:val="DefaultParagraphFont"/>
    <w:rsid w:val="001331EB"/>
  </w:style>
  <w:style w:type="character" w:styleId="UnresolvedMention">
    <w:name w:val="Unresolved Mention"/>
    <w:basedOn w:val="DefaultParagraphFont"/>
    <w:uiPriority w:val="99"/>
    <w:semiHidden/>
    <w:unhideWhenUsed/>
    <w:rsid w:val="00381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3208">
      <w:bodyDiv w:val="1"/>
      <w:marLeft w:val="0"/>
      <w:marRight w:val="0"/>
      <w:marTop w:val="0"/>
      <w:marBottom w:val="0"/>
      <w:divBdr>
        <w:top w:val="none" w:sz="0" w:space="0" w:color="auto"/>
        <w:left w:val="none" w:sz="0" w:space="0" w:color="auto"/>
        <w:bottom w:val="none" w:sz="0" w:space="0" w:color="auto"/>
        <w:right w:val="none" w:sz="0" w:space="0" w:color="auto"/>
      </w:divBdr>
    </w:div>
    <w:div w:id="109279989">
      <w:bodyDiv w:val="1"/>
      <w:marLeft w:val="0"/>
      <w:marRight w:val="0"/>
      <w:marTop w:val="0"/>
      <w:marBottom w:val="0"/>
      <w:divBdr>
        <w:top w:val="none" w:sz="0" w:space="0" w:color="auto"/>
        <w:left w:val="none" w:sz="0" w:space="0" w:color="auto"/>
        <w:bottom w:val="none" w:sz="0" w:space="0" w:color="auto"/>
        <w:right w:val="none" w:sz="0" w:space="0" w:color="auto"/>
      </w:divBdr>
    </w:div>
    <w:div w:id="258949272">
      <w:bodyDiv w:val="1"/>
      <w:marLeft w:val="0"/>
      <w:marRight w:val="0"/>
      <w:marTop w:val="0"/>
      <w:marBottom w:val="0"/>
      <w:divBdr>
        <w:top w:val="none" w:sz="0" w:space="0" w:color="auto"/>
        <w:left w:val="none" w:sz="0" w:space="0" w:color="auto"/>
        <w:bottom w:val="none" w:sz="0" w:space="0" w:color="auto"/>
        <w:right w:val="none" w:sz="0" w:space="0" w:color="auto"/>
      </w:divBdr>
    </w:div>
    <w:div w:id="383408632">
      <w:bodyDiv w:val="1"/>
      <w:marLeft w:val="0"/>
      <w:marRight w:val="0"/>
      <w:marTop w:val="0"/>
      <w:marBottom w:val="0"/>
      <w:divBdr>
        <w:top w:val="none" w:sz="0" w:space="0" w:color="auto"/>
        <w:left w:val="none" w:sz="0" w:space="0" w:color="auto"/>
        <w:bottom w:val="none" w:sz="0" w:space="0" w:color="auto"/>
        <w:right w:val="none" w:sz="0" w:space="0" w:color="auto"/>
      </w:divBdr>
    </w:div>
    <w:div w:id="1739397018">
      <w:bodyDiv w:val="1"/>
      <w:marLeft w:val="0"/>
      <w:marRight w:val="0"/>
      <w:marTop w:val="0"/>
      <w:marBottom w:val="0"/>
      <w:divBdr>
        <w:top w:val="none" w:sz="0" w:space="0" w:color="auto"/>
        <w:left w:val="none" w:sz="0" w:space="0" w:color="auto"/>
        <w:bottom w:val="none" w:sz="0" w:space="0" w:color="auto"/>
        <w:right w:val="none" w:sz="0" w:space="0" w:color="auto"/>
      </w:divBdr>
    </w:div>
    <w:div w:id="1860580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rtal.azur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ortal.azu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t-dashboard.ppgpl.co.t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Templates\Release%20Not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ILMBoschDocument" ma:contentTypeID="0x01010018E2DD36D7B54F48960AF7548E1A74720100BEE0F92EC229CD4B94B677A3DB65854D" ma:contentTypeVersion="9" ma:contentTypeDescription="Bosch Document Content Type for ILM" ma:contentTypeScope="" ma:versionID="5a4531c04b5538b0807a0330f5e87bd1">
  <xsd:schema xmlns:xsd="http://www.w3.org/2001/XMLSchema" xmlns:xs="http://www.w3.org/2001/XMLSchema" xmlns:p="http://schemas.microsoft.com/office/2006/metadata/properties" xmlns:ns2="50632898-ba3f-48ee-af13-093e339c9d50" xmlns:ns3="bca0bc44-19d1-4824-98a4-321de56310bf" xmlns:ns4="http://schemas.microsoft.com/sharepoint/v4" targetNamespace="http://schemas.microsoft.com/office/2006/metadata/properties" ma:root="true" ma:fieldsID="66089139a452cc8ca6322030fcc4cd15" ns2:_="" ns3:_="" ns4:_="">
    <xsd:import namespace="50632898-ba3f-48ee-af13-093e339c9d50"/>
    <xsd:import namespace="bca0bc44-19d1-4824-98a4-321de56310bf"/>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CSC"/>
                <xsd:element ref="ns2:ASC"/>
                <xsd:element ref="ns2:ISC"/>
                <xsd:element ref="ns2:ArchivingPeriod"/>
                <xsd:element ref="ns2:Safeguarding"/>
                <xsd:element ref="ns2:Historicalrelevance"/>
                <xsd:element ref="ns3:OriginalSubject" minOccurs="0"/>
                <xsd:element ref="ns3:From1" minOccurs="0"/>
                <xsd:element ref="ns3:Cc" minOccurs="0"/>
                <xsd:element ref="ns3:Bcc" minOccurs="0"/>
                <xsd:element ref="ns3:Conversation-Topic" minOccurs="0"/>
                <xsd:element ref="ns3:Date1" minOccurs="0"/>
                <xsd:element ref="ns3:Reply-To" minOccurs="0"/>
                <xsd:element ref="ns3:To" minOccurs="0"/>
                <xsd:element ref="ns3:Received" minOccurs="0"/>
                <xsd:element ref="ns3:Attachment" minOccurs="0"/>
                <xsd:element ref="ns3:Sensitivity" minOccurs="0"/>
                <xsd:element ref="ns3:Importance" minOccurs="0"/>
                <xsd:element ref="ns3:In-Reply-To" minOccurs="0"/>
                <xsd:element ref="ns3:References" minOccurs="0"/>
                <xsd:element ref="ns3:Conversation-Index" minOccurs="0"/>
                <xsd:element ref="ns3:MailPreviewData" minOccurs="0"/>
                <xsd:element ref="ns2:MessageClass" minOccurs="0"/>
                <xsd:element ref="ns3:Message-ID" minOccurs="0"/>
                <xsd:element ref="ns2:IlmBasedOn" minOccurs="0"/>
                <xsd:element ref="ns2:LockedStatus" minOccurs="0"/>
                <xsd:element ref="ns2:LockedBy" minOccurs="0"/>
                <xsd:element ref="ns2:ILMItemType" minOccurs="0"/>
                <xsd:element ref="ns2:ILMCreationRevision" minOccurs="0"/>
                <xsd:element ref="ns2:Revision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32898-ba3f-48ee-af13-093e339c9d5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SC" ma:index="11" ma:displayName="C-SC" ma:default="1" ma:description="Security Class for Confidentiality." ma:format="Dropdown" ma:indexed="true" ma:internalName="CSC" ma:readOnly="false">
      <xsd:simpleType>
        <xsd:restriction base="dms:Choice">
          <xsd:enumeration value="0"/>
          <xsd:enumeration value="1"/>
          <xsd:enumeration value="2"/>
          <xsd:enumeration value="3"/>
        </xsd:restriction>
      </xsd:simpleType>
    </xsd:element>
    <xsd:element name="ASC" ma:index="12" ma:displayName="A-SC" ma:default="1" ma:description="Security Class for Availability" ma:format="Dropdown" ma:indexed="true" ma:internalName="ASC" ma:readOnly="false">
      <xsd:simpleType>
        <xsd:restriction base="dms:Choice">
          <xsd:enumeration value="0"/>
          <xsd:enumeration value="1"/>
          <xsd:enumeration value="2"/>
          <xsd:enumeration value="3"/>
        </xsd:restriction>
      </xsd:simpleType>
    </xsd:element>
    <xsd:element name="ISC" ma:index="13" ma:displayName="I-SC" ma:default="1" ma:description="Security Class for Integrity" ma:format="Dropdown" ma:internalName="ISC" ma:readOnly="false">
      <xsd:simpleType>
        <xsd:restriction base="dms:Choice">
          <xsd:enumeration value="0"/>
          <xsd:enumeration value="1"/>
          <xsd:enumeration value="2"/>
          <xsd:enumeration value="3"/>
        </xsd:restriction>
      </xsd:simpleType>
    </xsd:element>
    <xsd:element name="ArchivingPeriod" ma:index="14" ma:displayName="Archiving Period (in years)" ma:description="File will be deleted from the archive after end of the archiving" ma:format="Dropdown" ma:indexed="true"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5" ma:displayName="Safeguarding" ma:default="No" ma:description="Special safeguarding requirements" ma:format="Dropdown" ma:internalName="Safeguarding" ma:readOnly="false">
      <xsd:simpleType>
        <xsd:restriction base="dms:Choice">
          <xsd:enumeration value="Yes"/>
          <xsd:enumeration value="No"/>
        </xsd:restriction>
      </xsd:simpleType>
    </xsd:element>
    <xsd:element name="Historicalrelevance" ma:index="16" ma:displayName="Historical relevance" ma:default="No" ma:description="Handover to C/CCH" ma:format="Dropdown" ma:internalName="Historicalrelevance" ma:readOnly="false">
      <xsd:simpleType>
        <xsd:restriction base="dms:Choice">
          <xsd:enumeration value="Yes"/>
          <xsd:enumeration value="No"/>
        </xsd:restriction>
      </xsd:simpleType>
    </xsd:element>
    <xsd:element name="MessageClass" ma:index="33" nillable="true" ma:displayName="MessageClass" ma:hidden="true" ma:internalName="MessageClass">
      <xsd:simpleType>
        <xsd:restriction base="dms:Text">
          <xsd:maxLength value="255"/>
        </xsd:restriction>
      </xsd:simpleType>
    </xsd:element>
    <xsd:element name="IlmBasedOn" ma:index="35" nillable="true" ma:displayName="Based on" ma:internalName="IlmBasedOn" ma:readOnly="true">
      <xsd:simpleType>
        <xsd:restriction base="dms:Text"/>
      </xsd:simpleType>
    </xsd:element>
    <xsd:element name="LockedStatus" ma:index="36" nillable="true" ma:displayName="Locked Status" ma:default="Unlocked" ma:internalName="LockedStatus" ma:readOnly="true">
      <xsd:simpleType>
        <xsd:restriction base="dms:Text"/>
      </xsd:simpleType>
    </xsd:element>
    <xsd:element name="LockedBy" ma:index="37" nillable="true" ma:displayName="Locked By" ma:internalName="Lock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LMItemType" ma:index="38" nillable="true" ma:displayName="ILMItemType" ma:default="ConceptualItem" ma:indexed="true" ma:internalName="ILMItemType" ma:readOnly="true">
      <xsd:simpleType>
        <xsd:restriction base="dms:Text"/>
      </xsd:simpleType>
    </xsd:element>
    <xsd:element name="ILMCreationRevision" ma:index="39" nillable="true" ma:displayName="Creating Revision" ma:internalName="ILMCreationRevision" ma:readOnly="true">
      <xsd:simpleType>
        <xsd:restriction base="dms:Boolean"/>
      </xsd:simpleType>
    </xsd:element>
    <xsd:element name="Revisions" ma:index="40" nillable="true" ma:displayName="Revision set" ma:internalName="Revisions"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a0bc44-19d1-4824-98a4-321de56310bf" elementFormDefault="qualified">
    <xsd:import namespace="http://schemas.microsoft.com/office/2006/documentManagement/types"/>
    <xsd:import namespace="http://schemas.microsoft.com/office/infopath/2007/PartnerControls"/>
    <xsd:element name="OriginalSubject" ma:index="17" nillable="true" ma:displayName="OriginalSubject" ma:internalName="OriginalSubject">
      <xsd:simpleType>
        <xsd:restriction base="dms:Text">
          <xsd:maxLength value="255"/>
        </xsd:restriction>
      </xsd:simpleType>
    </xsd:element>
    <xsd:element name="From1" ma:index="18" nillable="true" ma:displayName="From" ma:internalName="From1">
      <xsd:simpleType>
        <xsd:restriction base="dms:Text">
          <xsd:maxLength value="255"/>
        </xsd:restriction>
      </xsd:simpleType>
    </xsd:element>
    <xsd:element name="Cc" ma:index="19" nillable="true" ma:displayName="Cc" ma:internalName="Cc">
      <xsd:simpleType>
        <xsd:restriction base="dms:Note">
          <xsd:maxLength value="255"/>
        </xsd:restriction>
      </xsd:simpleType>
    </xsd:element>
    <xsd:element name="Bcc" ma:index="20" nillable="true" ma:displayName="Bcc" ma:internalName="Bcc">
      <xsd:simpleType>
        <xsd:restriction base="dms:Note">
          <xsd:maxLength value="255"/>
        </xsd:restriction>
      </xsd:simpleType>
    </xsd:element>
    <xsd:element name="Conversation-Topic" ma:index="21" nillable="true" ma:displayName="Conversation-Topic" ma:internalName="Conversation_x002d_Topic">
      <xsd:simpleType>
        <xsd:restriction base="dms:Text">
          <xsd:maxLength value="255"/>
        </xsd:restriction>
      </xsd:simpleType>
    </xsd:element>
    <xsd:element name="Date1" ma:index="22" nillable="true" ma:displayName="Date" ma:format="DateOnly" ma:internalName="Date1">
      <xsd:simpleType>
        <xsd:restriction base="dms:DateTime"/>
      </xsd:simpleType>
    </xsd:element>
    <xsd:element name="Reply-To" ma:index="23" nillable="true" ma:displayName="Reply-To" ma:internalName="Reply_x002d_To">
      <xsd:simpleType>
        <xsd:restriction base="dms:Text">
          <xsd:maxLength value="255"/>
        </xsd:restriction>
      </xsd:simpleType>
    </xsd:element>
    <xsd:element name="To" ma:index="24" nillable="true" ma:displayName="To" ma:internalName="To">
      <xsd:simpleType>
        <xsd:restriction base="dms:Note">
          <xsd:maxLength value="255"/>
        </xsd:restriction>
      </xsd:simpleType>
    </xsd:element>
    <xsd:element name="Received" ma:index="25" nillable="true" ma:displayName="Received" ma:internalName="Received">
      <xsd:simpleType>
        <xsd:restriction base="dms:Text">
          <xsd:maxLength value="255"/>
        </xsd:restriction>
      </xsd:simpleType>
    </xsd:element>
    <xsd:element name="Attachment" ma:index="26" nillable="true" ma:displayName="Attachment" ma:default="1" ma:internalName="Attachment">
      <xsd:simpleType>
        <xsd:restriction base="dms:Boolean"/>
      </xsd:simpleType>
    </xsd:element>
    <xsd:element name="Sensitivity" ma:index="27" nillable="true" ma:displayName="Sensitivity" ma:internalName="Sensitivity">
      <xsd:simpleType>
        <xsd:restriction base="dms:Text">
          <xsd:maxLength value="255"/>
        </xsd:restriction>
      </xsd:simpleType>
    </xsd:element>
    <xsd:element name="Importance" ma:index="28" nillable="true" ma:displayName="Importance" ma:internalName="Importance">
      <xsd:simpleType>
        <xsd:restriction base="dms:Text">
          <xsd:maxLength value="255"/>
        </xsd:restriction>
      </xsd:simpleType>
    </xsd:element>
    <xsd:element name="In-Reply-To" ma:index="29" nillable="true" ma:displayName="In-Reply-To" ma:internalName="In_x002d_Reply_x002d_To">
      <xsd:simpleType>
        <xsd:restriction base="dms:Text">
          <xsd:maxLength value="255"/>
        </xsd:restriction>
      </xsd:simpleType>
    </xsd:element>
    <xsd:element name="References" ma:index="30" nillable="true" ma:displayName="References" ma:internalName="References">
      <xsd:simpleType>
        <xsd:restriction base="dms:Text">
          <xsd:maxLength value="255"/>
        </xsd:restriction>
      </xsd:simpleType>
    </xsd:element>
    <xsd:element name="Conversation-Index" ma:index="31" nillable="true" ma:displayName="Conversation-Index" ma:hidden="true" ma:internalName="Conversation_x002d_Index">
      <xsd:simpleType>
        <xsd:restriction base="dms:Text">
          <xsd:maxLength value="255"/>
        </xsd:restriction>
      </xsd:simpleType>
    </xsd:element>
    <xsd:element name="MailPreviewData" ma:index="32" nillable="true" ma:displayName="MailPreviewData" ma:hidden="true" ma:internalName="MailPreviewData">
      <xsd:simpleType>
        <xsd:restriction base="dms:Note"/>
      </xsd:simpleType>
    </xsd:element>
    <xsd:element name="Message-ID" ma:index="34" nillable="true" ma:displayName="Message-ID" ma:hidden="true" ma:internalName="Message_x002d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ply-To xmlns="bca0bc44-19d1-4824-98a4-321de56310bf" xsi:nil="true"/>
    <OriginalSubject xmlns="bca0bc44-19d1-4824-98a4-321de56310bf" xsi:nil="true"/>
    <ASC xmlns="50632898-ba3f-48ee-af13-093e339c9d50">1</ASC>
    <Conversation-Index xmlns="bca0bc44-19d1-4824-98a4-321de56310bf" xsi:nil="true"/>
    <ISC xmlns="50632898-ba3f-48ee-af13-093e339c9d50">1</ISC>
    <ArchivingPeriod xmlns="50632898-ba3f-48ee-af13-093e339c9d50">15</ArchivingPeriod>
    <Historicalrelevance xmlns="50632898-ba3f-48ee-af13-093e339c9d50">No</Historicalrelevance>
    <Sensitivity xmlns="bca0bc44-19d1-4824-98a4-321de56310bf" xsi:nil="true"/>
    <To xmlns="bca0bc44-19d1-4824-98a4-321de56310bf" xsi:nil="true"/>
    <MailPreviewData xmlns="bca0bc44-19d1-4824-98a4-321de56310bf" xsi:nil="true"/>
    <Cc xmlns="bca0bc44-19d1-4824-98a4-321de56310bf" xsi:nil="true"/>
    <Message-ID xmlns="bca0bc44-19d1-4824-98a4-321de56310bf" xsi:nil="true"/>
    <From1 xmlns="bca0bc44-19d1-4824-98a4-321de56310bf" xsi:nil="true"/>
    <Bcc xmlns="bca0bc44-19d1-4824-98a4-321de56310bf" xsi:nil="true"/>
    <References xmlns="bca0bc44-19d1-4824-98a4-321de56310bf" xsi:nil="true"/>
    <Importance xmlns="bca0bc44-19d1-4824-98a4-321de56310bf" xsi:nil="true"/>
    <MessageClass xmlns="50632898-ba3f-48ee-af13-093e339c9d50" xsi:nil="true"/>
    <Received xmlns="bca0bc44-19d1-4824-98a4-321de56310bf" xsi:nil="true"/>
    <CSC xmlns="50632898-ba3f-48ee-af13-093e339c9d50">1</CSC>
    <In-Reply-To xmlns="bca0bc44-19d1-4824-98a4-321de56310bf" xsi:nil="true"/>
    <Safeguarding xmlns="50632898-ba3f-48ee-af13-093e339c9d50">No</Safeguarding>
    <Date1 xmlns="bca0bc44-19d1-4824-98a4-321de56310bf" xsi:nil="true"/>
    <Attachment xmlns="bca0bc44-19d1-4824-98a4-321de56310bf">true</Attachment>
    <Conversation-Topic xmlns="bca0bc44-19d1-4824-98a4-321de56310bf" xsi:nil="true"/>
    <Revisions xmlns="50632898-ba3f-48ee-af13-093e339c9d50">
      <Url xsi:nil="true"/>
      <Description xsi:nil="true"/>
    </Revisions>
    <LockedStatus xmlns="50632898-ba3f-48ee-af13-093e339c9d50">Unlocked</LockedStatus>
    <_dlc_DocId xmlns="50632898-ba3f-48ee-af13-093e339c9d50">P15S170185-808998765-2458</_dlc_DocId>
    <_dlc_DocIdUrl xmlns="50632898-ba3f-48ee-af13-093e339c9d50">
      <Url>https://sites.inside-share5.bosch.com/sites/170185/_layouts/15/DocIdRedir.aspx?ID=P15S170185-808998765-2458</Url>
      <Description>P15S170185-808998765-2458</Description>
    </_dlc_DocIdUrl>
    <ILMItemType xmlns="50632898-ba3f-48ee-af13-093e339c9d50">ConceptualItem</ILMItemType>
    <LockedBy xmlns="50632898-ba3f-48ee-af13-093e339c9d50">
      <UserInfo>
        <DisplayName/>
        <AccountId xsi:nil="true"/>
        <AccountType/>
      </UserInfo>
    </LockedBy>
    <ILMCreationRevision xmlns="50632898-ba3f-48ee-af13-093e339c9d50">false</ILMCreationRevision>
    <IlmBasedOn xmlns="50632898-ba3f-48ee-af13-093e339c9d50" xsi:nil="true"/>
    <SharedWithUsers xmlns="50632898-ba3f-48ee-af13-093e339c9d50">
      <UserInfo>
        <DisplayName>Kar Krishnendu (SX/BSV-IF4)</DisplayName>
        <AccountId>29</AccountId>
        <AccountType/>
      </UserInfo>
      <UserInfo>
        <DisplayName>Kaushik Vishwas (SX/BSV-TC1)</DisplayName>
        <AccountId>130</AccountId>
        <AccountType/>
      </UserInfo>
      <UserInfo>
        <DisplayName>Chakraborty Sushovan (SX/ETL3)</DisplayName>
        <AccountId>33</AccountId>
        <AccountType/>
      </UserInfo>
      <UserInfo>
        <DisplayName>Harshavardhan Amirthalingam (SX/BSV-TC1)</DisplayName>
        <AccountId>126</AccountId>
        <AccountType/>
      </UserInfo>
      <UserInfo>
        <DisplayName>EXTERNAL Sharma Saurabh (Intelliswift, SX/ETL4)</DisplayName>
        <AccountId>133</AccountId>
        <AccountType/>
      </UserInfo>
      <UserInfo>
        <DisplayName>Yadav Shivani (SX/BSV-TC1)</DisplayName>
        <AccountId>134</AccountId>
        <AccountType/>
      </UserInfo>
      <UserInfo>
        <DisplayName>Gupta Akshit (SX/ETL2)</DisplayName>
        <AccountId>54</AccountId>
        <AccountType/>
      </UserInfo>
      <UserInfo>
        <DisplayName>Swetha Venkatesappa (SX/ETL7)</DisplayName>
        <AccountId>129</AccountId>
        <AccountType/>
      </UserInfo>
      <UserInfo>
        <DisplayName>Bharatesh C E (BGSW/QMM-PD)</DisplayName>
        <AccountId>77</AccountId>
        <AccountType/>
      </UserInfo>
      <UserInfo>
        <DisplayName>Dhanapal Chandran (SDS/EIC)</DisplayName>
        <AccountId>114</AccountId>
        <AccountType/>
      </UserInfo>
      <UserInfo>
        <DisplayName>Shashank Shekhar (MS/ESD-ST2-XC)</DisplayName>
        <AccountId>158</AccountId>
        <AccountType/>
      </UserInfo>
    </SharedWithUsers>
    <IconOverlay xmlns="http://schemas.microsoft.com/sharepoint/v4" xsi:nil="true"/>
  </documentManagement>
</p:properties>
</file>

<file path=customXml/itemProps1.xml><?xml version="1.0" encoding="utf-8"?>
<ds:datastoreItem xmlns:ds="http://schemas.openxmlformats.org/officeDocument/2006/customXml" ds:itemID="{11CA4792-CD27-4434-A383-90373363F42C}">
  <ds:schemaRefs>
    <ds:schemaRef ds:uri="http://schemas.microsoft.com/sharepoint/events"/>
  </ds:schemaRefs>
</ds:datastoreItem>
</file>

<file path=customXml/itemProps2.xml><?xml version="1.0" encoding="utf-8"?>
<ds:datastoreItem xmlns:ds="http://schemas.openxmlformats.org/officeDocument/2006/customXml" ds:itemID="{FA4225A0-800D-4CF5-9795-32704BA12425}">
  <ds:schemaRefs>
    <ds:schemaRef ds:uri="http://schemas.microsoft.com/office/2006/metadata/longProperties"/>
  </ds:schemaRefs>
</ds:datastoreItem>
</file>

<file path=customXml/itemProps3.xml><?xml version="1.0" encoding="utf-8"?>
<ds:datastoreItem xmlns:ds="http://schemas.openxmlformats.org/officeDocument/2006/customXml" ds:itemID="{50ECB3B9-BA21-4627-B849-8B3E3AF279FF}">
  <ds:schemaRefs>
    <ds:schemaRef ds:uri="http://schemas.microsoft.com/sharepoint/v3/contenttype/forms"/>
  </ds:schemaRefs>
</ds:datastoreItem>
</file>

<file path=customXml/itemProps4.xml><?xml version="1.0" encoding="utf-8"?>
<ds:datastoreItem xmlns:ds="http://schemas.openxmlformats.org/officeDocument/2006/customXml" ds:itemID="{CF1CA650-0FC7-4E95-965F-CCDB40000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32898-ba3f-48ee-af13-093e339c9d50"/>
    <ds:schemaRef ds:uri="bca0bc44-19d1-4824-98a4-321de56310b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B60985-4982-49BD-8DB4-20B942FC8738}">
  <ds:schemaRefs>
    <ds:schemaRef ds:uri="http://purl.org/dc/elements/1.1/"/>
    <ds:schemaRef ds:uri="http://schemas.microsoft.com/office/2006/metadata/properties"/>
    <ds:schemaRef ds:uri="50632898-ba3f-48ee-af13-093e339c9d50"/>
    <ds:schemaRef ds:uri="http://purl.org/dc/dcmitype/"/>
    <ds:schemaRef ds:uri="http://purl.org/dc/terms/"/>
    <ds:schemaRef ds:uri="http://schemas.microsoft.com/sharepoint/v4"/>
    <ds:schemaRef ds:uri="http://schemas.microsoft.com/office/2006/documentManagement/types"/>
    <ds:schemaRef ds:uri="http://schemas.openxmlformats.org/package/2006/metadata/core-properties"/>
    <ds:schemaRef ds:uri="http://schemas.microsoft.com/office/infopath/2007/PartnerControls"/>
    <ds:schemaRef ds:uri="bca0bc44-19d1-4824-98a4-321de56310b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Release Note template.dot</Template>
  <TotalTime>245</TotalTime>
  <Pages>6</Pages>
  <Words>1645</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Quality System Template</vt:lpstr>
    </vt:vector>
  </TitlesOfParts>
  <Manager/>
  <Company/>
  <LinksUpToDate>false</LinksUpToDate>
  <CharactersWithSpaces>11321</CharactersWithSpaces>
  <SharedDoc>false</SharedDoc>
  <HLinks>
    <vt:vector size="18" baseType="variant">
      <vt:variant>
        <vt:i4>5701638</vt:i4>
      </vt:variant>
      <vt:variant>
        <vt:i4>6</vt:i4>
      </vt:variant>
      <vt:variant>
        <vt:i4>0</vt:i4>
      </vt:variant>
      <vt:variant>
        <vt:i4>5</vt:i4>
      </vt:variant>
      <vt:variant>
        <vt:lpwstr>https://dt-dashboard.ppgpl.co.tt/</vt:lpwstr>
      </vt:variant>
      <vt:variant>
        <vt:lpwstr/>
      </vt:variant>
      <vt:variant>
        <vt:i4>2949141</vt:i4>
      </vt:variant>
      <vt:variant>
        <vt:i4>3</vt:i4>
      </vt:variant>
      <vt:variant>
        <vt:i4>0</vt:i4>
      </vt:variant>
      <vt:variant>
        <vt:i4>5</vt:i4>
      </vt:variant>
      <vt:variant>
        <vt:lpwstr>https://portal.azure.com/</vt:lpwstr>
      </vt:variant>
      <vt:variant>
        <vt:lpwstr>@ppgpl1.onmicrosoft.com/resource/subscriptions/b296ea85-a713-4f87-84ca-7c90b73c0bc4/resourceGroups/ppgpl-dev-rg-digitaltwin-eastus2/providers/Microsoft.EventGrid/systemTopics/ppgpldevdthflf-abd626dc-5540-4592-886f-eb9381fddd55</vt:lpwstr>
      </vt:variant>
      <vt:variant>
        <vt:i4>7012357</vt:i4>
      </vt:variant>
      <vt:variant>
        <vt:i4>0</vt:i4>
      </vt:variant>
      <vt:variant>
        <vt:i4>0</vt:i4>
      </vt:variant>
      <vt:variant>
        <vt:i4>5</vt:i4>
      </vt:variant>
      <vt:variant>
        <vt:lpwstr>https://portal.azure.com/</vt:lpwstr>
      </vt:variant>
      <vt:variant>
        <vt:lpwstr>@ppgpl1.onmicrosoft.com/resource/subscriptions/b296ea85-a713-4f87-84ca-7c90b73c0bc4/resourceGroups/ppgpl-dev-rg-digitaltwin-eastus2/providers/Microsoft.Storage/storageAccounts/ppgpldevdthflf</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System Template</dc:title>
  <dc:subject>Platform Release Note</dc:subject>
  <dc:creator>Bharatesh C E (BGSW/QMM-PD)</dc:creator>
  <cp:keywords/>
  <dc:description>Replaced RBEI with BGSW/BGSV as applicable</dc:description>
  <cp:lastModifiedBy>Ashok Mallya (GROW/PAD-PD)</cp:lastModifiedBy>
  <cp:revision>70</cp:revision>
  <cp:lastPrinted>2006-07-21T17:29:00Z</cp:lastPrinted>
  <dcterms:created xsi:type="dcterms:W3CDTF">2023-12-22T02:20:00Z</dcterms:created>
  <dcterms:modified xsi:type="dcterms:W3CDTF">2024-08-27T13:24:00Z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QST-PD-124</vt:lpwstr>
  </property>
  <property fmtid="{D5CDD505-2E9C-101B-9397-08002B2CF9AE}" pid="3" name="Version">
    <vt:lpwstr>1.3</vt:lpwstr>
  </property>
  <property fmtid="{D5CDD505-2E9C-101B-9397-08002B2CF9AE}" pid="4" name="Historicalrelevance">
    <vt:lpwstr>No</vt:lpwstr>
  </property>
  <property fmtid="{D5CDD505-2E9C-101B-9397-08002B2CF9AE}" pid="5" name="Conversation-Topic">
    <vt:lpwstr/>
  </property>
  <property fmtid="{D5CDD505-2E9C-101B-9397-08002B2CF9AE}" pid="6" name="ASC">
    <vt:lpwstr>1</vt:lpwstr>
  </property>
  <property fmtid="{D5CDD505-2E9C-101B-9397-08002B2CF9AE}" pid="7" name="RB_DMS_ORIG_NAME">
    <vt:lpwstr/>
  </property>
  <property fmtid="{D5CDD505-2E9C-101B-9397-08002B2CF9AE}" pid="8" name="RB_DMS_SAP_METADATA">
    <vt:lpwstr/>
  </property>
  <property fmtid="{D5CDD505-2E9C-101B-9397-08002B2CF9AE}" pid="9" name="Received">
    <vt:lpwstr/>
  </property>
  <property fmtid="{D5CDD505-2E9C-101B-9397-08002B2CF9AE}" pid="10" name="Importance">
    <vt:lpwstr/>
  </property>
  <property fmtid="{D5CDD505-2E9C-101B-9397-08002B2CF9AE}" pid="11" name="MessageClass">
    <vt:lpwstr/>
  </property>
  <property fmtid="{D5CDD505-2E9C-101B-9397-08002B2CF9AE}" pid="12" name="CSC">
    <vt:lpwstr>1</vt:lpwstr>
  </property>
  <property fmtid="{D5CDD505-2E9C-101B-9397-08002B2CF9AE}" pid="13" name="Conversation-Index">
    <vt:lpwstr/>
  </property>
  <property fmtid="{D5CDD505-2E9C-101B-9397-08002B2CF9AE}" pid="14" name="IconOverlay">
    <vt:lpwstr/>
  </property>
  <property fmtid="{D5CDD505-2E9C-101B-9397-08002B2CF9AE}" pid="15" name="Bcc">
    <vt:lpwstr/>
  </property>
  <property fmtid="{D5CDD505-2E9C-101B-9397-08002B2CF9AE}" pid="16" name="Sensitivity">
    <vt:lpwstr/>
  </property>
  <property fmtid="{D5CDD505-2E9C-101B-9397-08002B2CF9AE}" pid="17" name="To">
    <vt:lpwstr/>
  </property>
  <property fmtid="{D5CDD505-2E9C-101B-9397-08002B2CF9AE}" pid="18" name="RB_DMS_KM_GUID">
    <vt:lpwstr/>
  </property>
  <property fmtid="{D5CDD505-2E9C-101B-9397-08002B2CF9AE}" pid="19" name="Reply-To">
    <vt:lpwstr/>
  </property>
  <property fmtid="{D5CDD505-2E9C-101B-9397-08002B2CF9AE}" pid="20" name="In-Reply-To">
    <vt:lpwstr/>
  </property>
  <property fmtid="{D5CDD505-2E9C-101B-9397-08002B2CF9AE}" pid="21" name="MailPreviewData">
    <vt:lpwstr/>
  </property>
  <property fmtid="{D5CDD505-2E9C-101B-9397-08002B2CF9AE}" pid="22" name="ISC">
    <vt:lpwstr>1</vt:lpwstr>
  </property>
  <property fmtid="{D5CDD505-2E9C-101B-9397-08002B2CF9AE}" pid="23" name="Safeguarding">
    <vt:lpwstr>No</vt:lpwstr>
  </property>
  <property fmtid="{D5CDD505-2E9C-101B-9397-08002B2CF9AE}" pid="24" name="Date1">
    <vt:lpwstr/>
  </property>
  <property fmtid="{D5CDD505-2E9C-101B-9397-08002B2CF9AE}" pid="25" name="Attachment">
    <vt:lpwstr>1</vt:lpwstr>
  </property>
  <property fmtid="{D5CDD505-2E9C-101B-9397-08002B2CF9AE}" pid="26" name="References">
    <vt:lpwstr/>
  </property>
  <property fmtid="{D5CDD505-2E9C-101B-9397-08002B2CF9AE}" pid="27" name="TaxCatchAll">
    <vt:lpwstr/>
  </property>
  <property fmtid="{D5CDD505-2E9C-101B-9397-08002B2CF9AE}" pid="28" name="Cc">
    <vt:lpwstr/>
  </property>
  <property fmtid="{D5CDD505-2E9C-101B-9397-08002B2CF9AE}" pid="29" name="Message-ID">
    <vt:lpwstr/>
  </property>
  <property fmtid="{D5CDD505-2E9C-101B-9397-08002B2CF9AE}" pid="30" name="OriginalSubject">
    <vt:lpwstr/>
  </property>
  <property fmtid="{D5CDD505-2E9C-101B-9397-08002B2CF9AE}" pid="31" name="a9a97fc5fdab4f67b24a7c5214c52ddc">
    <vt:lpwstr/>
  </property>
  <property fmtid="{D5CDD505-2E9C-101B-9397-08002B2CF9AE}" pid="32" name="ArchivingPeriod">
    <vt:lpwstr>15</vt:lpwstr>
  </property>
  <property fmtid="{D5CDD505-2E9C-101B-9397-08002B2CF9AE}" pid="33" name="From1">
    <vt:lpwstr/>
  </property>
  <property fmtid="{D5CDD505-2E9C-101B-9397-08002B2CF9AE}" pid="34" name="ContentTypeId">
    <vt:lpwstr>0x01010018E2DD36D7B54F48960AF7548E1A74720100BEE0F92EC229CD4B94B677A3DB65854D</vt:lpwstr>
  </property>
  <property fmtid="{D5CDD505-2E9C-101B-9397-08002B2CF9AE}" pid="35" name="ecm_ItemDeleteBlockHolders">
    <vt:lpwstr/>
  </property>
  <property fmtid="{D5CDD505-2E9C-101B-9397-08002B2CF9AE}" pid="36" name="ecm_RecordRestrictions">
    <vt:lpwstr/>
  </property>
  <property fmtid="{D5CDD505-2E9C-101B-9397-08002B2CF9AE}" pid="37" name="ecm_ItemLockHolders">
    <vt:lpwstr/>
  </property>
  <property fmtid="{D5CDD505-2E9C-101B-9397-08002B2CF9AE}" pid="38" name="_vti_ItemHoldRecordStatus">
    <vt:lpwstr/>
  </property>
  <property fmtid="{D5CDD505-2E9C-101B-9397-08002B2CF9AE}" pid="39" name="_vti_ItemDeclaredRecord">
    <vt:lpwstr/>
  </property>
  <property fmtid="{D5CDD505-2E9C-101B-9397-08002B2CF9AE}" pid="40" name="_dlc_DocIdItemGuid">
    <vt:lpwstr>bd2b71f6-6f7d-488b-a0a8-5df8c9e06c6d</vt:lpwstr>
  </property>
  <property fmtid="{D5CDD505-2E9C-101B-9397-08002B2CF9AE}" pid="41" name="ILMRevision">
    <vt:lpwstr/>
  </property>
  <property fmtid="{D5CDD505-2E9C-101B-9397-08002B2CF9AE}" pid="42" name="ConceptualVersion">
    <vt:lpwstr/>
  </property>
  <property fmtid="{D5CDD505-2E9C-101B-9397-08002B2CF9AE}" pid="43" name="ConceptualVersionTreeview">
    <vt:lpwstr/>
  </property>
  <property fmtid="{D5CDD505-2E9C-101B-9397-08002B2CF9AE}" pid="44" name="ILMComments">
    <vt:lpwstr/>
  </property>
  <property fmtid="{D5CDD505-2E9C-101B-9397-08002B2CF9AE}" pid="45" name="ILMExternalReference">
    <vt:lpwstr/>
  </property>
  <property fmtid="{D5CDD505-2E9C-101B-9397-08002B2CF9AE}" pid="46" name="DocIdOfLinkItem">
    <vt:lpwstr/>
  </property>
</Properties>
</file>